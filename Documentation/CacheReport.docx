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480" w:type="dxa"/>
        <w:jc w:val="right"/>
        <w:tblLayout w:type="fixed"/>
        <w:tblLook w:val="04A0" w:firstRow="1" w:lastRow="0" w:firstColumn="1" w:lastColumn="0" w:noHBand="0" w:noVBand="1"/>
      </w:tblPr>
      <w:tblGrid>
        <w:gridCol w:w="6480"/>
      </w:tblGrid>
      <w:tr w:rsidR="0046608D" w14:paraId="24C161F9" w14:textId="77777777" w:rsidTr="0046608D">
        <w:trPr>
          <w:jc w:val="right"/>
        </w:trPr>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874"/>
            </w:tblGrid>
            <w:tr w:rsidR="00EA3050" w14:paraId="0701F92B" w14:textId="77777777" w:rsidTr="003411A7">
              <w:trPr>
                <w:trHeight w:val="288"/>
                <w:jc w:val="center"/>
              </w:trPr>
              <w:tc>
                <w:tcPr>
                  <w:tcW w:w="5874" w:type="dxa"/>
                  <w:shd w:val="clear" w:color="auto" w:fill="983620" w:themeFill="accent2"/>
                </w:tcPr>
                <w:p w14:paraId="1AB0ADA3" w14:textId="77777777" w:rsidR="00EA3050" w:rsidRDefault="00EA3050" w:rsidP="0046608D">
                  <w:pPr>
                    <w:pStyle w:val="NoSpacing"/>
                  </w:pPr>
                </w:p>
              </w:tc>
            </w:tr>
            <w:tr w:rsidR="00EA3050" w14:paraId="07DB609E" w14:textId="77777777" w:rsidTr="003411A7">
              <w:trPr>
                <w:trHeight w:val="288"/>
                <w:jc w:val="center"/>
              </w:trPr>
              <w:tc>
                <w:tcPr>
                  <w:tcW w:w="5874" w:type="dxa"/>
                </w:tcPr>
                <w:p w14:paraId="71C0ADE0" w14:textId="77777777" w:rsidR="00EA3050" w:rsidRDefault="00EA3050" w:rsidP="0046608D">
                  <w:pPr>
                    <w:pStyle w:val="NoSpacing"/>
                  </w:pPr>
                </w:p>
              </w:tc>
            </w:tr>
            <w:tr w:rsidR="00EA3050" w14:paraId="1CA73B5D" w14:textId="77777777" w:rsidTr="0046608D">
              <w:trPr>
                <w:trHeight w:val="6480"/>
                <w:jc w:val="center"/>
              </w:trPr>
              <w:tc>
                <w:tcPr>
                  <w:tcW w:w="5874" w:type="dxa"/>
                </w:tcPr>
                <w:p w14:paraId="061632CB" w14:textId="77777777" w:rsidR="00EA3050" w:rsidRDefault="00835BB7" w:rsidP="0046608D">
                  <w:pPr>
                    <w:pStyle w:val="NoSpacing"/>
                  </w:pPr>
                  <w:r>
                    <w:rPr>
                      <w:noProof/>
                    </w:rPr>
                    <w:drawing>
                      <wp:inline distT="0" distB="0" distL="0" distR="0" wp14:anchorId="44B85EB1" wp14:editId="701595F2">
                        <wp:extent cx="3729990" cy="2331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wafers-4900.jpg"/>
                                <pic:cNvPicPr/>
                              </pic:nvPicPr>
                              <pic:blipFill>
                                <a:blip r:embed="rId8">
                                  <a:extLst>
                                    <a:ext uri="{28A0092B-C50C-407E-A947-70E740481C1C}">
                                      <a14:useLocalDpi xmlns:a14="http://schemas.microsoft.com/office/drawing/2010/main" val="0"/>
                                    </a:ext>
                                  </a:extLst>
                                </a:blip>
                                <a:stretch>
                                  <a:fillRect/>
                                </a:stretch>
                              </pic:blipFill>
                              <pic:spPr>
                                <a:xfrm>
                                  <a:off x="0" y="0"/>
                                  <a:ext cx="3729990" cy="2331085"/>
                                </a:xfrm>
                                <a:prstGeom prst="rect">
                                  <a:avLst/>
                                </a:prstGeom>
                              </pic:spPr>
                            </pic:pic>
                          </a:graphicData>
                        </a:graphic>
                      </wp:inline>
                    </w:drawing>
                  </w:r>
                </w:p>
              </w:tc>
            </w:tr>
            <w:tr w:rsidR="00EA3050" w14:paraId="63E099DA" w14:textId="77777777" w:rsidTr="003411A7">
              <w:trPr>
                <w:trHeight w:val="216"/>
                <w:jc w:val="center"/>
              </w:trPr>
              <w:tc>
                <w:tcPr>
                  <w:tcW w:w="5874" w:type="dxa"/>
                </w:tcPr>
                <w:p w14:paraId="569D194E" w14:textId="77777777" w:rsidR="00EA3050" w:rsidRDefault="00EA3050" w:rsidP="0046608D">
                  <w:pPr>
                    <w:pStyle w:val="NoSpacing"/>
                  </w:pPr>
                </w:p>
              </w:tc>
            </w:tr>
          </w:tbl>
          <w:p w14:paraId="3A7B3C34" w14:textId="77777777" w:rsidR="0046608D" w:rsidRDefault="0046608D"/>
        </w:tc>
      </w:tr>
      <w:tr w:rsidR="0046608D" w:rsidRPr="00BA009E" w14:paraId="526DCF4F"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653D121090D502478F8F6D3A57CE62B0"/>
              </w:placeholder>
              <w:dataBinding w:prefixMappings="xmlns:ns0='http://purl.org/dc/elements/1.1/' xmlns:ns1='http://schemas.openxmlformats.org/package/2006/metadata/core-properties' " w:xpath="/ns1:coreProperties[1]/ns0:title[1]" w:storeItemID="{6C3C8BC8-F283-45AE-878A-BAB7291924A1}"/>
              <w:text w:multiLine="1"/>
            </w:sdtPr>
            <w:sdtContent>
              <w:p w14:paraId="29D84116" w14:textId="08029691" w:rsidR="0046608D" w:rsidRPr="00BA009E" w:rsidRDefault="003F4EE4" w:rsidP="00467FF0">
                <w:pPr>
                  <w:pStyle w:val="Title"/>
                </w:pPr>
                <w:r>
                  <w:t>L3 Cache Simulator</w:t>
                </w:r>
                <w:r w:rsidR="0048705A">
                  <w:t xml:space="preserve"> Report</w:t>
                </w:r>
              </w:p>
            </w:sdtContent>
          </w:sdt>
          <w:sdt>
            <w:sdtPr>
              <w:alias w:val="Subtitle"/>
              <w:tag w:val=""/>
              <w:id w:val="-1702467403"/>
              <w:placeholder>
                <w:docPart w:val="2726CDA45C1FB740B5DD6AE5C1E13E77"/>
              </w:placeholder>
              <w:dataBinding w:prefixMappings="xmlns:ns0='http://purl.org/dc/elements/1.1/' xmlns:ns1='http://schemas.openxmlformats.org/package/2006/metadata/core-properties' " w:xpath="/ns1:coreProperties[1]/ns0:subject[1]" w:storeItemID="{6C3C8BC8-F283-45AE-878A-BAB7291924A1}"/>
              <w:text w:multiLine="1"/>
            </w:sdtPr>
            <w:sdtContent>
              <w:p w14:paraId="6845A23C" w14:textId="77777777" w:rsidR="00727288" w:rsidRPr="00BA009E" w:rsidRDefault="003F4EE4" w:rsidP="003F4EE4">
                <w:pPr>
                  <w:pStyle w:val="Subtitle"/>
                </w:pPr>
                <w:r>
                  <w:t>ECE 485 / Microprocessor System Design</w:t>
                </w:r>
              </w:p>
            </w:sdtContent>
          </w:sdt>
        </w:tc>
      </w:tr>
      <w:tr w:rsidR="0046608D" w14:paraId="1D080FE6" w14:textId="77777777" w:rsidTr="0046608D">
        <w:trPr>
          <w:jc w:val="right"/>
        </w:trPr>
        <w:tc>
          <w:tcPr>
            <w:tcW w:w="9576" w:type="dxa"/>
            <w:tcBorders>
              <w:top w:val="single" w:sz="2" w:space="0" w:color="BFBFBF" w:themeColor="background1" w:themeShade="BF"/>
            </w:tcBorders>
          </w:tcPr>
          <w:p w14:paraId="59B6D8AC" w14:textId="77777777" w:rsidR="00F06ED6" w:rsidRDefault="00F06ED6" w:rsidP="00CC2374">
            <w:pPr>
              <w:pStyle w:val="Footer"/>
            </w:pPr>
          </w:p>
          <w:p w14:paraId="56A3298E" w14:textId="77777777" w:rsidR="0046608D" w:rsidRDefault="003F4EE4" w:rsidP="00CC2374">
            <w:pPr>
              <w:pStyle w:val="Footer"/>
            </w:pPr>
            <w:r>
              <w:t xml:space="preserve">Carmen </w:t>
            </w:r>
            <w:proofErr w:type="spellStart"/>
            <w:r>
              <w:t>Ciobanu</w:t>
            </w:r>
            <w:proofErr w:type="spellEnd"/>
            <w:r w:rsidR="00423B29">
              <w:br/>
            </w:r>
            <w:r>
              <w:t xml:space="preserve">Deborah </w:t>
            </w:r>
            <w:proofErr w:type="spellStart"/>
            <w:r>
              <w:t>Denhart</w:t>
            </w:r>
            <w:proofErr w:type="spellEnd"/>
            <w:r w:rsidR="00423B29">
              <w:br/>
            </w:r>
            <w:r>
              <w:t>Jeremiah Franke</w:t>
            </w:r>
          </w:p>
          <w:p w14:paraId="4C7E1C14" w14:textId="77777777" w:rsidR="003F4EE4" w:rsidRPr="00423B29" w:rsidRDefault="003F4EE4" w:rsidP="00CC2374">
            <w:pPr>
              <w:pStyle w:val="Footer"/>
            </w:pPr>
            <w:r>
              <w:t>12/2/2014</w:t>
            </w:r>
          </w:p>
        </w:tc>
      </w:tr>
    </w:tbl>
    <w:p w14:paraId="59569BDB" w14:textId="77777777" w:rsidR="003956A9" w:rsidRDefault="003956A9"/>
    <w:sdt>
      <w:sdtPr>
        <w:rPr>
          <w:rFonts w:asciiTheme="minorHAnsi" w:hAnsiTheme="minorHAnsi"/>
          <w:color w:val="auto"/>
          <w:sz w:val="24"/>
        </w:rPr>
        <w:id w:val="-857887824"/>
        <w:docPartObj>
          <w:docPartGallery w:val="Table of Contents"/>
          <w:docPartUnique/>
        </w:docPartObj>
      </w:sdtPr>
      <w:sdtEndPr>
        <w:rPr>
          <w:b/>
          <w:bCs/>
          <w:noProof/>
        </w:rPr>
      </w:sdtEndPr>
      <w:sdtContent>
        <w:p w14:paraId="6AA60E54" w14:textId="77777777" w:rsidR="00FC68CD" w:rsidRDefault="006F61EB" w:rsidP="00FC68CD">
          <w:pPr>
            <w:pStyle w:val="TOCHeading"/>
          </w:pPr>
          <w:r>
            <w:t>Table of Contents</w:t>
          </w:r>
        </w:p>
      </w:sdtContent>
    </w:sdt>
    <w:p w14:paraId="019E4C1B" w14:textId="77777777" w:rsidR="00284D39" w:rsidRDefault="00FC68CD">
      <w:pPr>
        <w:pStyle w:val="TOC1"/>
        <w:rPr>
          <w:noProof/>
          <w:color w:val="auto"/>
          <w:lang w:eastAsia="ja-JP"/>
        </w:rPr>
      </w:pPr>
      <w:r>
        <w:fldChar w:fldCharType="begin"/>
      </w:r>
      <w:r>
        <w:instrText xml:space="preserve"> TOC \o "1-3" \h \z \u </w:instrText>
      </w:r>
      <w:r>
        <w:fldChar w:fldCharType="separate"/>
      </w:r>
      <w:r w:rsidR="00284D39">
        <w:rPr>
          <w:noProof/>
        </w:rPr>
        <w:t>L3 Cache Simulator Report</w:t>
      </w:r>
      <w:r w:rsidR="00284D39">
        <w:rPr>
          <w:noProof/>
        </w:rPr>
        <w:tab/>
      </w:r>
      <w:r w:rsidR="00284D39">
        <w:rPr>
          <w:noProof/>
        </w:rPr>
        <w:fldChar w:fldCharType="begin"/>
      </w:r>
      <w:r w:rsidR="00284D39">
        <w:rPr>
          <w:noProof/>
        </w:rPr>
        <w:instrText xml:space="preserve"> PAGEREF _Toc279517328 \h </w:instrText>
      </w:r>
      <w:r w:rsidR="00284D39">
        <w:rPr>
          <w:noProof/>
        </w:rPr>
      </w:r>
      <w:r w:rsidR="00284D39">
        <w:rPr>
          <w:noProof/>
        </w:rPr>
        <w:fldChar w:fldCharType="separate"/>
      </w:r>
      <w:r w:rsidR="00284D39">
        <w:rPr>
          <w:noProof/>
        </w:rPr>
        <w:t>1</w:t>
      </w:r>
      <w:r w:rsidR="00284D39">
        <w:rPr>
          <w:noProof/>
        </w:rPr>
        <w:fldChar w:fldCharType="end"/>
      </w:r>
    </w:p>
    <w:p w14:paraId="30DA54B1" w14:textId="77777777" w:rsidR="00284D39" w:rsidRDefault="00284D39">
      <w:pPr>
        <w:pStyle w:val="TOC2"/>
        <w:tabs>
          <w:tab w:val="right" w:leader="dot" w:pos="9350"/>
        </w:tabs>
        <w:rPr>
          <w:noProof/>
          <w:lang w:eastAsia="ja-JP"/>
        </w:rPr>
      </w:pPr>
      <w:r>
        <w:rPr>
          <w:noProof/>
        </w:rPr>
        <w:t>1. Purpose</w:t>
      </w:r>
      <w:r>
        <w:rPr>
          <w:noProof/>
        </w:rPr>
        <w:tab/>
      </w:r>
      <w:r>
        <w:rPr>
          <w:noProof/>
        </w:rPr>
        <w:fldChar w:fldCharType="begin"/>
      </w:r>
      <w:r>
        <w:rPr>
          <w:noProof/>
        </w:rPr>
        <w:instrText xml:space="preserve"> PAGEREF _Toc279517329 \h </w:instrText>
      </w:r>
      <w:r>
        <w:rPr>
          <w:noProof/>
        </w:rPr>
      </w:r>
      <w:r>
        <w:rPr>
          <w:noProof/>
        </w:rPr>
        <w:fldChar w:fldCharType="separate"/>
      </w:r>
      <w:r>
        <w:rPr>
          <w:noProof/>
        </w:rPr>
        <w:t>1</w:t>
      </w:r>
      <w:r>
        <w:rPr>
          <w:noProof/>
        </w:rPr>
        <w:fldChar w:fldCharType="end"/>
      </w:r>
    </w:p>
    <w:p w14:paraId="42EFDC93" w14:textId="77777777" w:rsidR="00284D39" w:rsidRDefault="00284D39">
      <w:pPr>
        <w:pStyle w:val="TOC2"/>
        <w:tabs>
          <w:tab w:val="right" w:leader="dot" w:pos="9350"/>
        </w:tabs>
        <w:rPr>
          <w:noProof/>
          <w:lang w:eastAsia="ja-JP"/>
        </w:rPr>
      </w:pPr>
      <w:r>
        <w:rPr>
          <w:noProof/>
        </w:rPr>
        <w:t>2. Cache System Architecture</w:t>
      </w:r>
      <w:r>
        <w:rPr>
          <w:noProof/>
        </w:rPr>
        <w:tab/>
      </w:r>
      <w:r>
        <w:rPr>
          <w:noProof/>
        </w:rPr>
        <w:fldChar w:fldCharType="begin"/>
      </w:r>
      <w:r>
        <w:rPr>
          <w:noProof/>
        </w:rPr>
        <w:instrText xml:space="preserve"> PAGEREF _Toc279517330 \h </w:instrText>
      </w:r>
      <w:r>
        <w:rPr>
          <w:noProof/>
        </w:rPr>
      </w:r>
      <w:r>
        <w:rPr>
          <w:noProof/>
        </w:rPr>
        <w:fldChar w:fldCharType="separate"/>
      </w:r>
      <w:r>
        <w:rPr>
          <w:noProof/>
        </w:rPr>
        <w:t>1</w:t>
      </w:r>
      <w:r>
        <w:rPr>
          <w:noProof/>
        </w:rPr>
        <w:fldChar w:fldCharType="end"/>
      </w:r>
    </w:p>
    <w:p w14:paraId="06EDC351" w14:textId="77777777" w:rsidR="00284D39" w:rsidRDefault="00284D39">
      <w:pPr>
        <w:pStyle w:val="TOC2"/>
        <w:tabs>
          <w:tab w:val="right" w:leader="dot" w:pos="9350"/>
        </w:tabs>
        <w:rPr>
          <w:noProof/>
          <w:lang w:eastAsia="ja-JP"/>
        </w:rPr>
      </w:pPr>
      <w:r>
        <w:rPr>
          <w:noProof/>
        </w:rPr>
        <w:t>3. Assumptions and Design Considerations</w:t>
      </w:r>
      <w:r>
        <w:rPr>
          <w:noProof/>
        </w:rPr>
        <w:tab/>
      </w:r>
      <w:r>
        <w:rPr>
          <w:noProof/>
        </w:rPr>
        <w:fldChar w:fldCharType="begin"/>
      </w:r>
      <w:r>
        <w:rPr>
          <w:noProof/>
        </w:rPr>
        <w:instrText xml:space="preserve"> PAGEREF _Toc279517331 \h </w:instrText>
      </w:r>
      <w:r>
        <w:rPr>
          <w:noProof/>
        </w:rPr>
      </w:r>
      <w:r>
        <w:rPr>
          <w:noProof/>
        </w:rPr>
        <w:fldChar w:fldCharType="separate"/>
      </w:r>
      <w:r>
        <w:rPr>
          <w:noProof/>
        </w:rPr>
        <w:t>2</w:t>
      </w:r>
      <w:r>
        <w:rPr>
          <w:noProof/>
        </w:rPr>
        <w:fldChar w:fldCharType="end"/>
      </w:r>
    </w:p>
    <w:p w14:paraId="6A6AB65E" w14:textId="77777777" w:rsidR="00284D39" w:rsidRDefault="00284D39">
      <w:pPr>
        <w:pStyle w:val="TOC3"/>
        <w:rPr>
          <w:noProof/>
          <w:sz w:val="24"/>
          <w:lang w:eastAsia="ja-JP"/>
        </w:rPr>
      </w:pPr>
      <w:r>
        <w:rPr>
          <w:noProof/>
        </w:rPr>
        <w:t>3.1 L3 Cache</w:t>
      </w:r>
      <w:r>
        <w:rPr>
          <w:noProof/>
        </w:rPr>
        <w:tab/>
      </w:r>
      <w:r>
        <w:rPr>
          <w:noProof/>
        </w:rPr>
        <w:fldChar w:fldCharType="begin"/>
      </w:r>
      <w:r>
        <w:rPr>
          <w:noProof/>
        </w:rPr>
        <w:instrText xml:space="preserve"> PAGEREF _Toc279517332 \h </w:instrText>
      </w:r>
      <w:r>
        <w:rPr>
          <w:noProof/>
        </w:rPr>
      </w:r>
      <w:r>
        <w:rPr>
          <w:noProof/>
        </w:rPr>
        <w:fldChar w:fldCharType="separate"/>
      </w:r>
      <w:r>
        <w:rPr>
          <w:noProof/>
        </w:rPr>
        <w:t>2</w:t>
      </w:r>
      <w:r>
        <w:rPr>
          <w:noProof/>
        </w:rPr>
        <w:fldChar w:fldCharType="end"/>
      </w:r>
    </w:p>
    <w:p w14:paraId="1AE319FB" w14:textId="77777777" w:rsidR="00284D39" w:rsidRDefault="00284D39">
      <w:pPr>
        <w:pStyle w:val="TOC3"/>
        <w:rPr>
          <w:noProof/>
          <w:sz w:val="24"/>
          <w:lang w:eastAsia="ja-JP"/>
        </w:rPr>
      </w:pPr>
      <w:r>
        <w:rPr>
          <w:noProof/>
        </w:rPr>
        <w:t>3.2 L2 cache</w:t>
      </w:r>
      <w:r>
        <w:rPr>
          <w:noProof/>
        </w:rPr>
        <w:tab/>
      </w:r>
      <w:r>
        <w:rPr>
          <w:noProof/>
        </w:rPr>
        <w:fldChar w:fldCharType="begin"/>
      </w:r>
      <w:r>
        <w:rPr>
          <w:noProof/>
        </w:rPr>
        <w:instrText xml:space="preserve"> PAGEREF _Toc279517333 \h </w:instrText>
      </w:r>
      <w:r>
        <w:rPr>
          <w:noProof/>
        </w:rPr>
      </w:r>
      <w:r>
        <w:rPr>
          <w:noProof/>
        </w:rPr>
        <w:fldChar w:fldCharType="separate"/>
      </w:r>
      <w:r>
        <w:rPr>
          <w:noProof/>
        </w:rPr>
        <w:t>2</w:t>
      </w:r>
      <w:r>
        <w:rPr>
          <w:noProof/>
        </w:rPr>
        <w:fldChar w:fldCharType="end"/>
      </w:r>
    </w:p>
    <w:p w14:paraId="15685FE5" w14:textId="77777777" w:rsidR="00284D39" w:rsidRDefault="00284D39">
      <w:pPr>
        <w:pStyle w:val="TOC3"/>
        <w:rPr>
          <w:noProof/>
          <w:sz w:val="24"/>
          <w:lang w:eastAsia="ja-JP"/>
        </w:rPr>
      </w:pPr>
      <w:r>
        <w:rPr>
          <w:noProof/>
        </w:rPr>
        <w:t>3.3 Shared Memory</w:t>
      </w:r>
      <w:r>
        <w:rPr>
          <w:noProof/>
        </w:rPr>
        <w:tab/>
      </w:r>
      <w:r>
        <w:rPr>
          <w:noProof/>
        </w:rPr>
        <w:fldChar w:fldCharType="begin"/>
      </w:r>
      <w:r>
        <w:rPr>
          <w:noProof/>
        </w:rPr>
        <w:instrText xml:space="preserve"> PAGEREF _Toc279517334 \h </w:instrText>
      </w:r>
      <w:r>
        <w:rPr>
          <w:noProof/>
        </w:rPr>
      </w:r>
      <w:r>
        <w:rPr>
          <w:noProof/>
        </w:rPr>
        <w:fldChar w:fldCharType="separate"/>
      </w:r>
      <w:r>
        <w:rPr>
          <w:noProof/>
        </w:rPr>
        <w:t>3</w:t>
      </w:r>
      <w:r>
        <w:rPr>
          <w:noProof/>
        </w:rPr>
        <w:fldChar w:fldCharType="end"/>
      </w:r>
    </w:p>
    <w:p w14:paraId="60338006" w14:textId="77777777" w:rsidR="00284D39" w:rsidRDefault="00284D39">
      <w:pPr>
        <w:pStyle w:val="TOC3"/>
        <w:rPr>
          <w:noProof/>
          <w:sz w:val="24"/>
          <w:lang w:eastAsia="ja-JP"/>
        </w:rPr>
      </w:pPr>
      <w:r>
        <w:rPr>
          <w:noProof/>
        </w:rPr>
        <w:t>3.4 Commands</w:t>
      </w:r>
      <w:r>
        <w:rPr>
          <w:noProof/>
        </w:rPr>
        <w:tab/>
      </w:r>
      <w:r>
        <w:rPr>
          <w:noProof/>
        </w:rPr>
        <w:fldChar w:fldCharType="begin"/>
      </w:r>
      <w:r>
        <w:rPr>
          <w:noProof/>
        </w:rPr>
        <w:instrText xml:space="preserve"> PAGEREF _Toc279517335 \h </w:instrText>
      </w:r>
      <w:r>
        <w:rPr>
          <w:noProof/>
        </w:rPr>
      </w:r>
      <w:r>
        <w:rPr>
          <w:noProof/>
        </w:rPr>
        <w:fldChar w:fldCharType="separate"/>
      </w:r>
      <w:r>
        <w:rPr>
          <w:noProof/>
        </w:rPr>
        <w:t>3</w:t>
      </w:r>
      <w:r>
        <w:rPr>
          <w:noProof/>
        </w:rPr>
        <w:fldChar w:fldCharType="end"/>
      </w:r>
    </w:p>
    <w:p w14:paraId="32C349FC" w14:textId="77777777" w:rsidR="00284D39" w:rsidRDefault="00284D39">
      <w:pPr>
        <w:pStyle w:val="TOC2"/>
        <w:tabs>
          <w:tab w:val="right" w:leader="dot" w:pos="9350"/>
        </w:tabs>
        <w:rPr>
          <w:noProof/>
          <w:lang w:eastAsia="ja-JP"/>
        </w:rPr>
      </w:pPr>
      <w:r>
        <w:rPr>
          <w:noProof/>
        </w:rPr>
        <w:t>4. Design</w:t>
      </w:r>
      <w:r>
        <w:rPr>
          <w:noProof/>
        </w:rPr>
        <w:tab/>
      </w:r>
      <w:r>
        <w:rPr>
          <w:noProof/>
        </w:rPr>
        <w:fldChar w:fldCharType="begin"/>
      </w:r>
      <w:r>
        <w:rPr>
          <w:noProof/>
        </w:rPr>
        <w:instrText xml:space="preserve"> PAGEREF _Toc279517336 \h </w:instrText>
      </w:r>
      <w:r>
        <w:rPr>
          <w:noProof/>
        </w:rPr>
      </w:r>
      <w:r>
        <w:rPr>
          <w:noProof/>
        </w:rPr>
        <w:fldChar w:fldCharType="separate"/>
      </w:r>
      <w:r>
        <w:rPr>
          <w:noProof/>
        </w:rPr>
        <w:t>3</w:t>
      </w:r>
      <w:r>
        <w:rPr>
          <w:noProof/>
        </w:rPr>
        <w:fldChar w:fldCharType="end"/>
      </w:r>
    </w:p>
    <w:p w14:paraId="08FA204B" w14:textId="77777777" w:rsidR="00284D39" w:rsidRDefault="00284D39">
      <w:pPr>
        <w:pStyle w:val="TOC3"/>
        <w:rPr>
          <w:noProof/>
          <w:sz w:val="24"/>
          <w:lang w:eastAsia="ja-JP"/>
        </w:rPr>
      </w:pPr>
      <w:r>
        <w:rPr>
          <w:noProof/>
        </w:rPr>
        <w:t>4.1 Trace File Parser</w:t>
      </w:r>
      <w:r>
        <w:rPr>
          <w:noProof/>
        </w:rPr>
        <w:tab/>
      </w:r>
      <w:r>
        <w:rPr>
          <w:noProof/>
        </w:rPr>
        <w:fldChar w:fldCharType="begin"/>
      </w:r>
      <w:r>
        <w:rPr>
          <w:noProof/>
        </w:rPr>
        <w:instrText xml:space="preserve"> PAGEREF _Toc279517337 \h </w:instrText>
      </w:r>
      <w:r>
        <w:rPr>
          <w:noProof/>
        </w:rPr>
      </w:r>
      <w:r>
        <w:rPr>
          <w:noProof/>
        </w:rPr>
        <w:fldChar w:fldCharType="separate"/>
      </w:r>
      <w:r>
        <w:rPr>
          <w:noProof/>
        </w:rPr>
        <w:t>3</w:t>
      </w:r>
      <w:r>
        <w:rPr>
          <w:noProof/>
        </w:rPr>
        <w:fldChar w:fldCharType="end"/>
      </w:r>
    </w:p>
    <w:p w14:paraId="7EB58541" w14:textId="77777777" w:rsidR="00284D39" w:rsidRDefault="00284D39">
      <w:pPr>
        <w:pStyle w:val="TOC3"/>
        <w:rPr>
          <w:noProof/>
          <w:sz w:val="24"/>
          <w:lang w:eastAsia="ja-JP"/>
        </w:rPr>
      </w:pPr>
      <w:r>
        <w:rPr>
          <w:noProof/>
        </w:rPr>
        <w:t>4.2 Commands Algorithms</w:t>
      </w:r>
      <w:r>
        <w:rPr>
          <w:noProof/>
        </w:rPr>
        <w:tab/>
      </w:r>
      <w:r>
        <w:rPr>
          <w:noProof/>
        </w:rPr>
        <w:fldChar w:fldCharType="begin"/>
      </w:r>
      <w:r>
        <w:rPr>
          <w:noProof/>
        </w:rPr>
        <w:instrText xml:space="preserve"> PAGEREF _Toc279517338 \h </w:instrText>
      </w:r>
      <w:r>
        <w:rPr>
          <w:noProof/>
        </w:rPr>
      </w:r>
      <w:r>
        <w:rPr>
          <w:noProof/>
        </w:rPr>
        <w:fldChar w:fldCharType="separate"/>
      </w:r>
      <w:r>
        <w:rPr>
          <w:noProof/>
        </w:rPr>
        <w:t>3</w:t>
      </w:r>
      <w:r>
        <w:rPr>
          <w:noProof/>
        </w:rPr>
        <w:fldChar w:fldCharType="end"/>
      </w:r>
    </w:p>
    <w:p w14:paraId="14C60EAB" w14:textId="77777777" w:rsidR="00284D39" w:rsidRDefault="00284D39">
      <w:pPr>
        <w:pStyle w:val="TOC3"/>
        <w:rPr>
          <w:noProof/>
          <w:sz w:val="24"/>
          <w:lang w:eastAsia="ja-JP"/>
        </w:rPr>
      </w:pPr>
      <w:r>
        <w:rPr>
          <w:noProof/>
        </w:rPr>
        <w:t>4.3 Coherence Protocol (MESIF)</w:t>
      </w:r>
      <w:r>
        <w:rPr>
          <w:noProof/>
        </w:rPr>
        <w:tab/>
      </w:r>
      <w:r>
        <w:rPr>
          <w:noProof/>
        </w:rPr>
        <w:fldChar w:fldCharType="begin"/>
      </w:r>
      <w:r>
        <w:rPr>
          <w:noProof/>
        </w:rPr>
        <w:instrText xml:space="preserve"> PAGEREF _Toc279517339 \h </w:instrText>
      </w:r>
      <w:r>
        <w:rPr>
          <w:noProof/>
        </w:rPr>
      </w:r>
      <w:r>
        <w:rPr>
          <w:noProof/>
        </w:rPr>
        <w:fldChar w:fldCharType="separate"/>
      </w:r>
      <w:r>
        <w:rPr>
          <w:noProof/>
        </w:rPr>
        <w:t>4</w:t>
      </w:r>
      <w:r>
        <w:rPr>
          <w:noProof/>
        </w:rPr>
        <w:fldChar w:fldCharType="end"/>
      </w:r>
    </w:p>
    <w:p w14:paraId="0D2D79EF" w14:textId="77777777" w:rsidR="00284D39" w:rsidRDefault="00284D39">
      <w:pPr>
        <w:pStyle w:val="TOC3"/>
        <w:rPr>
          <w:noProof/>
          <w:sz w:val="24"/>
          <w:lang w:eastAsia="ja-JP"/>
        </w:rPr>
      </w:pPr>
      <w:r>
        <w:rPr>
          <w:noProof/>
        </w:rPr>
        <w:t>4.4. Line Replacement Policy (Pseudo LRU)</w:t>
      </w:r>
      <w:r>
        <w:rPr>
          <w:noProof/>
        </w:rPr>
        <w:tab/>
      </w:r>
      <w:r>
        <w:rPr>
          <w:noProof/>
        </w:rPr>
        <w:fldChar w:fldCharType="begin"/>
      </w:r>
      <w:r>
        <w:rPr>
          <w:noProof/>
        </w:rPr>
        <w:instrText xml:space="preserve"> PAGEREF _Toc279517340 \h </w:instrText>
      </w:r>
      <w:r>
        <w:rPr>
          <w:noProof/>
        </w:rPr>
      </w:r>
      <w:r>
        <w:rPr>
          <w:noProof/>
        </w:rPr>
        <w:fldChar w:fldCharType="separate"/>
      </w:r>
      <w:r>
        <w:rPr>
          <w:noProof/>
        </w:rPr>
        <w:t>6</w:t>
      </w:r>
      <w:r>
        <w:rPr>
          <w:noProof/>
        </w:rPr>
        <w:fldChar w:fldCharType="end"/>
      </w:r>
    </w:p>
    <w:p w14:paraId="24AB8810" w14:textId="77777777" w:rsidR="00284D39" w:rsidRDefault="00284D39">
      <w:pPr>
        <w:pStyle w:val="TOC3"/>
        <w:rPr>
          <w:noProof/>
          <w:sz w:val="24"/>
          <w:lang w:eastAsia="ja-JP"/>
        </w:rPr>
      </w:pPr>
      <w:r>
        <w:rPr>
          <w:noProof/>
        </w:rPr>
        <w:t>4.5. L2-L3 Inclusivity</w:t>
      </w:r>
      <w:r>
        <w:rPr>
          <w:noProof/>
        </w:rPr>
        <w:tab/>
      </w:r>
      <w:r>
        <w:rPr>
          <w:noProof/>
        </w:rPr>
        <w:fldChar w:fldCharType="begin"/>
      </w:r>
      <w:r>
        <w:rPr>
          <w:noProof/>
        </w:rPr>
        <w:instrText xml:space="preserve"> PAGEREF _Toc279517341 \h </w:instrText>
      </w:r>
      <w:r>
        <w:rPr>
          <w:noProof/>
        </w:rPr>
      </w:r>
      <w:r>
        <w:rPr>
          <w:noProof/>
        </w:rPr>
        <w:fldChar w:fldCharType="separate"/>
      </w:r>
      <w:r>
        <w:rPr>
          <w:noProof/>
        </w:rPr>
        <w:t>7</w:t>
      </w:r>
      <w:r>
        <w:rPr>
          <w:noProof/>
        </w:rPr>
        <w:fldChar w:fldCharType="end"/>
      </w:r>
    </w:p>
    <w:p w14:paraId="638F972A" w14:textId="77777777" w:rsidR="00284D39" w:rsidRDefault="00284D39">
      <w:pPr>
        <w:pStyle w:val="TOC3"/>
        <w:rPr>
          <w:noProof/>
          <w:sz w:val="24"/>
          <w:lang w:eastAsia="ja-JP"/>
        </w:rPr>
      </w:pPr>
      <w:r>
        <w:rPr>
          <w:noProof/>
        </w:rPr>
        <w:t>4.6. Write Buffer</w:t>
      </w:r>
      <w:r>
        <w:rPr>
          <w:noProof/>
        </w:rPr>
        <w:tab/>
      </w:r>
      <w:r>
        <w:rPr>
          <w:noProof/>
        </w:rPr>
        <w:fldChar w:fldCharType="begin"/>
      </w:r>
      <w:r>
        <w:rPr>
          <w:noProof/>
        </w:rPr>
        <w:instrText xml:space="preserve"> PAGEREF _Toc279517342 \h </w:instrText>
      </w:r>
      <w:r>
        <w:rPr>
          <w:noProof/>
        </w:rPr>
      </w:r>
      <w:r>
        <w:rPr>
          <w:noProof/>
        </w:rPr>
        <w:fldChar w:fldCharType="separate"/>
      </w:r>
      <w:r>
        <w:rPr>
          <w:noProof/>
        </w:rPr>
        <w:t>8</w:t>
      </w:r>
      <w:r>
        <w:rPr>
          <w:noProof/>
        </w:rPr>
        <w:fldChar w:fldCharType="end"/>
      </w:r>
    </w:p>
    <w:p w14:paraId="16A71FCB" w14:textId="77777777" w:rsidR="00284D39" w:rsidRDefault="00284D39">
      <w:pPr>
        <w:pStyle w:val="TOC3"/>
        <w:rPr>
          <w:noProof/>
          <w:sz w:val="24"/>
          <w:lang w:eastAsia="ja-JP"/>
        </w:rPr>
      </w:pPr>
      <w:r>
        <w:rPr>
          <w:noProof/>
        </w:rPr>
        <w:t>4.7. Memory</w:t>
      </w:r>
      <w:r>
        <w:rPr>
          <w:noProof/>
        </w:rPr>
        <w:tab/>
      </w:r>
      <w:r>
        <w:rPr>
          <w:noProof/>
        </w:rPr>
        <w:fldChar w:fldCharType="begin"/>
      </w:r>
      <w:r>
        <w:rPr>
          <w:noProof/>
        </w:rPr>
        <w:instrText xml:space="preserve"> PAGEREF _Toc279517343 \h </w:instrText>
      </w:r>
      <w:r>
        <w:rPr>
          <w:noProof/>
        </w:rPr>
      </w:r>
      <w:r>
        <w:rPr>
          <w:noProof/>
        </w:rPr>
        <w:fldChar w:fldCharType="separate"/>
      </w:r>
      <w:r>
        <w:rPr>
          <w:noProof/>
        </w:rPr>
        <w:t>8</w:t>
      </w:r>
      <w:r>
        <w:rPr>
          <w:noProof/>
        </w:rPr>
        <w:fldChar w:fldCharType="end"/>
      </w:r>
    </w:p>
    <w:p w14:paraId="247B7A0D" w14:textId="77777777" w:rsidR="00284D39" w:rsidRDefault="00284D39">
      <w:pPr>
        <w:pStyle w:val="TOC3"/>
        <w:rPr>
          <w:noProof/>
          <w:sz w:val="24"/>
          <w:lang w:eastAsia="ja-JP"/>
        </w:rPr>
      </w:pPr>
      <w:r>
        <w:rPr>
          <w:noProof/>
        </w:rPr>
        <w:t>4.8. Statistics</w:t>
      </w:r>
      <w:r>
        <w:rPr>
          <w:noProof/>
        </w:rPr>
        <w:tab/>
      </w:r>
      <w:r>
        <w:rPr>
          <w:noProof/>
        </w:rPr>
        <w:fldChar w:fldCharType="begin"/>
      </w:r>
      <w:r>
        <w:rPr>
          <w:noProof/>
        </w:rPr>
        <w:instrText xml:space="preserve"> PAGEREF _Toc279517344 \h </w:instrText>
      </w:r>
      <w:r>
        <w:rPr>
          <w:noProof/>
        </w:rPr>
      </w:r>
      <w:r>
        <w:rPr>
          <w:noProof/>
        </w:rPr>
        <w:fldChar w:fldCharType="separate"/>
      </w:r>
      <w:r>
        <w:rPr>
          <w:noProof/>
        </w:rPr>
        <w:t>8</w:t>
      </w:r>
      <w:r>
        <w:rPr>
          <w:noProof/>
        </w:rPr>
        <w:fldChar w:fldCharType="end"/>
      </w:r>
    </w:p>
    <w:p w14:paraId="30060D41" w14:textId="77777777" w:rsidR="00284D39" w:rsidRDefault="00284D39">
      <w:pPr>
        <w:pStyle w:val="TOC2"/>
        <w:tabs>
          <w:tab w:val="right" w:leader="dot" w:pos="9350"/>
        </w:tabs>
        <w:rPr>
          <w:noProof/>
          <w:lang w:eastAsia="ja-JP"/>
        </w:rPr>
      </w:pPr>
      <w:r>
        <w:rPr>
          <w:noProof/>
        </w:rPr>
        <w:t>5. Test Plan</w:t>
      </w:r>
      <w:r>
        <w:rPr>
          <w:noProof/>
        </w:rPr>
        <w:tab/>
      </w:r>
      <w:r>
        <w:rPr>
          <w:noProof/>
        </w:rPr>
        <w:fldChar w:fldCharType="begin"/>
      </w:r>
      <w:r>
        <w:rPr>
          <w:noProof/>
        </w:rPr>
        <w:instrText xml:space="preserve"> PAGEREF _Toc279517345 \h </w:instrText>
      </w:r>
      <w:r>
        <w:rPr>
          <w:noProof/>
        </w:rPr>
      </w:r>
      <w:r>
        <w:rPr>
          <w:noProof/>
        </w:rPr>
        <w:fldChar w:fldCharType="separate"/>
      </w:r>
      <w:r>
        <w:rPr>
          <w:noProof/>
        </w:rPr>
        <w:t>8</w:t>
      </w:r>
      <w:r>
        <w:rPr>
          <w:noProof/>
        </w:rPr>
        <w:fldChar w:fldCharType="end"/>
      </w:r>
    </w:p>
    <w:p w14:paraId="733749DB" w14:textId="77777777" w:rsidR="00284D39" w:rsidRDefault="00284D39">
      <w:pPr>
        <w:pStyle w:val="TOC3"/>
        <w:rPr>
          <w:noProof/>
          <w:sz w:val="24"/>
          <w:lang w:eastAsia="ja-JP"/>
        </w:rPr>
      </w:pPr>
      <w:r>
        <w:rPr>
          <w:noProof/>
        </w:rPr>
        <w:t>5.1. Test Plan</w:t>
      </w:r>
      <w:r>
        <w:rPr>
          <w:noProof/>
        </w:rPr>
        <w:tab/>
      </w:r>
      <w:r>
        <w:rPr>
          <w:noProof/>
        </w:rPr>
        <w:fldChar w:fldCharType="begin"/>
      </w:r>
      <w:r>
        <w:rPr>
          <w:noProof/>
        </w:rPr>
        <w:instrText xml:space="preserve"> PAGEREF _Toc279517346 \h </w:instrText>
      </w:r>
      <w:r>
        <w:rPr>
          <w:noProof/>
        </w:rPr>
      </w:r>
      <w:r>
        <w:rPr>
          <w:noProof/>
        </w:rPr>
        <w:fldChar w:fldCharType="separate"/>
      </w:r>
      <w:r>
        <w:rPr>
          <w:noProof/>
        </w:rPr>
        <w:t>8</w:t>
      </w:r>
      <w:r>
        <w:rPr>
          <w:noProof/>
        </w:rPr>
        <w:fldChar w:fldCharType="end"/>
      </w:r>
    </w:p>
    <w:p w14:paraId="2B194F32" w14:textId="77777777" w:rsidR="00284D39" w:rsidRDefault="00284D39">
      <w:pPr>
        <w:pStyle w:val="TOC3"/>
        <w:rPr>
          <w:noProof/>
          <w:sz w:val="24"/>
          <w:lang w:eastAsia="ja-JP"/>
        </w:rPr>
      </w:pPr>
      <w:r>
        <w:rPr>
          <w:noProof/>
        </w:rPr>
        <w:t>5.2. Test Cases</w:t>
      </w:r>
      <w:r>
        <w:rPr>
          <w:noProof/>
        </w:rPr>
        <w:tab/>
      </w:r>
      <w:r>
        <w:rPr>
          <w:noProof/>
        </w:rPr>
        <w:fldChar w:fldCharType="begin"/>
      </w:r>
      <w:r>
        <w:rPr>
          <w:noProof/>
        </w:rPr>
        <w:instrText xml:space="preserve"> PAGEREF _Toc279517347 \h </w:instrText>
      </w:r>
      <w:r>
        <w:rPr>
          <w:noProof/>
        </w:rPr>
      </w:r>
      <w:r>
        <w:rPr>
          <w:noProof/>
        </w:rPr>
        <w:fldChar w:fldCharType="separate"/>
      </w:r>
      <w:r>
        <w:rPr>
          <w:noProof/>
        </w:rPr>
        <w:t>8</w:t>
      </w:r>
      <w:r>
        <w:rPr>
          <w:noProof/>
        </w:rPr>
        <w:fldChar w:fldCharType="end"/>
      </w:r>
    </w:p>
    <w:p w14:paraId="04FFF5BA" w14:textId="77777777" w:rsidR="00284D39" w:rsidRDefault="00284D39">
      <w:pPr>
        <w:pStyle w:val="TOC2"/>
        <w:tabs>
          <w:tab w:val="right" w:leader="dot" w:pos="9350"/>
        </w:tabs>
        <w:rPr>
          <w:noProof/>
          <w:lang w:eastAsia="ja-JP"/>
        </w:rPr>
      </w:pPr>
      <w:r>
        <w:rPr>
          <w:noProof/>
        </w:rPr>
        <w:t>6. Simulation Results</w:t>
      </w:r>
      <w:r>
        <w:rPr>
          <w:noProof/>
        </w:rPr>
        <w:tab/>
      </w:r>
      <w:r>
        <w:rPr>
          <w:noProof/>
        </w:rPr>
        <w:fldChar w:fldCharType="begin"/>
      </w:r>
      <w:r>
        <w:rPr>
          <w:noProof/>
        </w:rPr>
        <w:instrText xml:space="preserve"> PAGEREF _Toc279517348 \h </w:instrText>
      </w:r>
      <w:r>
        <w:rPr>
          <w:noProof/>
        </w:rPr>
      </w:r>
      <w:r>
        <w:rPr>
          <w:noProof/>
        </w:rPr>
        <w:fldChar w:fldCharType="separate"/>
      </w:r>
      <w:r>
        <w:rPr>
          <w:noProof/>
        </w:rPr>
        <w:t>13</w:t>
      </w:r>
      <w:r>
        <w:rPr>
          <w:noProof/>
        </w:rPr>
        <w:fldChar w:fldCharType="end"/>
      </w:r>
    </w:p>
    <w:p w14:paraId="6A829BC3" w14:textId="77777777" w:rsidR="00284D39" w:rsidRDefault="00284D39">
      <w:pPr>
        <w:pStyle w:val="TOC3"/>
        <w:rPr>
          <w:noProof/>
          <w:sz w:val="24"/>
          <w:lang w:eastAsia="ja-JP"/>
        </w:rPr>
      </w:pPr>
      <w:r>
        <w:rPr>
          <w:noProof/>
        </w:rPr>
        <w:t>6.1. Trace Files</w:t>
      </w:r>
      <w:r>
        <w:rPr>
          <w:noProof/>
        </w:rPr>
        <w:tab/>
      </w:r>
      <w:r>
        <w:rPr>
          <w:noProof/>
        </w:rPr>
        <w:fldChar w:fldCharType="begin"/>
      </w:r>
      <w:r>
        <w:rPr>
          <w:noProof/>
        </w:rPr>
        <w:instrText xml:space="preserve"> PAGEREF _Toc279517349 \h </w:instrText>
      </w:r>
      <w:r>
        <w:rPr>
          <w:noProof/>
        </w:rPr>
      </w:r>
      <w:r>
        <w:rPr>
          <w:noProof/>
        </w:rPr>
        <w:fldChar w:fldCharType="separate"/>
      </w:r>
      <w:r>
        <w:rPr>
          <w:noProof/>
        </w:rPr>
        <w:t>13</w:t>
      </w:r>
      <w:r>
        <w:rPr>
          <w:noProof/>
        </w:rPr>
        <w:fldChar w:fldCharType="end"/>
      </w:r>
    </w:p>
    <w:p w14:paraId="2F9E74B6" w14:textId="77777777" w:rsidR="00284D39" w:rsidRDefault="00284D39">
      <w:pPr>
        <w:pStyle w:val="TOC3"/>
        <w:rPr>
          <w:noProof/>
          <w:sz w:val="24"/>
          <w:lang w:eastAsia="ja-JP"/>
        </w:rPr>
      </w:pPr>
      <w:r>
        <w:rPr>
          <w:noProof/>
        </w:rPr>
        <w:t>6.2. Results</w:t>
      </w:r>
      <w:r>
        <w:rPr>
          <w:noProof/>
        </w:rPr>
        <w:tab/>
      </w:r>
      <w:r>
        <w:rPr>
          <w:noProof/>
        </w:rPr>
        <w:fldChar w:fldCharType="begin"/>
      </w:r>
      <w:r>
        <w:rPr>
          <w:noProof/>
        </w:rPr>
        <w:instrText xml:space="preserve"> PAGEREF _Toc279517350 \h </w:instrText>
      </w:r>
      <w:r>
        <w:rPr>
          <w:noProof/>
        </w:rPr>
      </w:r>
      <w:r>
        <w:rPr>
          <w:noProof/>
        </w:rPr>
        <w:fldChar w:fldCharType="separate"/>
      </w:r>
      <w:r>
        <w:rPr>
          <w:noProof/>
        </w:rPr>
        <w:t>13</w:t>
      </w:r>
      <w:r>
        <w:rPr>
          <w:noProof/>
        </w:rPr>
        <w:fldChar w:fldCharType="end"/>
      </w:r>
    </w:p>
    <w:p w14:paraId="6CF04108" w14:textId="77777777" w:rsidR="00284D39" w:rsidRDefault="00284D39">
      <w:pPr>
        <w:pStyle w:val="TOC3"/>
        <w:rPr>
          <w:noProof/>
          <w:sz w:val="24"/>
          <w:lang w:eastAsia="ja-JP"/>
        </w:rPr>
      </w:pPr>
      <w:r>
        <w:rPr>
          <w:noProof/>
        </w:rPr>
        <w:t>6.3. Usage Statistics</w:t>
      </w:r>
      <w:r>
        <w:rPr>
          <w:noProof/>
        </w:rPr>
        <w:tab/>
      </w:r>
      <w:r>
        <w:rPr>
          <w:noProof/>
        </w:rPr>
        <w:fldChar w:fldCharType="begin"/>
      </w:r>
      <w:r>
        <w:rPr>
          <w:noProof/>
        </w:rPr>
        <w:instrText xml:space="preserve"> PAGEREF _Toc279517351 \h </w:instrText>
      </w:r>
      <w:r>
        <w:rPr>
          <w:noProof/>
        </w:rPr>
      </w:r>
      <w:r>
        <w:rPr>
          <w:noProof/>
        </w:rPr>
        <w:fldChar w:fldCharType="separate"/>
      </w:r>
      <w:r>
        <w:rPr>
          <w:noProof/>
        </w:rPr>
        <w:t>13</w:t>
      </w:r>
      <w:r>
        <w:rPr>
          <w:noProof/>
        </w:rPr>
        <w:fldChar w:fldCharType="end"/>
      </w:r>
    </w:p>
    <w:p w14:paraId="390E91C2" w14:textId="77777777" w:rsidR="00FC68CD" w:rsidRDefault="00FC68CD" w:rsidP="00FC68CD">
      <w:r>
        <w:rPr>
          <w:b/>
          <w:bCs/>
          <w:noProof/>
        </w:rPr>
        <w:fldChar w:fldCharType="end"/>
      </w:r>
    </w:p>
    <w:p w14:paraId="7EFA84B5" w14:textId="77777777" w:rsidR="00FC68CD" w:rsidRDefault="00FC68CD" w:rsidP="00FC68CD"/>
    <w:p w14:paraId="6BC20DA9" w14:textId="77777777" w:rsidR="00FC68CD" w:rsidRDefault="00FC68CD">
      <w:pPr>
        <w:sectPr w:rsidR="00FC68CD" w:rsidSect="00C72F1D">
          <w:footerReference w:type="default" r:id="rId9"/>
          <w:pgSz w:w="12240" w:h="15840" w:code="1"/>
          <w:pgMar w:top="1440" w:right="1440" w:bottom="2160" w:left="1440" w:header="1296" w:footer="1296" w:gutter="0"/>
          <w:pgNumType w:fmt="lowerRoman" w:start="1"/>
          <w:cols w:space="720"/>
          <w:titlePg/>
          <w:docGrid w:linePitch="360"/>
        </w:sectPr>
      </w:pPr>
    </w:p>
    <w:bookmarkStart w:id="0" w:name="_Toc279517328" w:displacedByCustomXml="next"/>
    <w:bookmarkStart w:id="1" w:name="_Toc279173391" w:displacedByCustomXml="next"/>
    <w:bookmarkStart w:id="2" w:name="_Toc279173386" w:displacedByCustomXml="next"/>
    <w:sdt>
      <w:sdtPr>
        <w:alias w:val="Title"/>
        <w:tag w:val=""/>
        <w:id w:val="-1041280957"/>
        <w:dataBinding w:prefixMappings="xmlns:ns0='http://purl.org/dc/elements/1.1/' xmlns:ns1='http://schemas.openxmlformats.org/package/2006/metadata/core-properties' " w:xpath="/ns1:coreProperties[1]/ns0:title[1]" w:storeItemID="{6C3C8BC8-F283-45AE-878A-BAB7291924A1}"/>
        <w:text w:multiLine="1"/>
      </w:sdtPr>
      <w:sdtContent>
        <w:p w14:paraId="0E92FA9E" w14:textId="149D2954" w:rsidR="00BA009E" w:rsidRPr="00BA009E" w:rsidRDefault="0048705A" w:rsidP="00BA009E">
          <w:pPr>
            <w:pStyle w:val="Heading1"/>
          </w:pPr>
          <w:r>
            <w:t>L3 Cache Simulator Report</w:t>
          </w:r>
        </w:p>
      </w:sdtContent>
    </w:sdt>
    <w:bookmarkEnd w:id="0" w:displacedByCustomXml="prev"/>
    <w:bookmarkEnd w:id="1" w:displacedByCustomXml="prev"/>
    <w:bookmarkEnd w:id="2" w:displacedByCustomXml="prev"/>
    <w:p w14:paraId="1FC83760" w14:textId="77777777" w:rsidR="007F35BA" w:rsidRDefault="007F35BA" w:rsidP="00A77CC1">
      <w:pPr>
        <w:pStyle w:val="Heading2"/>
        <w:jc w:val="left"/>
      </w:pPr>
    </w:p>
    <w:p w14:paraId="58BD001D" w14:textId="243852AB" w:rsidR="00810C29" w:rsidRDefault="00B30E61" w:rsidP="00A77CC1">
      <w:pPr>
        <w:pStyle w:val="Heading2"/>
        <w:jc w:val="left"/>
      </w:pPr>
      <w:bookmarkStart w:id="3" w:name="_Toc279517329"/>
      <w:r>
        <w:t xml:space="preserve">1. </w:t>
      </w:r>
      <w:r w:rsidR="009F0E0E">
        <w:t>Purpose</w:t>
      </w:r>
      <w:bookmarkEnd w:id="3"/>
    </w:p>
    <w:p w14:paraId="15615B02" w14:textId="18BE7B9B" w:rsidR="00A77CC1" w:rsidRDefault="006F0305" w:rsidP="00A31168">
      <w:r>
        <w:t>The purpose of the</w:t>
      </w:r>
      <w:r w:rsidR="009F0E0E">
        <w:t xml:space="preserve"> program is to simulate</w:t>
      </w:r>
      <w:r>
        <w:t xml:space="preserve"> the last level cache (L3) for a processor that can be used with up to three other processors in a shared memory system</w:t>
      </w:r>
      <w:r w:rsidR="00BB169F">
        <w:t>.</w:t>
      </w:r>
    </w:p>
    <w:p w14:paraId="5E98AB05" w14:textId="77777777" w:rsidR="00A31168" w:rsidRDefault="00A31168" w:rsidP="00A31168"/>
    <w:p w14:paraId="34958E41" w14:textId="142C09E6" w:rsidR="006F0305" w:rsidRDefault="00B30E61" w:rsidP="00A77CC1">
      <w:pPr>
        <w:pStyle w:val="Heading2"/>
        <w:jc w:val="left"/>
      </w:pPr>
      <w:bookmarkStart w:id="4" w:name="_Toc279517330"/>
      <w:r>
        <w:t xml:space="preserve">2. </w:t>
      </w:r>
      <w:r w:rsidR="006F0305">
        <w:t>Cache System Architecture</w:t>
      </w:r>
      <w:bookmarkEnd w:id="4"/>
    </w:p>
    <w:p w14:paraId="687F1878" w14:textId="77777777" w:rsidR="006F0305" w:rsidRDefault="006F0305" w:rsidP="006F0305">
      <w:r>
        <w:t>The system uses multilevel caches:</w:t>
      </w:r>
    </w:p>
    <w:p w14:paraId="6EDAB105" w14:textId="77777777" w:rsidR="006F0305" w:rsidRDefault="006F0305" w:rsidP="006F0305">
      <w:pPr>
        <w:pStyle w:val="ListParagraph"/>
        <w:numPr>
          <w:ilvl w:val="0"/>
          <w:numId w:val="4"/>
        </w:numPr>
      </w:pPr>
      <w:r>
        <w:t>Separate L1 instruction and data caches</w:t>
      </w:r>
    </w:p>
    <w:p w14:paraId="56C60F91" w14:textId="77777777" w:rsidR="006F0305" w:rsidRDefault="006F0305" w:rsidP="006F0305">
      <w:pPr>
        <w:pStyle w:val="ListParagraph"/>
        <w:numPr>
          <w:ilvl w:val="0"/>
          <w:numId w:val="4"/>
        </w:numPr>
      </w:pPr>
      <w:r>
        <w:t>Unified L2 instruction and data caches</w:t>
      </w:r>
    </w:p>
    <w:p w14:paraId="70E6CD9B" w14:textId="0CFE3B05" w:rsidR="0090389A" w:rsidRDefault="006F0305" w:rsidP="0090389A">
      <w:pPr>
        <w:pStyle w:val="ListParagraph"/>
        <w:numPr>
          <w:ilvl w:val="0"/>
          <w:numId w:val="4"/>
        </w:numPr>
      </w:pPr>
      <w:r>
        <w:t>Unified L3 instruction and data caches</w:t>
      </w:r>
    </w:p>
    <w:p w14:paraId="4EE5B12D" w14:textId="6D5464CA" w:rsidR="007F35BA" w:rsidRDefault="007F35BA" w:rsidP="0090389A">
      <w:pPr>
        <w:jc w:val="center"/>
      </w:pPr>
      <w:r>
        <w:rPr>
          <w:noProof/>
        </w:rPr>
        <w:drawing>
          <wp:inline distT="0" distB="0" distL="0" distR="0" wp14:anchorId="59AB93AA" wp14:editId="12EED9E5">
            <wp:extent cx="4973976" cy="3345744"/>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1.50.22 PM.png"/>
                    <pic:cNvPicPr/>
                  </pic:nvPicPr>
                  <pic:blipFill>
                    <a:blip r:embed="rId10">
                      <a:extLst>
                        <a:ext uri="{28A0092B-C50C-407E-A947-70E740481C1C}">
                          <a14:useLocalDpi xmlns:a14="http://schemas.microsoft.com/office/drawing/2010/main" val="0"/>
                        </a:ext>
                      </a:extLst>
                    </a:blip>
                    <a:stretch>
                      <a:fillRect/>
                    </a:stretch>
                  </pic:blipFill>
                  <pic:spPr>
                    <a:xfrm>
                      <a:off x="0" y="0"/>
                      <a:ext cx="4976532" cy="3347463"/>
                    </a:xfrm>
                    <a:prstGeom prst="rect">
                      <a:avLst/>
                    </a:prstGeom>
                  </pic:spPr>
                </pic:pic>
              </a:graphicData>
            </a:graphic>
          </wp:inline>
        </w:drawing>
      </w:r>
    </w:p>
    <w:p w14:paraId="6090BCFE" w14:textId="4B419FD7" w:rsidR="003B7543" w:rsidRDefault="00CF141B" w:rsidP="00A31168">
      <w:pPr>
        <w:jc w:val="both"/>
      </w:pPr>
      <w:r>
        <w:lastRenderedPageBreak/>
        <w:t>The L3 caches and memory are communicating on the FSB (Front Side Bus</w:t>
      </w:r>
      <w:r w:rsidR="00817FF3">
        <w:t>). The L1 and L2 are probably</w:t>
      </w:r>
      <w:r>
        <w:t xml:space="preserve"> on the same chip as the CPU. L2 </w:t>
      </w:r>
      <w:r w:rsidR="000A38D1">
        <w:t xml:space="preserve">might </w:t>
      </w:r>
      <w:r w:rsidR="003B7543">
        <w:t>communicate</w:t>
      </w:r>
      <w:r>
        <w:t xml:space="preserve"> with L3 through a </w:t>
      </w:r>
      <w:r w:rsidR="000A38D1">
        <w:t>Back Side Bus</w:t>
      </w:r>
      <w:r w:rsidR="002B0552">
        <w:t>, or L3 might also be on the same chip as the CPU.</w:t>
      </w:r>
    </w:p>
    <w:p w14:paraId="06A1A2EC" w14:textId="6ABCB8AD" w:rsidR="00A31168" w:rsidRDefault="006F0305" w:rsidP="00A31168">
      <w:pPr>
        <w:jc w:val="both"/>
      </w:pPr>
      <w:r>
        <w:t xml:space="preserve">The </w:t>
      </w:r>
      <w:r w:rsidR="00130A0D">
        <w:t xml:space="preserve">L1 and L2 caches as well as the DRAM shared memory are not modeled in this program. The program allows for flexible L3 cache configuration, by taking command line arguments. No command line arguments are taken for L2 cache configuration, but several assumptions are made and will be detailed in the Assumptions </w:t>
      </w:r>
      <w:r w:rsidR="00BB169F">
        <w:t>section of the report.</w:t>
      </w:r>
    </w:p>
    <w:p w14:paraId="39D6F09E" w14:textId="77777777" w:rsidR="000B5980" w:rsidRDefault="000B5980" w:rsidP="00A77CC1">
      <w:pPr>
        <w:pStyle w:val="Heading2"/>
        <w:jc w:val="left"/>
      </w:pPr>
    </w:p>
    <w:p w14:paraId="573E052A" w14:textId="7E376F4A" w:rsidR="00B30E61" w:rsidRDefault="003A1442" w:rsidP="00A77CC1">
      <w:pPr>
        <w:pStyle w:val="Heading2"/>
        <w:jc w:val="left"/>
      </w:pPr>
      <w:bookmarkStart w:id="5" w:name="_Toc279517331"/>
      <w:r>
        <w:t xml:space="preserve">3. </w:t>
      </w:r>
      <w:r w:rsidR="00B30E61">
        <w:t>Assumptions</w:t>
      </w:r>
      <w:r w:rsidR="003C0F50">
        <w:t xml:space="preserve"> and Design Considerations</w:t>
      </w:r>
      <w:bookmarkEnd w:id="5"/>
    </w:p>
    <w:p w14:paraId="01590037" w14:textId="3DCFDD53" w:rsidR="00B30E61" w:rsidRDefault="00AA03E7" w:rsidP="00A31168">
      <w:pPr>
        <w:pStyle w:val="Heading3"/>
      </w:pPr>
      <w:bookmarkStart w:id="6" w:name="_Toc279517332"/>
      <w:r>
        <w:t>3.1</w:t>
      </w:r>
      <w:r w:rsidR="003A1442">
        <w:t xml:space="preserve"> </w:t>
      </w:r>
      <w:r w:rsidR="00B30E61">
        <w:t>L3 Cache</w:t>
      </w:r>
      <w:bookmarkEnd w:id="6"/>
    </w:p>
    <w:p w14:paraId="56C3907C" w14:textId="55082196" w:rsidR="00833AAD" w:rsidRDefault="00A41D9E" w:rsidP="00C11D1D">
      <w:pPr>
        <w:pStyle w:val="ListParagraph"/>
        <w:numPr>
          <w:ilvl w:val="0"/>
          <w:numId w:val="5"/>
        </w:numPr>
      </w:pPr>
      <w:r>
        <w:t xml:space="preserve">The maximum </w:t>
      </w:r>
      <w:r w:rsidR="004B6C96">
        <w:t>L3</w:t>
      </w:r>
      <w:r w:rsidR="00B1573C">
        <w:t xml:space="preserve"> cache size is 4294965248 bytes</w:t>
      </w:r>
    </w:p>
    <w:p w14:paraId="2F19122C" w14:textId="3C67E0C6" w:rsidR="004D7B8B" w:rsidRDefault="00B1573C" w:rsidP="00C11D1D">
      <w:pPr>
        <w:pStyle w:val="ListParagraph"/>
        <w:numPr>
          <w:ilvl w:val="0"/>
          <w:numId w:val="5"/>
        </w:numPr>
      </w:pPr>
      <w:r>
        <w:t>T</w:t>
      </w:r>
      <w:r w:rsidR="004D7B8B">
        <w:t>he possible L3 line sizes (in bytes) are:  32, 64, 128, 256, 512, 1024, 2048</w:t>
      </w:r>
      <w:r w:rsidR="00C778D7">
        <w:t xml:space="preserve"> and is </w:t>
      </w:r>
      <w:r w:rsidR="00137E39">
        <w:t>received</w:t>
      </w:r>
      <w:r w:rsidR="002455FB">
        <w:t xml:space="preserve"> as command line argume</w:t>
      </w:r>
      <w:r w:rsidR="00C778D7">
        <w:t>nt</w:t>
      </w:r>
    </w:p>
    <w:p w14:paraId="5F0CF2D7" w14:textId="37014F8B" w:rsidR="00914F66" w:rsidRPr="00DC4ECB" w:rsidRDefault="00DC4ECB" w:rsidP="002455FB">
      <w:pPr>
        <w:pStyle w:val="ListParagraph"/>
        <w:numPr>
          <w:ilvl w:val="0"/>
          <w:numId w:val="5"/>
        </w:numPr>
      </w:pPr>
      <w:r>
        <w:t xml:space="preserve">L3 </w:t>
      </w:r>
      <w:r w:rsidR="00833AAD">
        <w:t>number of s</w:t>
      </w:r>
      <w:r w:rsidR="00B1573C">
        <w:t>ets must</w:t>
      </w:r>
      <w:r w:rsidR="004B6C96">
        <w:t xml:space="preserve"> be in the range: 1 t</w:t>
      </w:r>
      <w:r w:rsidR="00D074FC">
        <w:t xml:space="preserve">o </w:t>
      </w:r>
      <w:r w:rsidR="00FC11FB">
        <w:t>65535</w:t>
      </w:r>
      <w:r w:rsidR="002455FB">
        <w:t xml:space="preserve"> and is </w:t>
      </w:r>
      <w:r w:rsidR="00137E39">
        <w:t xml:space="preserve">received </w:t>
      </w:r>
      <w:r w:rsidR="002455FB">
        <w:t>as command line argument</w:t>
      </w:r>
    </w:p>
    <w:p w14:paraId="735DBDE9" w14:textId="596C75A6" w:rsidR="00833AAD" w:rsidRDefault="00B1573C" w:rsidP="009248AA">
      <w:pPr>
        <w:pStyle w:val="ListParagraph"/>
        <w:numPr>
          <w:ilvl w:val="0"/>
          <w:numId w:val="5"/>
        </w:numPr>
      </w:pPr>
      <w:r>
        <w:t>L3 number of lines must</w:t>
      </w:r>
      <w:r w:rsidR="009248AA">
        <w:t xml:space="preserve"> be in the range: 1 to 2097151</w:t>
      </w:r>
    </w:p>
    <w:p w14:paraId="7179ACD0" w14:textId="0D72DE34" w:rsidR="00FC11FB" w:rsidRDefault="00FC11FB" w:rsidP="002455FB">
      <w:pPr>
        <w:pStyle w:val="ListParagraph"/>
        <w:numPr>
          <w:ilvl w:val="0"/>
          <w:numId w:val="5"/>
        </w:numPr>
      </w:pPr>
      <w:r>
        <w:t xml:space="preserve">L3 associativity will be one of: </w:t>
      </w:r>
      <w:r w:rsidR="005E5B3C">
        <w:t xml:space="preserve">4, 8, 16, </w:t>
      </w:r>
      <w:r w:rsidR="00281094">
        <w:t xml:space="preserve">or </w:t>
      </w:r>
      <w:r w:rsidR="005E5B3C">
        <w:t>32</w:t>
      </w:r>
      <w:r w:rsidR="002455FB">
        <w:t xml:space="preserve"> and is </w:t>
      </w:r>
      <w:r w:rsidR="00137E39">
        <w:t xml:space="preserve">received </w:t>
      </w:r>
      <w:r w:rsidR="002455FB">
        <w:t>as command line argument</w:t>
      </w:r>
    </w:p>
    <w:p w14:paraId="7C944774" w14:textId="2E3B17DC" w:rsidR="0095731C" w:rsidRDefault="0095731C" w:rsidP="0095731C">
      <w:pPr>
        <w:pStyle w:val="ListParagraph"/>
        <w:numPr>
          <w:ilvl w:val="0"/>
          <w:numId w:val="5"/>
        </w:numPr>
      </w:pPr>
      <w:r>
        <w:t>Data is not stored in the cache in this simulation</w:t>
      </w:r>
    </w:p>
    <w:p w14:paraId="2C0F2532" w14:textId="68474D1B" w:rsidR="0095731C" w:rsidRDefault="0095731C" w:rsidP="0095731C">
      <w:pPr>
        <w:pStyle w:val="ListParagraph"/>
        <w:numPr>
          <w:ilvl w:val="0"/>
          <w:numId w:val="5"/>
        </w:numPr>
      </w:pPr>
      <w:r>
        <w:t>Only tags, state bits and LRU bits are stored in the cache in this simulation</w:t>
      </w:r>
    </w:p>
    <w:p w14:paraId="02C1D752" w14:textId="7BBFE1B7" w:rsidR="00B37E1D" w:rsidRDefault="00B37E1D" w:rsidP="0095731C">
      <w:pPr>
        <w:pStyle w:val="ListParagraph"/>
        <w:numPr>
          <w:ilvl w:val="0"/>
          <w:numId w:val="5"/>
        </w:numPr>
      </w:pPr>
      <w:r>
        <w:t xml:space="preserve">L3 is </w:t>
      </w:r>
      <w:r w:rsidR="00CC05A0">
        <w:t xml:space="preserve">a </w:t>
      </w:r>
      <w:r>
        <w:t>write-back</w:t>
      </w:r>
      <w:r w:rsidR="00CC05A0">
        <w:t xml:space="preserve"> cache</w:t>
      </w:r>
      <w:r w:rsidR="007515FE">
        <w:t xml:space="preserve"> (implicit for MESIF implementation)</w:t>
      </w:r>
    </w:p>
    <w:p w14:paraId="616E0B13" w14:textId="77777777" w:rsidR="00B37E1D" w:rsidRDefault="00B37E1D" w:rsidP="00586612">
      <w:pPr>
        <w:pStyle w:val="ListParagraph"/>
      </w:pPr>
    </w:p>
    <w:p w14:paraId="2D22A723" w14:textId="150072AC" w:rsidR="00B30E61" w:rsidRDefault="00AA03E7" w:rsidP="00A77CC1">
      <w:pPr>
        <w:pStyle w:val="Heading3"/>
      </w:pPr>
      <w:bookmarkStart w:id="7" w:name="_Toc279517333"/>
      <w:r>
        <w:t>3.2</w:t>
      </w:r>
      <w:r w:rsidR="003A1442">
        <w:t xml:space="preserve"> </w:t>
      </w:r>
      <w:r w:rsidR="00B30E61">
        <w:t>L2 cache</w:t>
      </w:r>
      <w:bookmarkEnd w:id="7"/>
    </w:p>
    <w:p w14:paraId="3C370D46" w14:textId="1D4D8B5C" w:rsidR="00DC4ECB" w:rsidRDefault="00DC4ECB" w:rsidP="00DC4ECB">
      <w:pPr>
        <w:pStyle w:val="ListParagraph"/>
        <w:numPr>
          <w:ilvl w:val="0"/>
          <w:numId w:val="5"/>
        </w:numPr>
      </w:pPr>
      <w:r>
        <w:t xml:space="preserve">L2 cache parameters (associativity, line size etc.) will change depending on the changes in the L3 cache parameters in such a way that it is possible to maintain inclusivity </w:t>
      </w:r>
      <w:r w:rsidR="00CA3117">
        <w:t>with both L3 and L1</w:t>
      </w:r>
      <w:r w:rsidR="009B060F">
        <w:t xml:space="preserve"> caches</w:t>
      </w:r>
    </w:p>
    <w:p w14:paraId="3B9887ED" w14:textId="272B57A5" w:rsidR="00DC4ECB" w:rsidRDefault="00DC4ECB" w:rsidP="00DC4ECB">
      <w:pPr>
        <w:pStyle w:val="ListParagraph"/>
        <w:numPr>
          <w:ilvl w:val="0"/>
          <w:numId w:val="5"/>
        </w:numPr>
      </w:pPr>
      <w:r>
        <w:t>The ratio of L3 line size to L2 line size is 2:1</w:t>
      </w:r>
    </w:p>
    <w:p w14:paraId="4E8EA2A9" w14:textId="5EF939C9" w:rsidR="00AD0D63" w:rsidRDefault="00AD0D63" w:rsidP="00DC4ECB">
      <w:pPr>
        <w:pStyle w:val="ListParagraph"/>
        <w:numPr>
          <w:ilvl w:val="0"/>
          <w:numId w:val="5"/>
        </w:numPr>
      </w:pPr>
      <w:r>
        <w:t xml:space="preserve">L2 is </w:t>
      </w:r>
      <w:r w:rsidR="00586612">
        <w:t xml:space="preserve">either a write-trough cache or </w:t>
      </w:r>
      <w:r>
        <w:t xml:space="preserve">write-through the first time a line is </w:t>
      </w:r>
      <w:r w:rsidR="008664AD">
        <w:t>modified</w:t>
      </w:r>
      <w:r w:rsidR="00586612">
        <w:t xml:space="preserve"> (write once)</w:t>
      </w:r>
    </w:p>
    <w:p w14:paraId="62045625" w14:textId="6BC79430" w:rsidR="00B30E61" w:rsidRDefault="003A1442" w:rsidP="00A77CC1">
      <w:pPr>
        <w:pStyle w:val="Heading3"/>
      </w:pPr>
      <w:bookmarkStart w:id="8" w:name="_Toc279517334"/>
      <w:r>
        <w:lastRenderedPageBreak/>
        <w:t xml:space="preserve">3.3 </w:t>
      </w:r>
      <w:r w:rsidR="00B30E61">
        <w:t>Shared Memory</w:t>
      </w:r>
      <w:bookmarkEnd w:id="8"/>
    </w:p>
    <w:p w14:paraId="298F2073" w14:textId="7E11669C" w:rsidR="00B30E61" w:rsidRDefault="00334A10" w:rsidP="0072548B">
      <w:pPr>
        <w:pStyle w:val="ListParagraph"/>
        <w:numPr>
          <w:ilvl w:val="0"/>
          <w:numId w:val="6"/>
        </w:numPr>
        <w:jc w:val="both"/>
      </w:pPr>
      <w:r>
        <w:t>The size of the L3 line is equal to the number of bytes the DIMM can provide in a burst event</w:t>
      </w:r>
    </w:p>
    <w:p w14:paraId="5DA0D4D2" w14:textId="5B315A4F" w:rsidR="00334A10" w:rsidRDefault="001065A0" w:rsidP="00334A10">
      <w:pPr>
        <w:pStyle w:val="ListParagraph"/>
        <w:numPr>
          <w:ilvl w:val="0"/>
          <w:numId w:val="6"/>
        </w:numPr>
      </w:pPr>
      <w:r>
        <w:t>Only one memory access will be needed to bring in an L3 cache line</w:t>
      </w:r>
      <w:r w:rsidR="00D97A5F">
        <w:t xml:space="preserve"> from DRAM</w:t>
      </w:r>
    </w:p>
    <w:p w14:paraId="0B42059F" w14:textId="24030FAB" w:rsidR="004A6766" w:rsidRDefault="00496518" w:rsidP="00CF7B67">
      <w:pPr>
        <w:pStyle w:val="Heading3"/>
      </w:pPr>
      <w:bookmarkStart w:id="9" w:name="_Toc279517335"/>
      <w:r>
        <w:t xml:space="preserve">3.4 </w:t>
      </w:r>
      <w:r w:rsidR="008F46F1">
        <w:t>Commands</w:t>
      </w:r>
      <w:bookmarkEnd w:id="9"/>
    </w:p>
    <w:p w14:paraId="247B9DA5" w14:textId="51D47558" w:rsidR="006F19EE" w:rsidRDefault="00CF7B67" w:rsidP="006F19EE">
      <w:pPr>
        <w:pStyle w:val="ListParagraph"/>
        <w:numPr>
          <w:ilvl w:val="0"/>
          <w:numId w:val="8"/>
        </w:numPr>
      </w:pPr>
      <w:r>
        <w:t xml:space="preserve">In case of a write command </w:t>
      </w:r>
      <w:r w:rsidR="00B279DF">
        <w:t>from L2 cache</w:t>
      </w:r>
      <w:r>
        <w:t>, we are assuming all physical addresses generated are pointing to a line that has the permission of being written</w:t>
      </w:r>
      <w:r w:rsidR="00283804">
        <w:t xml:space="preserve"> (not an instruction)</w:t>
      </w:r>
    </w:p>
    <w:p w14:paraId="5EA68ACE" w14:textId="77777777" w:rsidR="00021F0E" w:rsidRPr="006F19EE" w:rsidRDefault="00021F0E" w:rsidP="00021F0E">
      <w:pPr>
        <w:ind w:left="360"/>
      </w:pPr>
    </w:p>
    <w:p w14:paraId="351A8267" w14:textId="49DAB0B6" w:rsidR="00344473" w:rsidRDefault="00344473" w:rsidP="00344473">
      <w:pPr>
        <w:pStyle w:val="Heading2"/>
        <w:jc w:val="left"/>
      </w:pPr>
      <w:bookmarkStart w:id="10" w:name="_Toc279517336"/>
      <w:r>
        <w:t>4. Design</w:t>
      </w:r>
      <w:bookmarkEnd w:id="10"/>
    </w:p>
    <w:p w14:paraId="69F1A1A7" w14:textId="65BA0A7C" w:rsidR="00344473" w:rsidRDefault="00344473" w:rsidP="00344473">
      <w:pPr>
        <w:pStyle w:val="Heading3"/>
      </w:pPr>
      <w:bookmarkStart w:id="11" w:name="_Toc279517337"/>
      <w:r>
        <w:t>4.1 Trace File Parser</w:t>
      </w:r>
      <w:bookmarkEnd w:id="11"/>
    </w:p>
    <w:p w14:paraId="61731495" w14:textId="53C651EB" w:rsidR="00344473" w:rsidRDefault="007E5670" w:rsidP="007E5670">
      <w:r>
        <w:t>This parses the files to capture the command and the address to work with the command.  The parser converts the character array for the hexadecimal address to an unsigned integer, then it uses bit shifting to get the index and the tag bits and saves them as unsigned integers.  This then passes the address, tag, index, and command to the commands functions.</w:t>
      </w:r>
    </w:p>
    <w:p w14:paraId="2A34FE44" w14:textId="7EB358DD" w:rsidR="00344473" w:rsidRDefault="00344473" w:rsidP="00344473">
      <w:pPr>
        <w:pStyle w:val="Heading3"/>
      </w:pPr>
      <w:bookmarkStart w:id="12" w:name="_Toc279517338"/>
      <w:r>
        <w:t>4.2 Commands Algorithms</w:t>
      </w:r>
      <w:bookmarkEnd w:id="12"/>
    </w:p>
    <w:p w14:paraId="21F2C39F" w14:textId="36082648" w:rsidR="00344473" w:rsidRDefault="004215CE" w:rsidP="00203BF2">
      <w:pPr>
        <w:pStyle w:val="Heading4"/>
      </w:pPr>
      <w:r>
        <w:t xml:space="preserve">4.2.1. </w:t>
      </w:r>
      <w:r w:rsidR="00203BF2">
        <w:t>Commands 0, 2</w:t>
      </w:r>
    </w:p>
    <w:p w14:paraId="5C6E621E" w14:textId="77777777" w:rsidR="0055603F" w:rsidRDefault="00C05670" w:rsidP="00EE4CCA">
      <w:pPr>
        <w:ind w:firstLine="720"/>
        <w:contextualSpacing/>
      </w:pPr>
      <w:r>
        <w:t xml:space="preserve">Command 0 = Read </w:t>
      </w:r>
      <w:r w:rsidR="008A614E">
        <w:t xml:space="preserve">Request </w:t>
      </w:r>
      <w:r>
        <w:t xml:space="preserve">from </w:t>
      </w:r>
      <w:r w:rsidR="0046091A">
        <w:t>L2 Data Cache</w:t>
      </w:r>
    </w:p>
    <w:p w14:paraId="16949492" w14:textId="11B7107D" w:rsidR="00C05670" w:rsidRDefault="00C05670" w:rsidP="00EE4CCA">
      <w:pPr>
        <w:ind w:firstLine="720"/>
        <w:contextualSpacing/>
      </w:pPr>
      <w:r>
        <w:t xml:space="preserve">Command 2 = </w:t>
      </w:r>
      <w:r w:rsidR="00DF7181">
        <w:t xml:space="preserve">Read </w:t>
      </w:r>
      <w:r w:rsidR="008A614E">
        <w:t xml:space="preserve">Request </w:t>
      </w:r>
      <w:r w:rsidR="00DF7181">
        <w:t>from</w:t>
      </w:r>
      <w:r w:rsidR="0046091A">
        <w:t xml:space="preserve"> L2 Instruction Cache</w:t>
      </w:r>
    </w:p>
    <w:p w14:paraId="5E093BD5" w14:textId="77777777" w:rsidR="0055603F" w:rsidRDefault="0055603F" w:rsidP="0055603F">
      <w:pPr>
        <w:contextualSpacing/>
      </w:pPr>
    </w:p>
    <w:p w14:paraId="6F60FF76" w14:textId="02EA0CA5" w:rsidR="00C05670" w:rsidRDefault="00A2477B" w:rsidP="00A91599">
      <w:pPr>
        <w:jc w:val="both"/>
      </w:pPr>
      <w:r>
        <w:t>We decided that command 0 s</w:t>
      </w:r>
      <w:r w:rsidR="004A621F">
        <w:t>h</w:t>
      </w:r>
      <w:r w:rsidR="00C05670">
        <w:t>ould be equivalent to command 2, since at level 2 the instruction and data caches are unified. The actions taken as a result of receiving any of the 0 or 2 commands are identical.</w:t>
      </w:r>
    </w:p>
    <w:p w14:paraId="33A104AE" w14:textId="4021034B" w:rsidR="00203BF2" w:rsidRDefault="004215CE" w:rsidP="00203BF2">
      <w:pPr>
        <w:pStyle w:val="Heading4"/>
      </w:pPr>
      <w:r>
        <w:t xml:space="preserve">4.2.2. </w:t>
      </w:r>
      <w:r w:rsidR="00203BF2">
        <w:t>Command 1</w:t>
      </w:r>
    </w:p>
    <w:p w14:paraId="1E418913" w14:textId="1F13E303" w:rsidR="00C05670" w:rsidRDefault="008A614E" w:rsidP="00EC6E87">
      <w:pPr>
        <w:ind w:firstLine="720"/>
      </w:pPr>
      <w:r>
        <w:t>Command 1 = Write Request L2 Data Cache</w:t>
      </w:r>
    </w:p>
    <w:p w14:paraId="53346396" w14:textId="77777777" w:rsidR="00C05670" w:rsidRDefault="00C05670" w:rsidP="00C05670">
      <w:r>
        <w:t>A write request coming from the L2 cache can be interpreted in one of three ways:</w:t>
      </w:r>
    </w:p>
    <w:p w14:paraId="1BDD487D" w14:textId="77777777" w:rsidR="00C05670" w:rsidRDefault="00C05670" w:rsidP="00C05670">
      <w:pPr>
        <w:pStyle w:val="ListParagraph"/>
        <w:numPr>
          <w:ilvl w:val="0"/>
          <w:numId w:val="7"/>
        </w:numPr>
      </w:pPr>
      <w:r>
        <w:t>CPU write request to L1, L1 cache miss, L2 cache miss</w:t>
      </w:r>
    </w:p>
    <w:p w14:paraId="13329278" w14:textId="77777777" w:rsidR="00C05670" w:rsidRDefault="00C05670" w:rsidP="00C05670">
      <w:pPr>
        <w:pStyle w:val="ListParagraph"/>
        <w:numPr>
          <w:ilvl w:val="0"/>
          <w:numId w:val="7"/>
        </w:numPr>
      </w:pPr>
      <w:r>
        <w:t>L2 writes evicted line to L3</w:t>
      </w:r>
    </w:p>
    <w:p w14:paraId="1629BBC5" w14:textId="77777777" w:rsidR="00C05670" w:rsidRDefault="00C05670" w:rsidP="00C05670">
      <w:pPr>
        <w:pStyle w:val="ListParagraph"/>
        <w:numPr>
          <w:ilvl w:val="0"/>
          <w:numId w:val="7"/>
        </w:numPr>
      </w:pPr>
      <w:r>
        <w:t>L2 writes modified line to L3 behaving as a write through cache the first time a line is modified</w:t>
      </w:r>
    </w:p>
    <w:p w14:paraId="0A37EB10" w14:textId="5DB8182D" w:rsidR="00C05670" w:rsidRPr="00C05670" w:rsidRDefault="00C05670" w:rsidP="00C05670">
      <w:r>
        <w:lastRenderedPageBreak/>
        <w:t>Since there is not enough granularity in the provided commands to capture all of these three different behaviors, we decided command 1 will be interpreted as a CPU write request to L1, followed by a cache miss in both L1 and L2. This behavior is more useful in emitting the correct bus operation and maintaining coherence with the other L3 caches.</w:t>
      </w:r>
    </w:p>
    <w:p w14:paraId="433D54D6" w14:textId="79493719" w:rsidR="00203BF2" w:rsidRDefault="004215CE" w:rsidP="00203BF2">
      <w:pPr>
        <w:pStyle w:val="Heading4"/>
      </w:pPr>
      <w:r>
        <w:t xml:space="preserve">4.2.3. </w:t>
      </w:r>
      <w:r w:rsidR="00203BF2">
        <w:t>Command 3</w:t>
      </w:r>
    </w:p>
    <w:p w14:paraId="1CD057BB" w14:textId="2C4EF108" w:rsidR="00496950" w:rsidRPr="00496950" w:rsidRDefault="00496950" w:rsidP="00EC6E87">
      <w:pPr>
        <w:ind w:firstLine="720"/>
      </w:pPr>
      <w:r>
        <w:t xml:space="preserve">Command 3 = Snooped Invalidate  </w:t>
      </w:r>
    </w:p>
    <w:p w14:paraId="6489ECE7" w14:textId="3A4B7A8C" w:rsidR="00203BF2" w:rsidRDefault="004215CE" w:rsidP="00203BF2">
      <w:pPr>
        <w:pStyle w:val="Heading4"/>
      </w:pPr>
      <w:r>
        <w:t xml:space="preserve">4.2.4. </w:t>
      </w:r>
      <w:r w:rsidR="00203BF2">
        <w:t>Command 4</w:t>
      </w:r>
    </w:p>
    <w:p w14:paraId="633C655B" w14:textId="4230FC3A" w:rsidR="00496950" w:rsidRPr="00496950" w:rsidRDefault="00496950" w:rsidP="00EC6E87">
      <w:pPr>
        <w:ind w:firstLine="720"/>
      </w:pPr>
      <w:r>
        <w:t>Command 3 = Snooped Read Request</w:t>
      </w:r>
    </w:p>
    <w:p w14:paraId="5F33A42A" w14:textId="000D94E7" w:rsidR="00203BF2" w:rsidRDefault="004215CE" w:rsidP="00203BF2">
      <w:pPr>
        <w:pStyle w:val="Heading4"/>
      </w:pPr>
      <w:r>
        <w:t xml:space="preserve">4.2.5. </w:t>
      </w:r>
      <w:r w:rsidR="00203BF2">
        <w:t>Command 5</w:t>
      </w:r>
    </w:p>
    <w:p w14:paraId="45531556" w14:textId="1D0C8337" w:rsidR="00496950" w:rsidRPr="00496950" w:rsidRDefault="00496950" w:rsidP="00EC6E87">
      <w:pPr>
        <w:ind w:firstLine="720"/>
      </w:pPr>
      <w:r>
        <w:t>Command 3 = Snooped Write Request</w:t>
      </w:r>
    </w:p>
    <w:p w14:paraId="0536B958" w14:textId="7D316185" w:rsidR="00203BF2" w:rsidRDefault="004215CE" w:rsidP="00203BF2">
      <w:pPr>
        <w:pStyle w:val="Heading4"/>
      </w:pPr>
      <w:r>
        <w:t xml:space="preserve">4.2.6. </w:t>
      </w:r>
      <w:r w:rsidR="00203BF2">
        <w:t>Command 6</w:t>
      </w:r>
    </w:p>
    <w:p w14:paraId="2BB243AF" w14:textId="032A534F" w:rsidR="00496950" w:rsidRPr="00496950" w:rsidRDefault="00496950" w:rsidP="00EC6E87">
      <w:pPr>
        <w:ind w:firstLine="720"/>
      </w:pPr>
      <w:r>
        <w:t>Command 3 = Snooped Read</w:t>
      </w:r>
      <w:r w:rsidR="00C5136A">
        <w:t xml:space="preserve"> W</w:t>
      </w:r>
      <w:r>
        <w:t xml:space="preserve">ith Intent to Modify  </w:t>
      </w:r>
    </w:p>
    <w:p w14:paraId="4EE6748E" w14:textId="7597440C" w:rsidR="00203BF2" w:rsidRDefault="004215CE" w:rsidP="00203BF2">
      <w:pPr>
        <w:pStyle w:val="Heading4"/>
      </w:pPr>
      <w:r>
        <w:t xml:space="preserve">4.2.7. </w:t>
      </w:r>
      <w:r w:rsidR="00203BF2">
        <w:t>Command 8</w:t>
      </w:r>
    </w:p>
    <w:p w14:paraId="69690746" w14:textId="5318453F" w:rsidR="009B14B3" w:rsidRDefault="00017B97" w:rsidP="00EC6E87">
      <w:pPr>
        <w:ind w:firstLine="720"/>
      </w:pPr>
      <w:r>
        <w:t>Command 8 = Clear Cache</w:t>
      </w:r>
      <w:r w:rsidR="009B14B3">
        <w:t xml:space="preserve"> </w:t>
      </w:r>
    </w:p>
    <w:p w14:paraId="110FD40E" w14:textId="0367A9BE" w:rsidR="00FC06EC" w:rsidRPr="009B14B3" w:rsidRDefault="00FC06EC" w:rsidP="007305F6">
      <w:r>
        <w:t xml:space="preserve">Command 8 clears MESIF </w:t>
      </w:r>
      <w:r w:rsidR="001E11CD">
        <w:t xml:space="preserve">bits </w:t>
      </w:r>
      <w:r>
        <w:t>and implicitly invalidates all lines.</w:t>
      </w:r>
    </w:p>
    <w:p w14:paraId="5209E60D" w14:textId="5E24CD19" w:rsidR="00FE4A1E" w:rsidRDefault="004215CE" w:rsidP="00FE4A1E">
      <w:pPr>
        <w:pStyle w:val="Heading4"/>
      </w:pPr>
      <w:r>
        <w:t xml:space="preserve">4.2.8. </w:t>
      </w:r>
      <w:r w:rsidR="00FE4A1E">
        <w:t>Command 9</w:t>
      </w:r>
    </w:p>
    <w:p w14:paraId="437FC444" w14:textId="41165752" w:rsidR="009B14B3" w:rsidRDefault="009B14B3" w:rsidP="00425473">
      <w:pPr>
        <w:ind w:firstLine="720"/>
      </w:pPr>
      <w:r>
        <w:t xml:space="preserve">Command 9 = </w:t>
      </w:r>
      <w:r w:rsidR="003246E9">
        <w:t>Print Contents and State of Valid Lines</w:t>
      </w:r>
    </w:p>
    <w:p w14:paraId="654F0D1C" w14:textId="64D89F6A" w:rsidR="00A111B4" w:rsidRPr="009B14B3" w:rsidRDefault="00A111B4" w:rsidP="009B14B3">
      <w:r>
        <w:t>Command 9 displays the tag and MESIF bits of all the valid lines and the pseudo LRU bits of the sets containing at least one valid line.</w:t>
      </w:r>
    </w:p>
    <w:p w14:paraId="42E2D13A" w14:textId="53942F24" w:rsidR="00344473" w:rsidRPr="00344473" w:rsidRDefault="00344473" w:rsidP="00344473">
      <w:pPr>
        <w:pStyle w:val="Heading3"/>
      </w:pPr>
      <w:bookmarkStart w:id="13" w:name="_Toc279517339"/>
      <w:r>
        <w:t>4.3 Coherence Protocol (MESIF)</w:t>
      </w:r>
      <w:bookmarkEnd w:id="13"/>
    </w:p>
    <w:p w14:paraId="2D31251E" w14:textId="3D9D4FB5" w:rsidR="00344473" w:rsidRDefault="00344473" w:rsidP="00344473">
      <w:r>
        <w:t>Stuff</w:t>
      </w:r>
    </w:p>
    <w:p w14:paraId="2310186A" w14:textId="076347D0" w:rsidR="00087D4C" w:rsidRDefault="00087D4C" w:rsidP="00087D4C">
      <w:pPr>
        <w:jc w:val="center"/>
      </w:pPr>
      <w:r>
        <w:rPr>
          <w:noProof/>
        </w:rPr>
        <w:lastRenderedPageBreak/>
        <w:drawing>
          <wp:inline distT="0" distB="0" distL="0" distR="0" wp14:anchorId="06C6AD44" wp14:editId="2629F64F">
            <wp:extent cx="4701711" cy="3429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11.59.22 PM.png"/>
                    <pic:cNvPicPr/>
                  </pic:nvPicPr>
                  <pic:blipFill>
                    <a:blip r:embed="rId11">
                      <a:extLst>
                        <a:ext uri="{28A0092B-C50C-407E-A947-70E740481C1C}">
                          <a14:useLocalDpi xmlns:a14="http://schemas.microsoft.com/office/drawing/2010/main" val="0"/>
                        </a:ext>
                      </a:extLst>
                    </a:blip>
                    <a:stretch>
                      <a:fillRect/>
                    </a:stretch>
                  </pic:blipFill>
                  <pic:spPr>
                    <a:xfrm>
                      <a:off x="0" y="0"/>
                      <a:ext cx="4702166" cy="3430170"/>
                    </a:xfrm>
                    <a:prstGeom prst="rect">
                      <a:avLst/>
                    </a:prstGeom>
                  </pic:spPr>
                </pic:pic>
              </a:graphicData>
            </a:graphic>
          </wp:inline>
        </w:drawing>
      </w:r>
    </w:p>
    <w:p w14:paraId="715741EB" w14:textId="77777777" w:rsidR="00087D4C" w:rsidRDefault="00087D4C" w:rsidP="00087D4C">
      <w:pPr>
        <w:jc w:val="center"/>
      </w:pPr>
    </w:p>
    <w:p w14:paraId="3B88BE05" w14:textId="691C39F1" w:rsidR="00087D4C" w:rsidRDefault="00087D4C" w:rsidP="00087D4C">
      <w:pPr>
        <w:jc w:val="center"/>
      </w:pPr>
      <w:r>
        <w:rPr>
          <w:noProof/>
        </w:rPr>
        <w:drawing>
          <wp:inline distT="0" distB="0" distL="0" distR="0" wp14:anchorId="7AE7C137" wp14:editId="6C5F8C2E">
            <wp:extent cx="4513797" cy="3495782"/>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3 at 12.00.06 AM.png"/>
                    <pic:cNvPicPr/>
                  </pic:nvPicPr>
                  <pic:blipFill>
                    <a:blip r:embed="rId12">
                      <a:extLst>
                        <a:ext uri="{28A0092B-C50C-407E-A947-70E740481C1C}">
                          <a14:useLocalDpi xmlns:a14="http://schemas.microsoft.com/office/drawing/2010/main" val="0"/>
                        </a:ext>
                      </a:extLst>
                    </a:blip>
                    <a:stretch>
                      <a:fillRect/>
                    </a:stretch>
                  </pic:blipFill>
                  <pic:spPr>
                    <a:xfrm>
                      <a:off x="0" y="0"/>
                      <a:ext cx="4514724" cy="3496500"/>
                    </a:xfrm>
                    <a:prstGeom prst="rect">
                      <a:avLst/>
                    </a:prstGeom>
                  </pic:spPr>
                </pic:pic>
              </a:graphicData>
            </a:graphic>
          </wp:inline>
        </w:drawing>
      </w:r>
    </w:p>
    <w:p w14:paraId="76E15596" w14:textId="72ABB5AA" w:rsidR="00344473" w:rsidRDefault="00344473" w:rsidP="00344473">
      <w:pPr>
        <w:pStyle w:val="Heading3"/>
      </w:pPr>
      <w:bookmarkStart w:id="14" w:name="_Toc279517340"/>
      <w:r>
        <w:lastRenderedPageBreak/>
        <w:t>4.4</w:t>
      </w:r>
      <w:r w:rsidR="0099636C">
        <w:t xml:space="preserve">. </w:t>
      </w:r>
      <w:r w:rsidR="00AD0D63">
        <w:t>Line Replacement Policy (Pseudo LRU)</w:t>
      </w:r>
      <w:bookmarkEnd w:id="14"/>
    </w:p>
    <w:p w14:paraId="5739446B" w14:textId="190A12B6" w:rsidR="00135886" w:rsidRDefault="00D57851" w:rsidP="00F83785">
      <w:pPr>
        <w:jc w:val="both"/>
      </w:pPr>
      <w:r>
        <w:t xml:space="preserve">The line replacement policy is Pseudo </w:t>
      </w:r>
      <w:r w:rsidR="00135886">
        <w:t>L</w:t>
      </w:r>
      <w:r>
        <w:t>RU as per requirements. This algorithm uses fewer</w:t>
      </w:r>
      <w:r w:rsidR="00135886">
        <w:t xml:space="preserve"> bits than true LRU methods (n -1</w:t>
      </w:r>
      <w:r w:rsidR="00F83785">
        <w:t xml:space="preserve"> bits</w:t>
      </w:r>
      <w:r w:rsidR="00135886">
        <w:t>, where n is the cache associativity).</w:t>
      </w:r>
    </w:p>
    <w:p w14:paraId="11A627BE" w14:textId="7EA9ADB0" w:rsidR="00AD0D63" w:rsidRDefault="00135886" w:rsidP="00F83785">
      <w:pPr>
        <w:jc w:val="both"/>
      </w:pPr>
      <w:r>
        <w:t>F</w:t>
      </w:r>
      <w:r w:rsidR="00D57851">
        <w:t xml:space="preserve">or cache </w:t>
      </w:r>
      <w:r w:rsidR="00BB2CDF">
        <w:t>accesses resulting in cache hit</w:t>
      </w:r>
      <w:r w:rsidR="00D57851">
        <w:t>, the pseudo LRU bits are only written (set or cleared) but not read.</w:t>
      </w:r>
      <w:r>
        <w:t xml:space="preserve"> For </w:t>
      </w:r>
      <w:r w:rsidR="00BB2CDF">
        <w:t>accesses resulting in cache miss</w:t>
      </w:r>
      <w:r>
        <w:t>, the pseudo LRU bits are read to select a line for eviction</w:t>
      </w:r>
      <w:r w:rsidR="006D56E3">
        <w:t xml:space="preserve"> (if no invalid lines available)</w:t>
      </w:r>
      <w:r>
        <w:t>, and then written a</w:t>
      </w:r>
      <w:r w:rsidR="000A077B">
        <w:t>gain to indicate current line was</w:t>
      </w:r>
      <w:r>
        <w:t xml:space="preserve"> most recently used.</w:t>
      </w:r>
    </w:p>
    <w:p w14:paraId="1F43D673" w14:textId="6879FECA" w:rsidR="00066619" w:rsidRDefault="00135886" w:rsidP="00F83785">
      <w:pPr>
        <w:jc w:val="both"/>
      </w:pPr>
      <w:r>
        <w:t>The pseudo LRU bits write functionality is</w:t>
      </w:r>
      <w:r w:rsidR="006E28EA">
        <w:t xml:space="preserve"> implemented with an algorithm similar to binary search. </w:t>
      </w:r>
      <w:r w:rsidR="00066619">
        <w:t xml:space="preserve">If we imagine a binary tree of pseudo LRU bits, they </w:t>
      </w:r>
      <w:r w:rsidR="006E28EA">
        <w:t xml:space="preserve">are numbered </w:t>
      </w:r>
      <w:r w:rsidR="00FE52C2">
        <w:t>following the binary tree rule, where everything less than the root is found in the left branch tree and everything greater than root is found in the right branch tree.</w:t>
      </w:r>
      <w:r w:rsidR="00066619">
        <w:t xml:space="preserve"> The following diagram illustrated the bit numbering </w:t>
      </w:r>
      <w:r w:rsidR="004E445C">
        <w:t>used, for an example associativity of 16:</w:t>
      </w:r>
    </w:p>
    <w:p w14:paraId="0E94E2D9" w14:textId="7F38BB8F" w:rsidR="00E62458" w:rsidRDefault="00A209ED" w:rsidP="00A209ED">
      <w:pPr>
        <w:jc w:val="center"/>
      </w:pPr>
      <w:r>
        <w:rPr>
          <w:noProof/>
        </w:rPr>
        <w:drawing>
          <wp:inline distT="0" distB="0" distL="0" distR="0" wp14:anchorId="3E8059A1" wp14:editId="318F0AA3">
            <wp:extent cx="5943600" cy="346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6 at 12.46.11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14:paraId="53430856" w14:textId="513A25A6" w:rsidR="00D81C28" w:rsidRDefault="00D81C28" w:rsidP="00F83785">
      <w:pPr>
        <w:jc w:val="both"/>
      </w:pPr>
      <w:r>
        <w:t>The write algorithm operates on an array containing all line indices in any set (0 to associativity - 1). It find</w:t>
      </w:r>
      <w:r w:rsidR="00C309DA">
        <w:t>s</w:t>
      </w:r>
      <w:r>
        <w:t xml:space="preserve"> recursively the midpoint of the array, corresponding actually to the current bit number to set or clear. </w:t>
      </w:r>
      <w:r w:rsidR="00B26265">
        <w:t xml:space="preserve">The selected bit is set if the currently accessed line number is less than or equal to the bit number, </w:t>
      </w:r>
      <w:r w:rsidR="00DA145C">
        <w:t xml:space="preserve">and </w:t>
      </w:r>
      <w:r w:rsidR="00B26265">
        <w:t>cleared otherwise.</w:t>
      </w:r>
      <w:r w:rsidR="002D6E61">
        <w:t xml:space="preserve"> The recursive algorithm ends when the </w:t>
      </w:r>
      <w:r w:rsidR="00436B8B">
        <w:t xml:space="preserve">endpoints of the </w:t>
      </w:r>
      <w:r w:rsidR="002D6E61">
        <w:t>int</w:t>
      </w:r>
      <w:r w:rsidR="005900C9">
        <w:t xml:space="preserve">erval for which the midpoint was </w:t>
      </w:r>
      <w:r w:rsidR="002D6E61">
        <w:t>found become</w:t>
      </w:r>
      <w:r w:rsidR="00436B8B">
        <w:t xml:space="preserve"> equal.</w:t>
      </w:r>
    </w:p>
    <w:p w14:paraId="0554521B" w14:textId="77777777" w:rsidR="007269A0" w:rsidRDefault="00135886" w:rsidP="00F83785">
      <w:pPr>
        <w:jc w:val="both"/>
      </w:pPr>
      <w:r>
        <w:lastRenderedPageBreak/>
        <w:t xml:space="preserve">The pseudo </w:t>
      </w:r>
      <w:r w:rsidR="001C2018">
        <w:t xml:space="preserve">LRU bits read functionality follows the same binary search algorithm. </w:t>
      </w:r>
      <w:r w:rsidR="00EB7490">
        <w:t>If no invalid lines are available, a line will be selected for eviction. In order to select the pseudo LRU line, the binary search array is traversed using recursiv</w:t>
      </w:r>
      <w:r w:rsidR="005A5A3D">
        <w:t xml:space="preserve">e midpoints as described above. </w:t>
      </w:r>
      <w:r w:rsidR="00EB7490">
        <w:t xml:space="preserve">The selected bit value is read and the decision to take the right or left array search interval is determined by this bit value. </w:t>
      </w:r>
    </w:p>
    <w:p w14:paraId="38AD36EA" w14:textId="68208998" w:rsidR="00623857" w:rsidRDefault="00BA2DD2" w:rsidP="00623857">
      <w:pPr>
        <w:jc w:val="both"/>
      </w:pPr>
      <w:r>
        <w:t>A 0</w:t>
      </w:r>
      <w:r w:rsidR="00EB7490">
        <w:t xml:space="preserve"> bit</w:t>
      </w:r>
      <w:r>
        <w:t xml:space="preserve"> value</w:t>
      </w:r>
      <w:r w:rsidR="00EB7490">
        <w:t xml:space="preserve"> will direct the search towards the </w:t>
      </w:r>
      <w:r w:rsidR="0064713B">
        <w:t xml:space="preserve">left </w:t>
      </w:r>
      <w:r>
        <w:t>interval, while a 1</w:t>
      </w:r>
      <w:r w:rsidR="0064713B">
        <w:t xml:space="preserve"> bit</w:t>
      </w:r>
      <w:r>
        <w:t xml:space="preserve"> value</w:t>
      </w:r>
      <w:r w:rsidR="0064713B">
        <w:t xml:space="preserve"> will direct the search towards the right interval.</w:t>
      </w:r>
      <w:r w:rsidR="00754BB1">
        <w:t xml:space="preserve"> The index and value of the last queried bit will tell us which of the odd or even numbered line is the pseudo LRU (a 0 bit will return a line number identical to the bit index, while a 1 value bit will return a line number greater with 1 than the bit index).</w:t>
      </w:r>
    </w:p>
    <w:p w14:paraId="34ABBD5F" w14:textId="71C9D11E" w:rsidR="00AD0D63" w:rsidRDefault="00AD0D63" w:rsidP="00AD0D63">
      <w:pPr>
        <w:pStyle w:val="Heading3"/>
      </w:pPr>
      <w:bookmarkStart w:id="15" w:name="_Toc279517341"/>
      <w:r>
        <w:t>4.5. L2-L3 Inclusivity</w:t>
      </w:r>
      <w:bookmarkEnd w:id="15"/>
    </w:p>
    <w:p w14:paraId="320CC8D6" w14:textId="7E77B88C" w:rsidR="008E1487" w:rsidRDefault="00A62140" w:rsidP="00220CA5">
      <w:pPr>
        <w:jc w:val="both"/>
      </w:pPr>
      <w:r>
        <w:t xml:space="preserve">One of the project requirements is for cache L3 to maintain inclusivity with the higher level caches. </w:t>
      </w:r>
      <w:r w:rsidR="00330E7F">
        <w:t xml:space="preserve">Since we decided to interpret the write command (1) as a CPU write request followed by cache misses in L1 and L2, </w:t>
      </w:r>
      <w:r w:rsidR="00220CA5">
        <w:t>we are not going to be able to capture L2 writes to L2 due to dirty line evictions or L2 write back for the first time a line is modified. This makes keeping a set of inclusivity bits impractical</w:t>
      </w:r>
      <w:r w:rsidR="008E1487">
        <w:t>.</w:t>
      </w:r>
    </w:p>
    <w:p w14:paraId="77E81633" w14:textId="77777777" w:rsidR="008824AB" w:rsidRDefault="008E1487" w:rsidP="00220CA5">
      <w:pPr>
        <w:jc w:val="both"/>
      </w:pPr>
      <w:r>
        <w:t>Instead, we chose to send message</w:t>
      </w:r>
      <w:r w:rsidR="00A052CF">
        <w:t>s</w:t>
      </w:r>
      <w:r>
        <w:t xml:space="preserve"> from L3 to L2 indicating a set of lines </w:t>
      </w:r>
      <w:r w:rsidR="00A052CF">
        <w:t xml:space="preserve">that </w:t>
      </w:r>
      <w:r>
        <w:t>might need to be invalidate</w:t>
      </w:r>
      <w:r w:rsidR="00FF3845">
        <w:t>d</w:t>
      </w:r>
      <w:r>
        <w:t xml:space="preserve"> in </w:t>
      </w:r>
      <w:r w:rsidR="00A052CF">
        <w:t xml:space="preserve">the </w:t>
      </w:r>
      <w:r>
        <w:t xml:space="preserve">L2 cache for all lines in </w:t>
      </w:r>
      <w:r w:rsidR="000277A1">
        <w:t>L3, which</w:t>
      </w:r>
      <w:r>
        <w:t xml:space="preserve"> are either evicted or </w:t>
      </w:r>
      <w:r w:rsidR="00A41152">
        <w:t xml:space="preserve">invalidated (as </w:t>
      </w:r>
      <w:r w:rsidR="00023201">
        <w:t xml:space="preserve">a result </w:t>
      </w:r>
      <w:r w:rsidR="009B5BE2">
        <w:t>of snooped</w:t>
      </w:r>
      <w:r w:rsidR="00023201">
        <w:t xml:space="preserve"> invalidate and snooped RWIM</w:t>
      </w:r>
      <w:r w:rsidR="00DB1DF9">
        <w:t xml:space="preserve"> bus operations</w:t>
      </w:r>
      <w:r w:rsidR="00A41152">
        <w:t>).</w:t>
      </w:r>
      <w:r w:rsidR="00A052CF">
        <w:t xml:space="preserve"> Of course, not all of these lines are in the higher level cache, but without capturing the L2 write back events, there is really no way of telling which line is also in L2. </w:t>
      </w:r>
    </w:p>
    <w:p w14:paraId="03F31F61" w14:textId="1DA888BB" w:rsidR="00AD0D63" w:rsidRDefault="00A052CF" w:rsidP="00220CA5">
      <w:pPr>
        <w:jc w:val="both"/>
      </w:pPr>
      <w:r>
        <w:t xml:space="preserve">The result of our design decision will increase the communication traffic between L2 and L3. We are assuming </w:t>
      </w:r>
      <w:r w:rsidR="008E0FCD">
        <w:t xml:space="preserve">however </w:t>
      </w:r>
      <w:r>
        <w:t xml:space="preserve">L2 will receive all messages coming from L3 but will simply disregard the commands associated with </w:t>
      </w:r>
      <w:r w:rsidR="00DD305D">
        <w:t>addresses, which</w:t>
      </w:r>
      <w:r>
        <w:t xml:space="preserve"> do not correspond to </w:t>
      </w:r>
      <w:r w:rsidR="00665447">
        <w:t>lines found in both L2 and L3 caches.</w:t>
      </w:r>
    </w:p>
    <w:p w14:paraId="48596FEE" w14:textId="7E3981FA" w:rsidR="002C1815" w:rsidRDefault="00B360B3" w:rsidP="00220CA5">
      <w:pPr>
        <w:jc w:val="both"/>
      </w:pPr>
      <w:r>
        <w:t xml:space="preserve">Finally, we </w:t>
      </w:r>
      <w:r w:rsidR="00406EDB">
        <w:t>need</w:t>
      </w:r>
      <w:r w:rsidR="00794F88">
        <w:t xml:space="preserve"> to consider the difference </w:t>
      </w:r>
      <w:r w:rsidR="009448A9">
        <w:t xml:space="preserve">in line sizes between L2 and L3. </w:t>
      </w:r>
      <w:r w:rsidR="00F669F6">
        <w:t xml:space="preserve">Under </w:t>
      </w:r>
      <w:r w:rsidR="000B728A">
        <w:t>“</w:t>
      </w:r>
      <w:r w:rsidR="00F669F6">
        <w:t>Assumptions</w:t>
      </w:r>
      <w:r w:rsidR="000B728A">
        <w:t>”</w:t>
      </w:r>
      <w:r w:rsidR="00F669F6">
        <w:t>, we stated that the L3 to L2 line size</w:t>
      </w:r>
      <w:r w:rsidR="000B728A">
        <w:t xml:space="preserve"> ratio</w:t>
      </w:r>
      <w:r w:rsidR="00F669F6">
        <w:t xml:space="preserve"> is always assumed to be 2:1. Under this assumption, </w:t>
      </w:r>
      <w:r w:rsidR="002C1815">
        <w:t>a line eviction in L3 will have to be followed by a message to L2 indicating two of L2 lines sho</w:t>
      </w:r>
      <w:r w:rsidR="00041F14">
        <w:t>uld be invalidated, if resident in L2.</w:t>
      </w:r>
    </w:p>
    <w:p w14:paraId="55A98B94" w14:textId="77777777" w:rsidR="002C1815" w:rsidRDefault="002C1815" w:rsidP="00220CA5">
      <w:pPr>
        <w:jc w:val="both"/>
      </w:pPr>
      <w:r>
        <w:t>In summary, inclusivity is maintained by taking the following actions:</w:t>
      </w:r>
    </w:p>
    <w:p w14:paraId="7F8ACA3D" w14:textId="2717E314" w:rsidR="00B360B3" w:rsidRDefault="002C1815" w:rsidP="002C1815">
      <w:pPr>
        <w:pStyle w:val="ListParagraph"/>
        <w:numPr>
          <w:ilvl w:val="0"/>
          <w:numId w:val="8"/>
        </w:numPr>
        <w:jc w:val="both"/>
      </w:pPr>
      <w:r>
        <w:t xml:space="preserve">Following a read/write request from L2, the </w:t>
      </w:r>
      <w:r w:rsidR="00D9707E">
        <w:t xml:space="preserve">desired </w:t>
      </w:r>
      <w:r>
        <w:t>line is places in both L2 and L3</w:t>
      </w:r>
    </w:p>
    <w:p w14:paraId="1D4FB7D2" w14:textId="01A702D7" w:rsidR="002C1815" w:rsidRDefault="002C1815" w:rsidP="002C1815">
      <w:pPr>
        <w:pStyle w:val="ListParagraph"/>
        <w:numPr>
          <w:ilvl w:val="0"/>
          <w:numId w:val="8"/>
        </w:numPr>
        <w:jc w:val="both"/>
      </w:pPr>
      <w:r>
        <w:t>If an L3 line was evicted in the process, 2 l</w:t>
      </w:r>
      <w:r w:rsidR="009F2BF7">
        <w:t>ines must be invalidated</w:t>
      </w:r>
      <w:r>
        <w:t xml:space="preserve"> from L2 if these reside in L2</w:t>
      </w:r>
    </w:p>
    <w:p w14:paraId="3C8044DB" w14:textId="4456D408" w:rsidR="002C1815" w:rsidRDefault="009F2BF7" w:rsidP="00E22281">
      <w:pPr>
        <w:pStyle w:val="ListParagraph"/>
        <w:numPr>
          <w:ilvl w:val="0"/>
          <w:numId w:val="8"/>
        </w:numPr>
        <w:jc w:val="both"/>
      </w:pPr>
      <w:r>
        <w:lastRenderedPageBreak/>
        <w:t xml:space="preserve">If </w:t>
      </w:r>
      <w:r w:rsidR="00233BD3">
        <w:t>an L3 line was invalidated as a result of snooped invalidate and snooped RWIM bus operations, 2 lines must be invalidated</w:t>
      </w:r>
      <w:r>
        <w:t xml:space="preserve"> from L2 if these reside in L2</w:t>
      </w:r>
    </w:p>
    <w:p w14:paraId="55328A91" w14:textId="4E3E8955" w:rsidR="00E22281" w:rsidRDefault="00E22281" w:rsidP="00E22281">
      <w:pPr>
        <w:pStyle w:val="ListParagraph"/>
        <w:numPr>
          <w:ilvl w:val="0"/>
          <w:numId w:val="8"/>
        </w:numPr>
        <w:jc w:val="both"/>
      </w:pPr>
      <w:r>
        <w:t xml:space="preserve">If </w:t>
      </w:r>
      <w:r w:rsidR="007930DE">
        <w:t>all</w:t>
      </w:r>
      <w:r>
        <w:t xml:space="preserve"> L3 line</w:t>
      </w:r>
      <w:r w:rsidR="007930DE">
        <w:t>s were</w:t>
      </w:r>
      <w:r>
        <w:t xml:space="preserve"> invalidated as a result of </w:t>
      </w:r>
      <w:r w:rsidR="007930DE">
        <w:t>a clear command, all</w:t>
      </w:r>
      <w:r>
        <w:t xml:space="preserve"> lines must be invalidated</w:t>
      </w:r>
      <w:r w:rsidR="007930DE">
        <w:t xml:space="preserve"> in L2</w:t>
      </w:r>
    </w:p>
    <w:p w14:paraId="52110FD8" w14:textId="4D932C30" w:rsidR="00E22281" w:rsidRDefault="00E2502F" w:rsidP="00E2502F">
      <w:pPr>
        <w:ind w:left="360"/>
        <w:jc w:val="both"/>
      </w:pPr>
      <w:r>
        <w:t>The process of invalidating lines in L2 cannot be enforced, since we are not simulating L2, but it is signaled in the program by printing appropriate messages to the screen in the non-silent mode.</w:t>
      </w:r>
      <w:r w:rsidR="008A4921">
        <w:t xml:space="preserve"> Address</w:t>
      </w:r>
      <w:r w:rsidR="00C84CF1">
        <w:t>es</w:t>
      </w:r>
      <w:r w:rsidR="008A4921">
        <w:t xml:space="preserve"> of lines to be written or invalidated in L2 are provided by L3, along with the required </w:t>
      </w:r>
      <w:r w:rsidR="00C84CF1">
        <w:t xml:space="preserve">action to be performed </w:t>
      </w:r>
      <w:r w:rsidR="007C027A">
        <w:t>by L</w:t>
      </w:r>
      <w:r w:rsidR="00C84CF1">
        <w:t>2.</w:t>
      </w:r>
    </w:p>
    <w:p w14:paraId="4D198970" w14:textId="77777777" w:rsidR="00AD0D63" w:rsidRDefault="00AD0D63" w:rsidP="00AD0D63">
      <w:pPr>
        <w:pStyle w:val="Heading3"/>
      </w:pPr>
      <w:bookmarkStart w:id="16" w:name="_Toc279517342"/>
      <w:r>
        <w:t>4.6. Write Buffer</w:t>
      </w:r>
      <w:bookmarkEnd w:id="16"/>
    </w:p>
    <w:p w14:paraId="19FF5A5C" w14:textId="619CED57" w:rsidR="005A6ECA" w:rsidRDefault="002E4E38" w:rsidP="005A6ECA">
      <w:r>
        <w:t>The write buffer acts as a converging write buffer for the evicted lines from the cache.  This will write to memory every few clock ticks (line reads from the trace file).  This will accept insert, clear, check, and trigger commands.  Insert inserts data into the write buffer.  Clear writes all data to memory.  Check walks the cache to see if it can find the address in it.  Trigger writes to memory the first address put into the buffer.</w:t>
      </w:r>
    </w:p>
    <w:p w14:paraId="6CE6DD70" w14:textId="051CA2B4" w:rsidR="007D0D40" w:rsidRDefault="007D0D40" w:rsidP="007D0D40">
      <w:pPr>
        <w:pStyle w:val="Heading3"/>
      </w:pPr>
      <w:bookmarkStart w:id="17" w:name="_Toc279517343"/>
      <w:r>
        <w:t>4.7. Memory</w:t>
      </w:r>
      <w:bookmarkEnd w:id="17"/>
    </w:p>
    <w:p w14:paraId="4BE009DA" w14:textId="7AB4C626" w:rsidR="007D0D40" w:rsidRPr="005A6ECA" w:rsidRDefault="00C94AB0" w:rsidP="0039206F">
      <w:pPr>
        <w:jc w:val="both"/>
      </w:pPr>
      <w:r>
        <w:t xml:space="preserve">The DRAM shared memory is not modeled in this program. </w:t>
      </w:r>
      <w:r w:rsidR="004C5D28">
        <w:t xml:space="preserve">To show when a read from memory or a write to memory is performed, a few memory function stubs are in place in the code to remind us of the </w:t>
      </w:r>
      <w:r w:rsidR="00C35A36">
        <w:t>current bus operation</w:t>
      </w:r>
      <w:r w:rsidR="004C5D28">
        <w:t xml:space="preserve"> and to show whi</w:t>
      </w:r>
      <w:r w:rsidR="004D6A55">
        <w:t>ch address is provided to</w:t>
      </w:r>
      <w:r w:rsidR="0039206F">
        <w:t xml:space="preserve"> the DIMMs</w:t>
      </w:r>
      <w:r w:rsidR="004C5D28">
        <w:t xml:space="preserve"> </w:t>
      </w:r>
      <w:r w:rsidR="004D6A55">
        <w:t xml:space="preserve">in order </w:t>
      </w:r>
      <w:r w:rsidR="004C5D28">
        <w:t>to transfer an entire cache line in a burst.</w:t>
      </w:r>
    </w:p>
    <w:p w14:paraId="20849DA8" w14:textId="67239490" w:rsidR="00AD0D63" w:rsidRDefault="007D0D40" w:rsidP="00AD0D63">
      <w:pPr>
        <w:pStyle w:val="Heading3"/>
      </w:pPr>
      <w:bookmarkStart w:id="18" w:name="_Toc279517344"/>
      <w:r>
        <w:t>4.8</w:t>
      </w:r>
      <w:r w:rsidR="005A6ECA">
        <w:t>. Statistics</w:t>
      </w:r>
      <w:bookmarkEnd w:id="18"/>
    </w:p>
    <w:p w14:paraId="22610BE3" w14:textId="4A5B30E8" w:rsidR="00D81E94" w:rsidRDefault="007619BD" w:rsidP="00652CD7">
      <w:pPr>
        <w:jc w:val="both"/>
      </w:pPr>
      <w:r>
        <w:t>After executing the last instruction read form the trace file, the program will output cache statistics for the current trace file. Th</w:t>
      </w:r>
      <w:r w:rsidR="00022AF6">
        <w:t xml:space="preserve">e number of accesses, reads, </w:t>
      </w:r>
      <w:r>
        <w:t>writes</w:t>
      </w:r>
      <w:r w:rsidR="00022AF6">
        <w:t>, hits and misses</w:t>
      </w:r>
      <w:r>
        <w:t xml:space="preserve"> are incremented</w:t>
      </w:r>
      <w:r w:rsidR="00022AF6">
        <w:t xml:space="preserve"> by case</w:t>
      </w:r>
      <w:r w:rsidR="00FC36F4">
        <w:t xml:space="preserve"> only when executing </w:t>
      </w:r>
      <w:r>
        <w:t>command</w:t>
      </w:r>
      <w:r w:rsidR="00FC36F4">
        <w:t>s</w:t>
      </w:r>
      <w:r>
        <w:t xml:space="preserve"> 0, 1 or 2.</w:t>
      </w:r>
      <w:r w:rsidR="00DB3308">
        <w:t xml:space="preserve"> The </w:t>
      </w:r>
      <w:r w:rsidR="00CC35D9">
        <w:t>cache hit</w:t>
      </w:r>
      <w:r w:rsidR="00DB3308">
        <w:t xml:space="preserve"> ratio is expressed as the </w:t>
      </w:r>
      <w:r w:rsidR="00DC4010">
        <w:t>rati</w:t>
      </w:r>
      <w:r w:rsidR="0021727F">
        <w:t>o of the number of cache hits and</w:t>
      </w:r>
      <w:r w:rsidR="00DC4010">
        <w:t xml:space="preserve"> the number of cache accesses.</w:t>
      </w:r>
    </w:p>
    <w:p w14:paraId="5636C96D" w14:textId="77777777" w:rsidR="00652CD7" w:rsidRDefault="00652CD7" w:rsidP="00652CD7">
      <w:pPr>
        <w:jc w:val="both"/>
      </w:pPr>
    </w:p>
    <w:p w14:paraId="4D8F8805" w14:textId="2169A41E" w:rsidR="00344473" w:rsidRDefault="000D7645" w:rsidP="000D7645">
      <w:pPr>
        <w:pStyle w:val="Heading2"/>
        <w:jc w:val="left"/>
      </w:pPr>
      <w:bookmarkStart w:id="19" w:name="_Toc279517345"/>
      <w:r>
        <w:t>5. Test Plan</w:t>
      </w:r>
      <w:bookmarkEnd w:id="19"/>
    </w:p>
    <w:p w14:paraId="13E60163" w14:textId="6306C9E7" w:rsidR="000D7645" w:rsidRDefault="001A77D9" w:rsidP="001A77D9">
      <w:pPr>
        <w:pStyle w:val="Heading3"/>
      </w:pPr>
      <w:bookmarkStart w:id="20" w:name="_Toc279517346"/>
      <w:r>
        <w:t>5.1. Test Plan</w:t>
      </w:r>
      <w:bookmarkEnd w:id="20"/>
    </w:p>
    <w:p w14:paraId="023128A5" w14:textId="38D60399" w:rsidR="001A77D9" w:rsidRDefault="001A77D9" w:rsidP="001A77D9">
      <w:r>
        <w:t>Stuff</w:t>
      </w:r>
    </w:p>
    <w:p w14:paraId="60BA3522" w14:textId="6F7E03F5" w:rsidR="002276B5" w:rsidRDefault="001A77D9" w:rsidP="00C8521A">
      <w:pPr>
        <w:pStyle w:val="Heading3"/>
      </w:pPr>
      <w:bookmarkStart w:id="21" w:name="_Toc279517347"/>
      <w:r>
        <w:t>5.2. Test Cases</w:t>
      </w:r>
      <w:bookmarkEnd w:id="21"/>
    </w:p>
    <w:p w14:paraId="506AAF43" w14:textId="77777777" w:rsidR="00C8521A" w:rsidRPr="00C8521A" w:rsidRDefault="00C8521A" w:rsidP="00C8521A"/>
    <w:tbl>
      <w:tblPr>
        <w:tblStyle w:val="TableGrid"/>
        <w:tblW w:w="9641" w:type="dxa"/>
        <w:tblLook w:val="04A0" w:firstRow="1" w:lastRow="0" w:firstColumn="1" w:lastColumn="0" w:noHBand="0" w:noVBand="1"/>
      </w:tblPr>
      <w:tblGrid>
        <w:gridCol w:w="1882"/>
        <w:gridCol w:w="1196"/>
        <w:gridCol w:w="2520"/>
        <w:gridCol w:w="819"/>
        <w:gridCol w:w="806"/>
        <w:gridCol w:w="2418"/>
      </w:tblGrid>
      <w:tr w:rsidR="00900CFF" w:rsidRPr="00C72F1D" w14:paraId="07E84A32" w14:textId="77777777" w:rsidTr="00E734CC">
        <w:trPr>
          <w:trHeight w:val="253"/>
        </w:trPr>
        <w:tc>
          <w:tcPr>
            <w:tcW w:w="1882" w:type="dxa"/>
            <w:shd w:val="clear" w:color="auto" w:fill="E6E6E6"/>
            <w:vAlign w:val="bottom"/>
          </w:tcPr>
          <w:p w14:paraId="095C1FFF" w14:textId="3B13C69D" w:rsidR="00C72F1D" w:rsidRPr="00895B6E" w:rsidRDefault="00C72F1D" w:rsidP="002276B5">
            <w:pPr>
              <w:rPr>
                <w:rFonts w:ascii="Calisto MT" w:hAnsi="Calisto MT"/>
                <w:color w:val="983620" w:themeColor="accent2"/>
              </w:rPr>
            </w:pPr>
            <w:r w:rsidRPr="00895B6E">
              <w:rPr>
                <w:rFonts w:ascii="Calisto MT" w:eastAsia="Times New Roman" w:hAnsi="Calisto MT" w:cs="Arial"/>
                <w:color w:val="983620" w:themeColor="accent2"/>
              </w:rPr>
              <w:lastRenderedPageBreak/>
              <w:t>Test Case No:</w:t>
            </w:r>
            <w:r w:rsidR="00D83C6E" w:rsidRPr="00895B6E">
              <w:rPr>
                <w:rFonts w:ascii="Calisto MT" w:eastAsia="Times New Roman" w:hAnsi="Calisto MT" w:cs="Arial"/>
                <w:color w:val="983620" w:themeColor="accent2"/>
              </w:rPr>
              <w:t xml:space="preserve"> </w:t>
            </w:r>
          </w:p>
        </w:tc>
        <w:tc>
          <w:tcPr>
            <w:tcW w:w="7759" w:type="dxa"/>
            <w:gridSpan w:val="5"/>
          </w:tcPr>
          <w:p w14:paraId="2E442911" w14:textId="00B751F3" w:rsidR="00C72F1D" w:rsidRPr="00895B6E" w:rsidRDefault="00D83C6E" w:rsidP="002276B5">
            <w:pPr>
              <w:rPr>
                <w:rFonts w:ascii="Calisto MT" w:hAnsi="Calisto MT"/>
              </w:rPr>
            </w:pPr>
            <w:r w:rsidRPr="00895B6E">
              <w:rPr>
                <w:rFonts w:ascii="Calisto MT" w:hAnsi="Calisto MT"/>
              </w:rPr>
              <w:t>1</w:t>
            </w:r>
          </w:p>
        </w:tc>
      </w:tr>
      <w:tr w:rsidR="00900CFF" w:rsidRPr="00C72F1D" w14:paraId="58566099" w14:textId="77777777" w:rsidTr="00E734CC">
        <w:trPr>
          <w:trHeight w:val="253"/>
        </w:trPr>
        <w:tc>
          <w:tcPr>
            <w:tcW w:w="1882" w:type="dxa"/>
            <w:shd w:val="clear" w:color="auto" w:fill="E6E6E6"/>
            <w:vAlign w:val="bottom"/>
          </w:tcPr>
          <w:p w14:paraId="75730B8B" w14:textId="07A0B386" w:rsidR="00C72F1D" w:rsidRPr="00895B6E" w:rsidRDefault="00C72F1D" w:rsidP="002276B5">
            <w:pPr>
              <w:rPr>
                <w:rFonts w:ascii="Calisto MT" w:hAnsi="Calisto MT"/>
                <w:color w:val="983620" w:themeColor="accent2"/>
              </w:rPr>
            </w:pPr>
            <w:r w:rsidRPr="00895B6E">
              <w:rPr>
                <w:rFonts w:ascii="Calisto MT" w:eastAsia="Times New Roman" w:hAnsi="Calisto MT" w:cs="Arial"/>
                <w:color w:val="983620" w:themeColor="accent2"/>
              </w:rPr>
              <w:t>Title:</w:t>
            </w:r>
            <w:r w:rsidR="00D83C6E" w:rsidRPr="00895B6E">
              <w:rPr>
                <w:rFonts w:ascii="Calisto MT" w:eastAsia="Times New Roman" w:hAnsi="Calisto MT" w:cs="Arial"/>
                <w:color w:val="983620" w:themeColor="accent2"/>
              </w:rPr>
              <w:t xml:space="preserve"> </w:t>
            </w:r>
          </w:p>
        </w:tc>
        <w:tc>
          <w:tcPr>
            <w:tcW w:w="7759" w:type="dxa"/>
            <w:gridSpan w:val="5"/>
          </w:tcPr>
          <w:p w14:paraId="598EDA37" w14:textId="131BF054" w:rsidR="00C72F1D" w:rsidRPr="00895B6E" w:rsidRDefault="00BF6BBB" w:rsidP="002276B5">
            <w:pPr>
              <w:rPr>
                <w:rFonts w:ascii="Calisto MT" w:hAnsi="Calisto MT"/>
              </w:rPr>
            </w:pPr>
            <w:r>
              <w:rPr>
                <w:rFonts w:ascii="Calisto MT" w:hAnsi="Calisto MT"/>
              </w:rPr>
              <w:t>File Parser Test</w:t>
            </w:r>
          </w:p>
        </w:tc>
      </w:tr>
      <w:tr w:rsidR="00900CFF" w:rsidRPr="00C72F1D" w14:paraId="143DFA58" w14:textId="77777777" w:rsidTr="00E734CC">
        <w:trPr>
          <w:trHeight w:val="237"/>
        </w:trPr>
        <w:tc>
          <w:tcPr>
            <w:tcW w:w="1882" w:type="dxa"/>
            <w:shd w:val="clear" w:color="auto" w:fill="E6E6E6"/>
            <w:vAlign w:val="bottom"/>
          </w:tcPr>
          <w:p w14:paraId="04C4A7A6" w14:textId="79640FD2" w:rsidR="00C72F1D" w:rsidRPr="00895B6E" w:rsidRDefault="00C72F1D" w:rsidP="002276B5">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9" w:type="dxa"/>
            <w:gridSpan w:val="5"/>
          </w:tcPr>
          <w:p w14:paraId="07604B86" w14:textId="679D56C5" w:rsidR="00C72F1D" w:rsidRPr="00895B6E" w:rsidRDefault="00F92AAD" w:rsidP="002276B5">
            <w:pPr>
              <w:rPr>
                <w:rFonts w:ascii="Calisto MT" w:hAnsi="Calisto MT"/>
              </w:rPr>
            </w:pPr>
            <w:r>
              <w:rPr>
                <w:rFonts w:ascii="Calisto MT" w:hAnsi="Calisto MT"/>
              </w:rPr>
              <w:t>Jeremiah Franke</w:t>
            </w:r>
          </w:p>
        </w:tc>
      </w:tr>
      <w:tr w:rsidR="00900CFF" w:rsidRPr="00C72F1D" w14:paraId="42F90CB5" w14:textId="77777777" w:rsidTr="00E734CC">
        <w:trPr>
          <w:trHeight w:val="253"/>
        </w:trPr>
        <w:tc>
          <w:tcPr>
            <w:tcW w:w="1882" w:type="dxa"/>
            <w:shd w:val="clear" w:color="auto" w:fill="E6E6E6"/>
            <w:vAlign w:val="bottom"/>
          </w:tcPr>
          <w:p w14:paraId="28B9D152" w14:textId="57F14A18" w:rsidR="00C72F1D" w:rsidRPr="00895B6E" w:rsidRDefault="000F0972" w:rsidP="002276B5">
            <w:pPr>
              <w:rPr>
                <w:rFonts w:ascii="Calisto MT" w:hAnsi="Calisto MT"/>
                <w:color w:val="983620" w:themeColor="accent2"/>
              </w:rPr>
            </w:pPr>
            <w:r w:rsidRPr="00895B6E">
              <w:rPr>
                <w:rFonts w:ascii="Calisto MT" w:eastAsia="Times New Roman" w:hAnsi="Calisto MT" w:cs="Arial"/>
                <w:color w:val="983620" w:themeColor="accent2"/>
              </w:rPr>
              <w:t>Tested by</w:t>
            </w:r>
            <w:r w:rsidR="00C72F1D" w:rsidRPr="00895B6E">
              <w:rPr>
                <w:rFonts w:ascii="Calisto MT" w:eastAsia="Times New Roman" w:hAnsi="Calisto MT" w:cs="Arial"/>
                <w:color w:val="983620" w:themeColor="accent2"/>
              </w:rPr>
              <w:t>:</w:t>
            </w:r>
          </w:p>
        </w:tc>
        <w:tc>
          <w:tcPr>
            <w:tcW w:w="7759" w:type="dxa"/>
            <w:gridSpan w:val="5"/>
          </w:tcPr>
          <w:p w14:paraId="7B9FF7F9" w14:textId="1A16A9EC" w:rsidR="00C72F1D" w:rsidRPr="00895B6E" w:rsidRDefault="00F92AAD" w:rsidP="002276B5">
            <w:pPr>
              <w:rPr>
                <w:rFonts w:ascii="Calisto MT" w:hAnsi="Calisto MT"/>
              </w:rPr>
            </w:pPr>
            <w:r>
              <w:rPr>
                <w:rFonts w:ascii="Calisto MT" w:hAnsi="Calisto MT"/>
              </w:rPr>
              <w:t>Jeremiah Franke</w:t>
            </w:r>
          </w:p>
        </w:tc>
      </w:tr>
      <w:tr w:rsidR="00900CFF" w:rsidRPr="00C72F1D" w14:paraId="5AE44AA1" w14:textId="77777777" w:rsidTr="00E734CC">
        <w:trPr>
          <w:trHeight w:val="253"/>
        </w:trPr>
        <w:tc>
          <w:tcPr>
            <w:tcW w:w="1882" w:type="dxa"/>
            <w:tcBorders>
              <w:bottom w:val="single" w:sz="4" w:space="0" w:color="auto"/>
            </w:tcBorders>
            <w:shd w:val="clear" w:color="auto" w:fill="E6E6E6"/>
            <w:vAlign w:val="bottom"/>
          </w:tcPr>
          <w:p w14:paraId="67696254" w14:textId="71A92A50" w:rsidR="00C72F1D" w:rsidRPr="00895B6E" w:rsidRDefault="00C72F1D" w:rsidP="002276B5">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9" w:type="dxa"/>
            <w:gridSpan w:val="5"/>
            <w:tcBorders>
              <w:bottom w:val="single" w:sz="4" w:space="0" w:color="auto"/>
            </w:tcBorders>
          </w:tcPr>
          <w:p w14:paraId="50EE23E8" w14:textId="30F07096" w:rsidR="00C72F1D" w:rsidRPr="00895B6E" w:rsidRDefault="00BF6BBB" w:rsidP="002276B5">
            <w:pPr>
              <w:rPr>
                <w:rFonts w:ascii="Calisto MT" w:hAnsi="Calisto MT"/>
              </w:rPr>
            </w:pPr>
            <w:r>
              <w:rPr>
                <w:rFonts w:ascii="Calisto MT" w:hAnsi="Calisto MT"/>
              </w:rPr>
              <w:t>File Parser</w:t>
            </w:r>
          </w:p>
        </w:tc>
      </w:tr>
      <w:tr w:rsidR="00900CFF" w14:paraId="65914419" w14:textId="77777777" w:rsidTr="00C15353">
        <w:trPr>
          <w:trHeight w:val="458"/>
        </w:trPr>
        <w:tc>
          <w:tcPr>
            <w:tcW w:w="3078" w:type="dxa"/>
            <w:gridSpan w:val="2"/>
            <w:shd w:val="clear" w:color="auto" w:fill="E6E6E6"/>
            <w:vAlign w:val="bottom"/>
          </w:tcPr>
          <w:p w14:paraId="3FB6D0EA" w14:textId="77777777" w:rsidR="00C8521A" w:rsidRPr="00DE7D1D" w:rsidRDefault="00C8521A" w:rsidP="00900CFF">
            <w:pPr>
              <w:jc w:val="center"/>
              <w:rPr>
                <w:rFonts w:ascii="Calisto MT" w:eastAsia="Times New Roman" w:hAnsi="Calisto MT" w:cs="Arial"/>
                <w:b/>
              </w:rPr>
            </w:pPr>
            <w:r w:rsidRPr="00DE7D1D">
              <w:rPr>
                <w:rFonts w:ascii="Calisto MT" w:eastAsia="Times New Roman" w:hAnsi="Calisto MT" w:cs="Arial"/>
                <w:b/>
              </w:rPr>
              <w:t>Step Description</w:t>
            </w:r>
          </w:p>
          <w:p w14:paraId="5A68E4FC" w14:textId="2C9DB3D8" w:rsidR="00900CFF" w:rsidRPr="00DE7D1D" w:rsidRDefault="00900CFF" w:rsidP="00900CFF">
            <w:pPr>
              <w:jc w:val="center"/>
              <w:rPr>
                <w:rFonts w:ascii="Calisto MT" w:hAnsi="Calisto MT"/>
                <w:b/>
              </w:rPr>
            </w:pPr>
          </w:p>
        </w:tc>
        <w:tc>
          <w:tcPr>
            <w:tcW w:w="2520" w:type="dxa"/>
            <w:shd w:val="clear" w:color="auto" w:fill="E6E6E6"/>
            <w:vAlign w:val="bottom"/>
          </w:tcPr>
          <w:p w14:paraId="112075B7" w14:textId="77777777" w:rsidR="00900CFF" w:rsidRPr="00DE7D1D" w:rsidRDefault="00900CFF" w:rsidP="00900CFF">
            <w:pPr>
              <w:rPr>
                <w:rFonts w:ascii="Calisto MT" w:eastAsia="Times New Roman" w:hAnsi="Calisto MT" w:cs="Arial"/>
                <w:b/>
              </w:rPr>
            </w:pPr>
          </w:p>
          <w:p w14:paraId="02CBB10D" w14:textId="63798988" w:rsidR="00900CFF" w:rsidRPr="00DE7D1D" w:rsidRDefault="00C8521A" w:rsidP="00900CFF">
            <w:pPr>
              <w:jc w:val="center"/>
              <w:rPr>
                <w:rFonts w:ascii="Calisto MT" w:eastAsia="Times New Roman" w:hAnsi="Calisto MT" w:cs="Arial"/>
                <w:b/>
              </w:rPr>
            </w:pPr>
            <w:r w:rsidRPr="00DE7D1D">
              <w:rPr>
                <w:rFonts w:ascii="Calisto MT" w:eastAsia="Times New Roman" w:hAnsi="Calisto MT" w:cs="Arial"/>
                <w:b/>
              </w:rPr>
              <w:t>Expected Result</w:t>
            </w:r>
          </w:p>
          <w:p w14:paraId="05257835" w14:textId="5B53FA51" w:rsidR="00900CFF" w:rsidRPr="00DE7D1D" w:rsidRDefault="00900CFF" w:rsidP="00900CFF">
            <w:pPr>
              <w:jc w:val="center"/>
              <w:rPr>
                <w:rFonts w:ascii="Calisto MT" w:hAnsi="Calisto MT"/>
                <w:b/>
              </w:rPr>
            </w:pPr>
          </w:p>
        </w:tc>
        <w:tc>
          <w:tcPr>
            <w:tcW w:w="819" w:type="dxa"/>
            <w:shd w:val="clear" w:color="auto" w:fill="00FF80"/>
            <w:vAlign w:val="bottom"/>
          </w:tcPr>
          <w:p w14:paraId="25509D23" w14:textId="77777777" w:rsidR="00900CFF" w:rsidRPr="00DE7D1D" w:rsidRDefault="00900CFF" w:rsidP="00900CFF">
            <w:pPr>
              <w:rPr>
                <w:rFonts w:ascii="Calisto MT" w:eastAsia="Times New Roman" w:hAnsi="Calisto MT" w:cs="Arial"/>
                <w:b/>
              </w:rPr>
            </w:pPr>
          </w:p>
          <w:p w14:paraId="20A90F46" w14:textId="77777777" w:rsidR="00C8521A" w:rsidRPr="00DE7D1D" w:rsidRDefault="00C8521A" w:rsidP="00900CFF">
            <w:pPr>
              <w:rPr>
                <w:rFonts w:ascii="Calisto MT" w:eastAsia="Times New Roman" w:hAnsi="Calisto MT" w:cs="Arial"/>
                <w:b/>
              </w:rPr>
            </w:pPr>
            <w:r w:rsidRPr="00DE7D1D">
              <w:rPr>
                <w:rFonts w:ascii="Calisto MT" w:eastAsia="Times New Roman" w:hAnsi="Calisto MT" w:cs="Arial"/>
                <w:b/>
              </w:rPr>
              <w:t>PASS</w:t>
            </w:r>
          </w:p>
          <w:p w14:paraId="098148DF" w14:textId="30C0830A" w:rsidR="00900CFF" w:rsidRPr="00DE7D1D" w:rsidRDefault="00900CFF" w:rsidP="00900CFF">
            <w:pPr>
              <w:rPr>
                <w:rFonts w:ascii="Calisto MT" w:hAnsi="Calisto MT"/>
                <w:b/>
              </w:rPr>
            </w:pPr>
          </w:p>
        </w:tc>
        <w:tc>
          <w:tcPr>
            <w:tcW w:w="806" w:type="dxa"/>
            <w:shd w:val="clear" w:color="auto" w:fill="FF6600"/>
            <w:vAlign w:val="bottom"/>
          </w:tcPr>
          <w:p w14:paraId="10BBB5D1" w14:textId="77777777" w:rsidR="00C8521A" w:rsidRPr="00DE7D1D" w:rsidRDefault="00C8521A" w:rsidP="00900CFF">
            <w:pPr>
              <w:rPr>
                <w:rFonts w:ascii="Calisto MT" w:eastAsia="Times New Roman" w:hAnsi="Calisto MT" w:cs="Arial"/>
                <w:b/>
              </w:rPr>
            </w:pPr>
            <w:r w:rsidRPr="00DE7D1D">
              <w:rPr>
                <w:rFonts w:ascii="Calisto MT" w:eastAsia="Times New Roman" w:hAnsi="Calisto MT" w:cs="Arial"/>
                <w:b/>
              </w:rPr>
              <w:t>FAIL</w:t>
            </w:r>
          </w:p>
          <w:p w14:paraId="3FD54EA8" w14:textId="646FE2E8" w:rsidR="00900CFF" w:rsidRPr="00DE7D1D" w:rsidRDefault="00900CFF" w:rsidP="00900CFF">
            <w:pPr>
              <w:rPr>
                <w:rFonts w:ascii="Calisto MT" w:hAnsi="Calisto MT"/>
                <w:b/>
              </w:rPr>
            </w:pPr>
          </w:p>
        </w:tc>
        <w:tc>
          <w:tcPr>
            <w:tcW w:w="2418" w:type="dxa"/>
            <w:shd w:val="clear" w:color="auto" w:fill="E6E6E6"/>
          </w:tcPr>
          <w:p w14:paraId="4E5B8F98" w14:textId="77777777" w:rsidR="00900CFF" w:rsidRPr="00DE7D1D" w:rsidRDefault="00900CFF" w:rsidP="00900CFF">
            <w:pPr>
              <w:jc w:val="center"/>
              <w:rPr>
                <w:rFonts w:ascii="Calisto MT" w:eastAsia="Times New Roman" w:hAnsi="Calisto MT" w:cs="Arial"/>
                <w:b/>
              </w:rPr>
            </w:pPr>
          </w:p>
          <w:p w14:paraId="46FF61E6" w14:textId="29A0884C" w:rsidR="00900CFF" w:rsidRPr="00DE7D1D" w:rsidRDefault="00C8521A" w:rsidP="00900CFF">
            <w:pPr>
              <w:jc w:val="center"/>
              <w:rPr>
                <w:rFonts w:ascii="Calisto MT" w:eastAsia="Times New Roman" w:hAnsi="Calisto MT" w:cs="Arial"/>
                <w:b/>
              </w:rPr>
            </w:pPr>
            <w:r w:rsidRPr="00C8521A">
              <w:rPr>
                <w:rFonts w:ascii="Calisto MT" w:eastAsia="Times New Roman" w:hAnsi="Calisto MT" w:cs="Arial"/>
                <w:b/>
              </w:rPr>
              <w:t>Actual Results</w:t>
            </w:r>
          </w:p>
          <w:p w14:paraId="75374CFC" w14:textId="77777777" w:rsidR="00C8521A" w:rsidRPr="00DE7D1D" w:rsidRDefault="00C8521A" w:rsidP="00900CFF">
            <w:pPr>
              <w:jc w:val="center"/>
              <w:rPr>
                <w:rFonts w:ascii="Calisto MT" w:hAnsi="Calisto MT"/>
                <w:b/>
              </w:rPr>
            </w:pPr>
          </w:p>
        </w:tc>
      </w:tr>
      <w:tr w:rsidR="00E734CC" w14:paraId="1B74EED1" w14:textId="77777777" w:rsidTr="00C15353">
        <w:tc>
          <w:tcPr>
            <w:tcW w:w="3078" w:type="dxa"/>
            <w:gridSpan w:val="2"/>
          </w:tcPr>
          <w:p w14:paraId="10EE6A4C" w14:textId="7F854B58" w:rsidR="00E734CC" w:rsidRPr="00895B6E" w:rsidRDefault="00E734CC" w:rsidP="00E734CC">
            <w:pPr>
              <w:rPr>
                <w:rFonts w:ascii="Calisto MT" w:hAnsi="Calisto MT"/>
              </w:rPr>
            </w:pPr>
            <w:r>
              <w:rPr>
                <w:rFonts w:ascii="Calisto MT" w:hAnsi="Calisto MT"/>
              </w:rPr>
              <w:t>1. Compile program in debug mode</w:t>
            </w:r>
          </w:p>
        </w:tc>
        <w:tc>
          <w:tcPr>
            <w:tcW w:w="2520" w:type="dxa"/>
          </w:tcPr>
          <w:p w14:paraId="257098B6" w14:textId="2C16725B" w:rsidR="00E734CC" w:rsidRPr="00895B6E" w:rsidRDefault="00E734CC" w:rsidP="00E734CC">
            <w:pPr>
              <w:rPr>
                <w:rFonts w:ascii="Calisto MT" w:hAnsi="Calisto MT"/>
              </w:rPr>
            </w:pPr>
            <w:r>
              <w:rPr>
                <w:rFonts w:ascii="Calisto MT" w:hAnsi="Calisto MT"/>
              </w:rPr>
              <w:t>Program should compile without errors.</w:t>
            </w:r>
          </w:p>
        </w:tc>
        <w:tc>
          <w:tcPr>
            <w:tcW w:w="819" w:type="dxa"/>
          </w:tcPr>
          <w:p w14:paraId="6B9F534F" w14:textId="25631BCE" w:rsidR="00E734CC" w:rsidRPr="00895B6E" w:rsidRDefault="008C3A98" w:rsidP="00E734CC">
            <w:pPr>
              <w:rPr>
                <w:rFonts w:ascii="Calisto MT" w:hAnsi="Calisto MT"/>
              </w:rPr>
            </w:pPr>
            <w:r>
              <w:rPr>
                <w:rFonts w:ascii="Calisto MT" w:hAnsi="Calisto MT"/>
              </w:rPr>
              <w:t>Pass</w:t>
            </w:r>
          </w:p>
        </w:tc>
        <w:tc>
          <w:tcPr>
            <w:tcW w:w="806" w:type="dxa"/>
          </w:tcPr>
          <w:p w14:paraId="5A4BEBB1" w14:textId="77777777" w:rsidR="00E734CC" w:rsidRPr="00895B6E" w:rsidRDefault="00E734CC" w:rsidP="00E734CC">
            <w:pPr>
              <w:rPr>
                <w:rFonts w:ascii="Calisto MT" w:hAnsi="Calisto MT"/>
              </w:rPr>
            </w:pPr>
          </w:p>
        </w:tc>
        <w:tc>
          <w:tcPr>
            <w:tcW w:w="2418" w:type="dxa"/>
          </w:tcPr>
          <w:p w14:paraId="2D9DD804" w14:textId="17296B16" w:rsidR="00E734CC" w:rsidRPr="00895B6E" w:rsidRDefault="008C3A98" w:rsidP="00E734CC">
            <w:pPr>
              <w:rPr>
                <w:rFonts w:ascii="Calisto MT" w:hAnsi="Calisto MT"/>
              </w:rPr>
            </w:pPr>
            <w:r>
              <w:rPr>
                <w:rFonts w:ascii="Calisto MT" w:hAnsi="Calisto MT"/>
              </w:rPr>
              <w:t>Compiled without errors</w:t>
            </w:r>
          </w:p>
        </w:tc>
      </w:tr>
      <w:tr w:rsidR="00E734CC" w14:paraId="6277A3B8" w14:textId="77777777" w:rsidTr="00C15353">
        <w:tc>
          <w:tcPr>
            <w:tcW w:w="3078" w:type="dxa"/>
            <w:gridSpan w:val="2"/>
          </w:tcPr>
          <w:p w14:paraId="461B904D" w14:textId="7E696361" w:rsidR="00E734CC" w:rsidRDefault="00E734CC" w:rsidP="00E734CC">
            <w:pPr>
              <w:rPr>
                <w:rFonts w:ascii="Calisto MT" w:hAnsi="Calisto MT"/>
              </w:rPr>
            </w:pPr>
            <w:r>
              <w:rPr>
                <w:rFonts w:ascii="Calisto MT" w:hAnsi="Calisto MT"/>
              </w:rPr>
              <w:t xml:space="preserve">2. </w:t>
            </w:r>
            <w:r w:rsidRPr="0096034A">
              <w:rPr>
                <w:rFonts w:ascii="Calisto MT" w:hAnsi="Calisto MT"/>
              </w:rPr>
              <w:t>Run program with arguments:</w:t>
            </w:r>
          </w:p>
          <w:p w14:paraId="2A7BC0C7" w14:textId="77777777" w:rsidR="00E734CC" w:rsidRDefault="00E734CC" w:rsidP="00E734CC">
            <w:pPr>
              <w:rPr>
                <w:rFonts w:ascii="Calisto MT" w:hAnsi="Calisto MT"/>
              </w:rPr>
            </w:pPr>
            <w:r>
              <w:rPr>
                <w:rFonts w:ascii="Calisto MT" w:hAnsi="Calisto MT"/>
              </w:rPr>
              <w:t>#sets = 8192</w:t>
            </w:r>
          </w:p>
          <w:p w14:paraId="689F4DDC" w14:textId="77777777" w:rsidR="00E734CC" w:rsidRDefault="00E734CC" w:rsidP="00E734CC">
            <w:pPr>
              <w:rPr>
                <w:rFonts w:ascii="Calisto MT" w:hAnsi="Calisto MT"/>
              </w:rPr>
            </w:pPr>
            <w:r>
              <w:rPr>
                <w:rFonts w:ascii="Calisto MT" w:hAnsi="Calisto MT"/>
              </w:rPr>
              <w:t>Line size = 64</w:t>
            </w:r>
          </w:p>
          <w:p w14:paraId="427ADA45" w14:textId="77777777" w:rsidR="00E734CC" w:rsidRDefault="00E734CC" w:rsidP="00E734CC">
            <w:pPr>
              <w:rPr>
                <w:rFonts w:ascii="Calisto MT" w:hAnsi="Calisto MT"/>
              </w:rPr>
            </w:pPr>
            <w:r>
              <w:rPr>
                <w:rFonts w:ascii="Calisto MT" w:hAnsi="Calisto MT"/>
              </w:rPr>
              <w:t>Associativity = 16</w:t>
            </w:r>
          </w:p>
          <w:p w14:paraId="7E1471BD" w14:textId="7DCBBAA7" w:rsidR="00E734CC" w:rsidRPr="0096034A" w:rsidRDefault="00F92AAD" w:rsidP="00E734CC">
            <w:pPr>
              <w:rPr>
                <w:rFonts w:ascii="Calisto MT" w:hAnsi="Calisto MT"/>
              </w:rPr>
            </w:pPr>
            <w:r>
              <w:rPr>
                <w:rFonts w:ascii="Calisto MT" w:hAnsi="Calisto MT"/>
              </w:rPr>
              <w:t>Trace file = “TestParse</w:t>
            </w:r>
            <w:r w:rsidR="00E734CC">
              <w:rPr>
                <w:rFonts w:ascii="Calisto MT" w:hAnsi="Calisto MT"/>
              </w:rPr>
              <w:t>.txt”</w:t>
            </w:r>
          </w:p>
          <w:p w14:paraId="6FFA87D6" w14:textId="7374AC19" w:rsidR="00E734CC" w:rsidRPr="00895B6E" w:rsidRDefault="00E734CC" w:rsidP="00E734CC">
            <w:pPr>
              <w:rPr>
                <w:rFonts w:ascii="Calisto MT" w:hAnsi="Calisto MT"/>
              </w:rPr>
            </w:pPr>
          </w:p>
        </w:tc>
        <w:tc>
          <w:tcPr>
            <w:tcW w:w="2520" w:type="dxa"/>
          </w:tcPr>
          <w:p w14:paraId="793A1A9E" w14:textId="742DD91C" w:rsidR="00E734CC" w:rsidRPr="00895B6E" w:rsidRDefault="00E734CC" w:rsidP="00E734CC">
            <w:pPr>
              <w:rPr>
                <w:rFonts w:ascii="Calisto MT" w:hAnsi="Calisto MT"/>
              </w:rPr>
            </w:pPr>
            <w:r>
              <w:rPr>
                <w:rFonts w:ascii="Calisto MT" w:hAnsi="Calisto MT"/>
              </w:rPr>
              <w:t>Program runs with no errors.</w:t>
            </w:r>
          </w:p>
        </w:tc>
        <w:tc>
          <w:tcPr>
            <w:tcW w:w="819" w:type="dxa"/>
          </w:tcPr>
          <w:p w14:paraId="451C2598" w14:textId="662E649B" w:rsidR="00E734CC" w:rsidRPr="00895B6E" w:rsidRDefault="008C3A98" w:rsidP="00E734CC">
            <w:pPr>
              <w:rPr>
                <w:rFonts w:ascii="Calisto MT" w:hAnsi="Calisto MT"/>
              </w:rPr>
            </w:pPr>
            <w:r>
              <w:rPr>
                <w:rFonts w:ascii="Calisto MT" w:hAnsi="Calisto MT"/>
              </w:rPr>
              <w:t>Pass</w:t>
            </w:r>
          </w:p>
        </w:tc>
        <w:tc>
          <w:tcPr>
            <w:tcW w:w="806" w:type="dxa"/>
          </w:tcPr>
          <w:p w14:paraId="63DB1E58" w14:textId="77777777" w:rsidR="00E734CC" w:rsidRPr="00895B6E" w:rsidRDefault="00E734CC" w:rsidP="00E734CC">
            <w:pPr>
              <w:rPr>
                <w:rFonts w:ascii="Calisto MT" w:hAnsi="Calisto MT"/>
              </w:rPr>
            </w:pPr>
          </w:p>
        </w:tc>
        <w:tc>
          <w:tcPr>
            <w:tcW w:w="2418" w:type="dxa"/>
          </w:tcPr>
          <w:p w14:paraId="682805E9" w14:textId="2AFDF53F" w:rsidR="00E734CC" w:rsidRPr="00895B6E" w:rsidRDefault="008C3A98" w:rsidP="00E734CC">
            <w:pPr>
              <w:rPr>
                <w:rFonts w:ascii="Calisto MT" w:hAnsi="Calisto MT"/>
              </w:rPr>
            </w:pPr>
            <w:r>
              <w:rPr>
                <w:rFonts w:ascii="Calisto MT" w:hAnsi="Calisto MT"/>
              </w:rPr>
              <w:t>Program Ran</w:t>
            </w:r>
          </w:p>
        </w:tc>
      </w:tr>
      <w:tr w:rsidR="00E734CC" w14:paraId="45C7FEB4" w14:textId="77777777" w:rsidTr="00C15353">
        <w:tc>
          <w:tcPr>
            <w:tcW w:w="3078" w:type="dxa"/>
            <w:gridSpan w:val="2"/>
          </w:tcPr>
          <w:p w14:paraId="22D0AF26" w14:textId="74DDE94B" w:rsidR="00E734CC" w:rsidRPr="00895B6E" w:rsidRDefault="00E734CC" w:rsidP="00E734CC">
            <w:pPr>
              <w:rPr>
                <w:rFonts w:ascii="Calisto MT" w:hAnsi="Calisto MT"/>
              </w:rPr>
            </w:pPr>
            <w:r>
              <w:rPr>
                <w:rFonts w:ascii="Calisto MT" w:hAnsi="Calisto MT"/>
              </w:rPr>
              <w:t>3. Observe output to screen</w:t>
            </w:r>
          </w:p>
        </w:tc>
        <w:tc>
          <w:tcPr>
            <w:tcW w:w="2520" w:type="dxa"/>
          </w:tcPr>
          <w:p w14:paraId="3ADC0E76" w14:textId="004BDACF" w:rsidR="00E734CC" w:rsidRPr="00895B6E" w:rsidRDefault="00E734CC" w:rsidP="00E734CC">
            <w:pPr>
              <w:rPr>
                <w:rFonts w:ascii="Calisto MT" w:hAnsi="Calisto MT"/>
              </w:rPr>
            </w:pPr>
            <w:r>
              <w:rPr>
                <w:rFonts w:ascii="Calisto MT" w:hAnsi="Calisto MT"/>
              </w:rPr>
              <w:t>Should see output on the screen.</w:t>
            </w:r>
          </w:p>
        </w:tc>
        <w:tc>
          <w:tcPr>
            <w:tcW w:w="819" w:type="dxa"/>
          </w:tcPr>
          <w:p w14:paraId="27238D8D" w14:textId="1CD6860C" w:rsidR="00E734CC" w:rsidRPr="00895B6E" w:rsidRDefault="008C3A98" w:rsidP="00E734CC">
            <w:pPr>
              <w:rPr>
                <w:rFonts w:ascii="Calisto MT" w:hAnsi="Calisto MT"/>
              </w:rPr>
            </w:pPr>
            <w:r>
              <w:rPr>
                <w:rFonts w:ascii="Calisto MT" w:hAnsi="Calisto MT"/>
              </w:rPr>
              <w:t>Pass</w:t>
            </w:r>
          </w:p>
        </w:tc>
        <w:tc>
          <w:tcPr>
            <w:tcW w:w="806" w:type="dxa"/>
          </w:tcPr>
          <w:p w14:paraId="19FA150B" w14:textId="77777777" w:rsidR="00E734CC" w:rsidRPr="00895B6E" w:rsidRDefault="00E734CC" w:rsidP="00E734CC">
            <w:pPr>
              <w:rPr>
                <w:rFonts w:ascii="Calisto MT" w:hAnsi="Calisto MT"/>
              </w:rPr>
            </w:pPr>
          </w:p>
        </w:tc>
        <w:tc>
          <w:tcPr>
            <w:tcW w:w="2418" w:type="dxa"/>
          </w:tcPr>
          <w:p w14:paraId="2A061107" w14:textId="6CE137E0" w:rsidR="00E734CC" w:rsidRPr="00895B6E" w:rsidRDefault="008C3A98" w:rsidP="00E734CC">
            <w:pPr>
              <w:rPr>
                <w:rFonts w:ascii="Calisto MT" w:hAnsi="Calisto MT"/>
              </w:rPr>
            </w:pPr>
            <w:r>
              <w:rPr>
                <w:rFonts w:ascii="Calisto MT" w:hAnsi="Calisto MT"/>
              </w:rPr>
              <w:t>Observed Output</w:t>
            </w:r>
          </w:p>
        </w:tc>
      </w:tr>
      <w:tr w:rsidR="00E734CC" w14:paraId="03A76231" w14:textId="77777777" w:rsidTr="00C15353">
        <w:tc>
          <w:tcPr>
            <w:tcW w:w="3078" w:type="dxa"/>
            <w:gridSpan w:val="2"/>
          </w:tcPr>
          <w:p w14:paraId="4496B55B" w14:textId="64B82D30" w:rsidR="005528ED" w:rsidRDefault="00E734CC" w:rsidP="00E734CC">
            <w:pPr>
              <w:rPr>
                <w:rFonts w:ascii="Calisto MT" w:hAnsi="Calisto MT"/>
              </w:rPr>
            </w:pPr>
            <w:r>
              <w:rPr>
                <w:rFonts w:ascii="Calisto MT" w:hAnsi="Calisto MT"/>
              </w:rPr>
              <w:t>4. Check output lines of Parser</w:t>
            </w:r>
            <w:r w:rsidR="005528ED">
              <w:rPr>
                <w:rFonts w:ascii="Calisto MT" w:hAnsi="Calisto MT"/>
              </w:rPr>
              <w:t xml:space="preserve"> – Following Hex:</w:t>
            </w:r>
          </w:p>
          <w:p w14:paraId="16512FA7" w14:textId="77777777" w:rsidR="005528ED" w:rsidRPr="005528ED" w:rsidRDefault="005528ED" w:rsidP="005528ED">
            <w:pPr>
              <w:rPr>
                <w:rFonts w:ascii="Calisto MT" w:hAnsi="Calisto MT"/>
              </w:rPr>
            </w:pPr>
            <w:r w:rsidRPr="005528ED">
              <w:rPr>
                <w:rFonts w:ascii="Calisto MT" w:hAnsi="Calisto MT"/>
              </w:rPr>
              <w:t>f08ed4fa</w:t>
            </w:r>
          </w:p>
          <w:p w14:paraId="439DDA1B" w14:textId="77777777" w:rsidR="005528ED" w:rsidRPr="005528ED" w:rsidRDefault="005528ED" w:rsidP="005528ED">
            <w:pPr>
              <w:rPr>
                <w:rFonts w:ascii="Calisto MT" w:hAnsi="Calisto MT"/>
              </w:rPr>
            </w:pPr>
            <w:r w:rsidRPr="005528ED">
              <w:rPr>
                <w:rFonts w:ascii="Calisto MT" w:hAnsi="Calisto MT"/>
              </w:rPr>
              <w:t>403daa3b</w:t>
            </w:r>
          </w:p>
          <w:p w14:paraId="19C51FBE" w14:textId="77777777" w:rsidR="005528ED" w:rsidRPr="005528ED" w:rsidRDefault="005528ED" w:rsidP="005528ED">
            <w:pPr>
              <w:rPr>
                <w:rFonts w:ascii="Calisto MT" w:hAnsi="Calisto MT"/>
              </w:rPr>
            </w:pPr>
            <w:r w:rsidRPr="005528ED">
              <w:rPr>
                <w:rFonts w:ascii="Calisto MT" w:hAnsi="Calisto MT"/>
              </w:rPr>
              <w:t>403daa3b</w:t>
            </w:r>
          </w:p>
          <w:p w14:paraId="3A5F7F03" w14:textId="77777777" w:rsidR="005528ED" w:rsidRPr="005528ED" w:rsidRDefault="005528ED" w:rsidP="005528ED">
            <w:pPr>
              <w:rPr>
                <w:rFonts w:ascii="Calisto MT" w:hAnsi="Calisto MT"/>
              </w:rPr>
            </w:pPr>
            <w:r w:rsidRPr="005528ED">
              <w:rPr>
                <w:rFonts w:ascii="Calisto MT" w:hAnsi="Calisto MT"/>
              </w:rPr>
              <w:t>FFFDAA00</w:t>
            </w:r>
          </w:p>
          <w:p w14:paraId="7C985866" w14:textId="77777777" w:rsidR="005528ED" w:rsidRPr="005528ED" w:rsidRDefault="005528ED" w:rsidP="005528ED">
            <w:pPr>
              <w:rPr>
                <w:rFonts w:ascii="Calisto MT" w:hAnsi="Calisto MT"/>
              </w:rPr>
            </w:pPr>
            <w:r w:rsidRPr="005528ED">
              <w:rPr>
                <w:rFonts w:ascii="Calisto MT" w:hAnsi="Calisto MT"/>
              </w:rPr>
              <w:t>FFF5AA00</w:t>
            </w:r>
          </w:p>
          <w:p w14:paraId="7B8437BD" w14:textId="77777777" w:rsidR="005528ED" w:rsidRPr="005528ED" w:rsidRDefault="005528ED" w:rsidP="005528ED">
            <w:pPr>
              <w:rPr>
                <w:rFonts w:ascii="Calisto MT" w:hAnsi="Calisto MT"/>
              </w:rPr>
            </w:pPr>
            <w:r w:rsidRPr="005528ED">
              <w:rPr>
                <w:rFonts w:ascii="Calisto MT" w:hAnsi="Calisto MT"/>
              </w:rPr>
              <w:t>FFEDAA00</w:t>
            </w:r>
          </w:p>
          <w:p w14:paraId="1A5B4313" w14:textId="77777777" w:rsidR="005528ED" w:rsidRPr="005528ED" w:rsidRDefault="005528ED" w:rsidP="005528ED">
            <w:pPr>
              <w:rPr>
                <w:rFonts w:ascii="Calisto MT" w:hAnsi="Calisto MT"/>
              </w:rPr>
            </w:pPr>
            <w:r w:rsidRPr="005528ED">
              <w:rPr>
                <w:rFonts w:ascii="Calisto MT" w:hAnsi="Calisto MT"/>
              </w:rPr>
              <w:t>FFC5AA00</w:t>
            </w:r>
          </w:p>
          <w:p w14:paraId="3A28FBA8" w14:textId="77777777" w:rsidR="005528ED" w:rsidRPr="005528ED" w:rsidRDefault="005528ED" w:rsidP="005528ED">
            <w:pPr>
              <w:rPr>
                <w:rFonts w:ascii="Calisto MT" w:hAnsi="Calisto MT"/>
              </w:rPr>
            </w:pPr>
            <w:r w:rsidRPr="005528ED">
              <w:rPr>
                <w:rFonts w:ascii="Calisto MT" w:hAnsi="Calisto MT"/>
              </w:rPr>
              <w:t>FFADAA00</w:t>
            </w:r>
          </w:p>
          <w:p w14:paraId="514B2802" w14:textId="77777777" w:rsidR="005528ED" w:rsidRPr="005528ED" w:rsidRDefault="005528ED" w:rsidP="005528ED">
            <w:pPr>
              <w:rPr>
                <w:rFonts w:ascii="Calisto MT" w:hAnsi="Calisto MT"/>
              </w:rPr>
            </w:pPr>
            <w:r w:rsidRPr="005528ED">
              <w:rPr>
                <w:rFonts w:ascii="Calisto MT" w:hAnsi="Calisto MT"/>
              </w:rPr>
              <w:t>FDFDAA00</w:t>
            </w:r>
          </w:p>
          <w:p w14:paraId="4B4AB59C" w14:textId="77777777" w:rsidR="005528ED" w:rsidRPr="005528ED" w:rsidRDefault="005528ED" w:rsidP="005528ED">
            <w:pPr>
              <w:rPr>
                <w:rFonts w:ascii="Calisto MT" w:hAnsi="Calisto MT"/>
              </w:rPr>
            </w:pPr>
            <w:r w:rsidRPr="005528ED">
              <w:rPr>
                <w:rFonts w:ascii="Calisto MT" w:hAnsi="Calisto MT"/>
              </w:rPr>
              <w:t>FBFDAA00</w:t>
            </w:r>
          </w:p>
          <w:p w14:paraId="0C25F632" w14:textId="77777777" w:rsidR="005528ED" w:rsidRPr="005528ED" w:rsidRDefault="005528ED" w:rsidP="005528ED">
            <w:pPr>
              <w:rPr>
                <w:rFonts w:ascii="Calisto MT" w:hAnsi="Calisto MT"/>
              </w:rPr>
            </w:pPr>
            <w:r w:rsidRPr="005528ED">
              <w:rPr>
                <w:rFonts w:ascii="Calisto MT" w:hAnsi="Calisto MT"/>
              </w:rPr>
              <w:t>F7FDAA00</w:t>
            </w:r>
          </w:p>
          <w:p w14:paraId="27628B72" w14:textId="77777777" w:rsidR="005528ED" w:rsidRPr="005528ED" w:rsidRDefault="005528ED" w:rsidP="005528ED">
            <w:pPr>
              <w:rPr>
                <w:rFonts w:ascii="Calisto MT" w:hAnsi="Calisto MT"/>
              </w:rPr>
            </w:pPr>
            <w:r w:rsidRPr="005528ED">
              <w:rPr>
                <w:rFonts w:ascii="Calisto MT" w:hAnsi="Calisto MT"/>
              </w:rPr>
              <w:t>EFFDAA00</w:t>
            </w:r>
          </w:p>
          <w:p w14:paraId="0A8C5F7F" w14:textId="77777777" w:rsidR="005528ED" w:rsidRPr="005528ED" w:rsidRDefault="005528ED" w:rsidP="005528ED">
            <w:pPr>
              <w:rPr>
                <w:rFonts w:ascii="Calisto MT" w:hAnsi="Calisto MT"/>
              </w:rPr>
            </w:pPr>
            <w:r w:rsidRPr="005528ED">
              <w:rPr>
                <w:rFonts w:ascii="Calisto MT" w:hAnsi="Calisto MT"/>
              </w:rPr>
              <w:t>8005AA00</w:t>
            </w:r>
          </w:p>
          <w:p w14:paraId="46383EC3" w14:textId="77777777" w:rsidR="005528ED" w:rsidRPr="005528ED" w:rsidRDefault="005528ED" w:rsidP="005528ED">
            <w:pPr>
              <w:rPr>
                <w:rFonts w:ascii="Calisto MT" w:hAnsi="Calisto MT"/>
              </w:rPr>
            </w:pPr>
            <w:r w:rsidRPr="005528ED">
              <w:rPr>
                <w:rFonts w:ascii="Calisto MT" w:hAnsi="Calisto MT"/>
              </w:rPr>
              <w:t>E005AA00</w:t>
            </w:r>
          </w:p>
          <w:p w14:paraId="76CC9E72" w14:textId="77777777" w:rsidR="005528ED" w:rsidRPr="005528ED" w:rsidRDefault="005528ED" w:rsidP="005528ED">
            <w:pPr>
              <w:rPr>
                <w:rFonts w:ascii="Calisto MT" w:hAnsi="Calisto MT"/>
              </w:rPr>
            </w:pPr>
            <w:r w:rsidRPr="005528ED">
              <w:rPr>
                <w:rFonts w:ascii="Calisto MT" w:hAnsi="Calisto MT"/>
              </w:rPr>
              <w:t>F805AA00</w:t>
            </w:r>
          </w:p>
          <w:p w14:paraId="22E772ED" w14:textId="77777777" w:rsidR="005528ED" w:rsidRPr="005528ED" w:rsidRDefault="005528ED" w:rsidP="005528ED">
            <w:pPr>
              <w:rPr>
                <w:rFonts w:ascii="Calisto MT" w:hAnsi="Calisto MT"/>
              </w:rPr>
            </w:pPr>
            <w:r w:rsidRPr="005528ED">
              <w:rPr>
                <w:rFonts w:ascii="Calisto MT" w:hAnsi="Calisto MT"/>
              </w:rPr>
              <w:t>402daa3b</w:t>
            </w:r>
          </w:p>
          <w:p w14:paraId="2430BD26" w14:textId="77777777" w:rsidR="005528ED" w:rsidRPr="005528ED" w:rsidRDefault="005528ED" w:rsidP="005528ED">
            <w:pPr>
              <w:rPr>
                <w:rFonts w:ascii="Calisto MT" w:hAnsi="Calisto MT"/>
              </w:rPr>
            </w:pPr>
            <w:r w:rsidRPr="005528ED">
              <w:rPr>
                <w:rFonts w:ascii="Calisto MT" w:hAnsi="Calisto MT"/>
              </w:rPr>
              <w:t>401daa3b</w:t>
            </w:r>
          </w:p>
          <w:p w14:paraId="7CD5267B" w14:textId="77777777" w:rsidR="005528ED" w:rsidRPr="005528ED" w:rsidRDefault="005528ED" w:rsidP="005528ED">
            <w:pPr>
              <w:rPr>
                <w:rFonts w:ascii="Calisto MT" w:hAnsi="Calisto MT"/>
              </w:rPr>
            </w:pPr>
            <w:r w:rsidRPr="005528ED">
              <w:rPr>
                <w:rFonts w:ascii="Calisto MT" w:hAnsi="Calisto MT"/>
              </w:rPr>
              <w:t>400daa3b</w:t>
            </w:r>
          </w:p>
          <w:p w14:paraId="1832280F" w14:textId="77777777" w:rsidR="005528ED" w:rsidRPr="005528ED" w:rsidRDefault="005528ED" w:rsidP="005528ED">
            <w:pPr>
              <w:rPr>
                <w:rFonts w:ascii="Calisto MT" w:hAnsi="Calisto MT"/>
              </w:rPr>
            </w:pPr>
            <w:r w:rsidRPr="005528ED">
              <w:rPr>
                <w:rFonts w:ascii="Calisto MT" w:hAnsi="Calisto MT"/>
              </w:rPr>
              <w:t>413daa3b</w:t>
            </w:r>
          </w:p>
          <w:p w14:paraId="5737862A" w14:textId="77777777" w:rsidR="005528ED" w:rsidRPr="005528ED" w:rsidRDefault="005528ED" w:rsidP="005528ED">
            <w:pPr>
              <w:rPr>
                <w:rFonts w:ascii="Calisto MT" w:hAnsi="Calisto MT"/>
              </w:rPr>
            </w:pPr>
            <w:r w:rsidRPr="005528ED">
              <w:rPr>
                <w:rFonts w:ascii="Calisto MT" w:hAnsi="Calisto MT"/>
              </w:rPr>
              <w:t>f08ed42a</w:t>
            </w:r>
          </w:p>
          <w:p w14:paraId="0822D460" w14:textId="77777777" w:rsidR="005528ED" w:rsidRPr="005528ED" w:rsidRDefault="005528ED" w:rsidP="005528ED">
            <w:pPr>
              <w:rPr>
                <w:rFonts w:ascii="Calisto MT" w:hAnsi="Calisto MT"/>
              </w:rPr>
            </w:pPr>
            <w:r w:rsidRPr="005528ED">
              <w:rPr>
                <w:rFonts w:ascii="Calisto MT" w:hAnsi="Calisto MT"/>
              </w:rPr>
              <w:t>403daa3b</w:t>
            </w:r>
          </w:p>
          <w:p w14:paraId="3B3A158E" w14:textId="77777777" w:rsidR="005528ED" w:rsidRPr="005528ED" w:rsidRDefault="005528ED" w:rsidP="005528ED">
            <w:pPr>
              <w:rPr>
                <w:rFonts w:ascii="Calisto MT" w:hAnsi="Calisto MT"/>
              </w:rPr>
            </w:pPr>
            <w:r w:rsidRPr="005528ED">
              <w:rPr>
                <w:rFonts w:ascii="Calisto MT" w:hAnsi="Calisto MT"/>
              </w:rPr>
              <w:lastRenderedPageBreak/>
              <w:t>403daa3b</w:t>
            </w:r>
          </w:p>
          <w:p w14:paraId="3E59C8A5" w14:textId="77777777" w:rsidR="005528ED" w:rsidRPr="005528ED" w:rsidRDefault="005528ED" w:rsidP="005528ED">
            <w:pPr>
              <w:rPr>
                <w:rFonts w:ascii="Calisto MT" w:hAnsi="Calisto MT"/>
              </w:rPr>
            </w:pPr>
            <w:r w:rsidRPr="005528ED">
              <w:rPr>
                <w:rFonts w:ascii="Calisto MT" w:hAnsi="Calisto MT"/>
              </w:rPr>
              <w:t>f08ed42a</w:t>
            </w:r>
          </w:p>
          <w:p w14:paraId="1573368A" w14:textId="77777777" w:rsidR="005528ED" w:rsidRPr="005528ED" w:rsidRDefault="005528ED" w:rsidP="005528ED">
            <w:pPr>
              <w:rPr>
                <w:rFonts w:ascii="Calisto MT" w:hAnsi="Calisto MT"/>
              </w:rPr>
            </w:pPr>
            <w:r w:rsidRPr="005528ED">
              <w:rPr>
                <w:rFonts w:ascii="Calisto MT" w:hAnsi="Calisto MT"/>
              </w:rPr>
              <w:t>00aed48a</w:t>
            </w:r>
          </w:p>
          <w:p w14:paraId="00000263" w14:textId="77777777" w:rsidR="005528ED" w:rsidRPr="005528ED" w:rsidRDefault="005528ED" w:rsidP="005528ED">
            <w:pPr>
              <w:rPr>
                <w:rFonts w:ascii="Calisto MT" w:hAnsi="Calisto MT"/>
              </w:rPr>
            </w:pPr>
            <w:r w:rsidRPr="005528ED">
              <w:rPr>
                <w:rFonts w:ascii="Calisto MT" w:hAnsi="Calisto MT"/>
              </w:rPr>
              <w:t>00aed48a</w:t>
            </w:r>
          </w:p>
          <w:p w14:paraId="1B683090" w14:textId="77777777" w:rsidR="005528ED" w:rsidRPr="005528ED" w:rsidRDefault="005528ED" w:rsidP="005528ED">
            <w:pPr>
              <w:rPr>
                <w:rFonts w:ascii="Calisto MT" w:hAnsi="Calisto MT"/>
              </w:rPr>
            </w:pPr>
            <w:r w:rsidRPr="005528ED">
              <w:rPr>
                <w:rFonts w:ascii="Calisto MT" w:hAnsi="Calisto MT"/>
              </w:rPr>
              <w:t>f08ed42a</w:t>
            </w:r>
          </w:p>
          <w:p w14:paraId="071BB851" w14:textId="77777777" w:rsidR="005528ED" w:rsidRPr="005528ED" w:rsidRDefault="005528ED" w:rsidP="005528ED">
            <w:pPr>
              <w:rPr>
                <w:rFonts w:ascii="Calisto MT" w:hAnsi="Calisto MT"/>
              </w:rPr>
            </w:pPr>
            <w:r w:rsidRPr="005528ED">
              <w:rPr>
                <w:rFonts w:ascii="Calisto MT" w:hAnsi="Calisto MT"/>
              </w:rPr>
              <w:t>403daa3b</w:t>
            </w:r>
          </w:p>
          <w:p w14:paraId="4D7ABEF0" w14:textId="77777777" w:rsidR="005528ED" w:rsidRPr="005528ED" w:rsidRDefault="005528ED" w:rsidP="005528ED">
            <w:pPr>
              <w:rPr>
                <w:rFonts w:ascii="Calisto MT" w:hAnsi="Calisto MT"/>
              </w:rPr>
            </w:pPr>
            <w:r w:rsidRPr="005528ED">
              <w:rPr>
                <w:rFonts w:ascii="Calisto MT" w:hAnsi="Calisto MT"/>
              </w:rPr>
              <w:t>403daa3b</w:t>
            </w:r>
          </w:p>
          <w:p w14:paraId="78FBC9E9" w14:textId="77777777" w:rsidR="005528ED" w:rsidRPr="005528ED" w:rsidRDefault="005528ED" w:rsidP="005528ED">
            <w:pPr>
              <w:rPr>
                <w:rFonts w:ascii="Calisto MT" w:hAnsi="Calisto MT"/>
              </w:rPr>
            </w:pPr>
            <w:r w:rsidRPr="005528ED">
              <w:rPr>
                <w:rFonts w:ascii="Calisto MT" w:hAnsi="Calisto MT"/>
              </w:rPr>
              <w:t>f08ed42a</w:t>
            </w:r>
          </w:p>
          <w:p w14:paraId="6E7DEFD8" w14:textId="77777777" w:rsidR="005528ED" w:rsidRPr="005528ED" w:rsidRDefault="005528ED" w:rsidP="005528ED">
            <w:pPr>
              <w:rPr>
                <w:rFonts w:ascii="Calisto MT" w:hAnsi="Calisto MT"/>
              </w:rPr>
            </w:pPr>
            <w:r w:rsidRPr="005528ED">
              <w:rPr>
                <w:rFonts w:ascii="Calisto MT" w:hAnsi="Calisto MT"/>
              </w:rPr>
              <w:t>00aed48a</w:t>
            </w:r>
          </w:p>
          <w:p w14:paraId="24830BF8" w14:textId="70672994" w:rsidR="005528ED" w:rsidRPr="00895B6E" w:rsidRDefault="005528ED" w:rsidP="005528ED">
            <w:pPr>
              <w:rPr>
                <w:rFonts w:ascii="Calisto MT" w:hAnsi="Calisto MT"/>
              </w:rPr>
            </w:pPr>
            <w:r w:rsidRPr="005528ED">
              <w:rPr>
                <w:rFonts w:ascii="Calisto MT" w:hAnsi="Calisto MT"/>
              </w:rPr>
              <w:t>00aed48a</w:t>
            </w:r>
          </w:p>
        </w:tc>
        <w:tc>
          <w:tcPr>
            <w:tcW w:w="2520" w:type="dxa"/>
          </w:tcPr>
          <w:p w14:paraId="3FC89913" w14:textId="77777777" w:rsidR="005528ED" w:rsidRDefault="005528ED" w:rsidP="00C15353">
            <w:pPr>
              <w:rPr>
                <w:rFonts w:ascii="Calisto MT" w:hAnsi="Calisto MT"/>
              </w:rPr>
            </w:pPr>
          </w:p>
          <w:p w14:paraId="0DA53457" w14:textId="77777777" w:rsidR="005528ED" w:rsidRDefault="005528ED" w:rsidP="00C15353">
            <w:pPr>
              <w:rPr>
                <w:rFonts w:ascii="Calisto MT" w:hAnsi="Calisto MT"/>
              </w:rPr>
            </w:pPr>
          </w:p>
          <w:p w14:paraId="4A9D46DE" w14:textId="77777777" w:rsidR="00C15353" w:rsidRPr="00C15353" w:rsidRDefault="00C15353" w:rsidP="00C15353">
            <w:pPr>
              <w:rPr>
                <w:rFonts w:ascii="Calisto MT" w:hAnsi="Calisto MT"/>
              </w:rPr>
            </w:pPr>
            <w:r w:rsidRPr="00C15353">
              <w:rPr>
                <w:rFonts w:ascii="Calisto MT" w:hAnsi="Calisto MT"/>
              </w:rPr>
              <w:t>Address: 4035892474</w:t>
            </w:r>
          </w:p>
          <w:p w14:paraId="0EB48D77" w14:textId="77777777" w:rsidR="00C15353" w:rsidRPr="00C15353" w:rsidRDefault="00C15353" w:rsidP="00C15353">
            <w:pPr>
              <w:rPr>
                <w:rFonts w:ascii="Calisto MT" w:hAnsi="Calisto MT"/>
              </w:rPr>
            </w:pPr>
            <w:r w:rsidRPr="00C15353">
              <w:rPr>
                <w:rFonts w:ascii="Calisto MT" w:hAnsi="Calisto MT"/>
              </w:rPr>
              <w:t>Address: 1077783099</w:t>
            </w:r>
          </w:p>
          <w:p w14:paraId="3FA3C767" w14:textId="77777777" w:rsidR="00C15353" w:rsidRPr="00C15353" w:rsidRDefault="00C15353" w:rsidP="00C15353">
            <w:pPr>
              <w:rPr>
                <w:rFonts w:ascii="Calisto MT" w:hAnsi="Calisto MT"/>
              </w:rPr>
            </w:pPr>
            <w:r w:rsidRPr="00C15353">
              <w:rPr>
                <w:rFonts w:ascii="Calisto MT" w:hAnsi="Calisto MT"/>
              </w:rPr>
              <w:t>Address: 1077783099</w:t>
            </w:r>
          </w:p>
          <w:p w14:paraId="0925849A" w14:textId="77777777" w:rsidR="00C15353" w:rsidRPr="00C15353" w:rsidRDefault="00C15353" w:rsidP="00C15353">
            <w:pPr>
              <w:rPr>
                <w:rFonts w:ascii="Calisto MT" w:hAnsi="Calisto MT"/>
              </w:rPr>
            </w:pPr>
            <w:r w:rsidRPr="00C15353">
              <w:rPr>
                <w:rFonts w:ascii="Calisto MT" w:hAnsi="Calisto MT"/>
              </w:rPr>
              <w:t>Address: 4294814208</w:t>
            </w:r>
          </w:p>
          <w:p w14:paraId="7F5CB4AD" w14:textId="77777777" w:rsidR="00C15353" w:rsidRPr="00C15353" w:rsidRDefault="00C15353" w:rsidP="00C15353">
            <w:pPr>
              <w:rPr>
                <w:rFonts w:ascii="Calisto MT" w:hAnsi="Calisto MT"/>
              </w:rPr>
            </w:pPr>
            <w:r w:rsidRPr="00C15353">
              <w:rPr>
                <w:rFonts w:ascii="Calisto MT" w:hAnsi="Calisto MT"/>
              </w:rPr>
              <w:t>Address: 4294289920</w:t>
            </w:r>
          </w:p>
          <w:p w14:paraId="228C3B8C" w14:textId="77777777" w:rsidR="00C15353" w:rsidRPr="00C15353" w:rsidRDefault="00C15353" w:rsidP="00C15353">
            <w:pPr>
              <w:rPr>
                <w:rFonts w:ascii="Calisto MT" w:hAnsi="Calisto MT"/>
              </w:rPr>
            </w:pPr>
            <w:r w:rsidRPr="00C15353">
              <w:rPr>
                <w:rFonts w:ascii="Calisto MT" w:hAnsi="Calisto MT"/>
              </w:rPr>
              <w:t>Address: 4293765632</w:t>
            </w:r>
          </w:p>
          <w:p w14:paraId="78D53682" w14:textId="77777777" w:rsidR="00C15353" w:rsidRPr="00C15353" w:rsidRDefault="00C15353" w:rsidP="00C15353">
            <w:pPr>
              <w:rPr>
                <w:rFonts w:ascii="Calisto MT" w:hAnsi="Calisto MT"/>
              </w:rPr>
            </w:pPr>
            <w:r w:rsidRPr="00C15353">
              <w:rPr>
                <w:rFonts w:ascii="Calisto MT" w:hAnsi="Calisto MT"/>
              </w:rPr>
              <w:t>Address: 4291144192</w:t>
            </w:r>
          </w:p>
          <w:p w14:paraId="26991276" w14:textId="77777777" w:rsidR="00C15353" w:rsidRPr="00C15353" w:rsidRDefault="00C15353" w:rsidP="00C15353">
            <w:pPr>
              <w:rPr>
                <w:rFonts w:ascii="Calisto MT" w:hAnsi="Calisto MT"/>
              </w:rPr>
            </w:pPr>
            <w:r w:rsidRPr="00C15353">
              <w:rPr>
                <w:rFonts w:ascii="Calisto MT" w:hAnsi="Calisto MT"/>
              </w:rPr>
              <w:t>Address: 4289571328</w:t>
            </w:r>
          </w:p>
          <w:p w14:paraId="59660ECF" w14:textId="77777777" w:rsidR="00C15353" w:rsidRPr="00C15353" w:rsidRDefault="00C15353" w:rsidP="00C15353">
            <w:pPr>
              <w:rPr>
                <w:rFonts w:ascii="Calisto MT" w:hAnsi="Calisto MT"/>
              </w:rPr>
            </w:pPr>
            <w:r w:rsidRPr="00C15353">
              <w:rPr>
                <w:rFonts w:ascii="Calisto MT" w:hAnsi="Calisto MT"/>
              </w:rPr>
              <w:t>Address: 4261259776</w:t>
            </w:r>
          </w:p>
          <w:p w14:paraId="3B530227" w14:textId="77777777" w:rsidR="00C15353" w:rsidRPr="00C15353" w:rsidRDefault="00C15353" w:rsidP="00C15353">
            <w:pPr>
              <w:rPr>
                <w:rFonts w:ascii="Calisto MT" w:hAnsi="Calisto MT"/>
              </w:rPr>
            </w:pPr>
            <w:r w:rsidRPr="00C15353">
              <w:rPr>
                <w:rFonts w:ascii="Calisto MT" w:hAnsi="Calisto MT"/>
              </w:rPr>
              <w:t>Address: 4227705344</w:t>
            </w:r>
          </w:p>
          <w:p w14:paraId="7A865BAB" w14:textId="77777777" w:rsidR="00C15353" w:rsidRPr="00C15353" w:rsidRDefault="00C15353" w:rsidP="00C15353">
            <w:pPr>
              <w:rPr>
                <w:rFonts w:ascii="Calisto MT" w:hAnsi="Calisto MT"/>
              </w:rPr>
            </w:pPr>
            <w:r w:rsidRPr="00C15353">
              <w:rPr>
                <w:rFonts w:ascii="Calisto MT" w:hAnsi="Calisto MT"/>
              </w:rPr>
              <w:t>Address: 4160596480</w:t>
            </w:r>
          </w:p>
          <w:p w14:paraId="0F77B698" w14:textId="77777777" w:rsidR="00C15353" w:rsidRPr="00C15353" w:rsidRDefault="00C15353" w:rsidP="00C15353">
            <w:pPr>
              <w:rPr>
                <w:rFonts w:ascii="Calisto MT" w:hAnsi="Calisto MT"/>
              </w:rPr>
            </w:pPr>
            <w:r w:rsidRPr="00C15353">
              <w:rPr>
                <w:rFonts w:ascii="Calisto MT" w:hAnsi="Calisto MT"/>
              </w:rPr>
              <w:t>Address: 4026378752</w:t>
            </w:r>
          </w:p>
          <w:p w14:paraId="7EA4A847" w14:textId="77777777" w:rsidR="00C15353" w:rsidRPr="00C15353" w:rsidRDefault="00C15353" w:rsidP="00C15353">
            <w:pPr>
              <w:rPr>
                <w:rFonts w:ascii="Calisto MT" w:hAnsi="Calisto MT"/>
              </w:rPr>
            </w:pPr>
            <w:r w:rsidRPr="00C15353">
              <w:rPr>
                <w:rFonts w:ascii="Calisto MT" w:hAnsi="Calisto MT"/>
              </w:rPr>
              <w:t>Address: 2147854848</w:t>
            </w:r>
          </w:p>
          <w:p w14:paraId="0DD89B71" w14:textId="77777777" w:rsidR="00C15353" w:rsidRPr="00C15353" w:rsidRDefault="00C15353" w:rsidP="00C15353">
            <w:pPr>
              <w:rPr>
                <w:rFonts w:ascii="Calisto MT" w:hAnsi="Calisto MT"/>
              </w:rPr>
            </w:pPr>
            <w:r w:rsidRPr="00C15353">
              <w:rPr>
                <w:rFonts w:ascii="Calisto MT" w:hAnsi="Calisto MT"/>
              </w:rPr>
              <w:t>Address: 3758467584</w:t>
            </w:r>
          </w:p>
          <w:p w14:paraId="49CFE40A" w14:textId="77777777" w:rsidR="00C15353" w:rsidRPr="00C15353" w:rsidRDefault="00C15353" w:rsidP="00C15353">
            <w:pPr>
              <w:rPr>
                <w:rFonts w:ascii="Calisto MT" w:hAnsi="Calisto MT"/>
              </w:rPr>
            </w:pPr>
            <w:r w:rsidRPr="00C15353">
              <w:rPr>
                <w:rFonts w:ascii="Calisto MT" w:hAnsi="Calisto MT"/>
              </w:rPr>
              <w:t>Address: 4161120768</w:t>
            </w:r>
          </w:p>
          <w:p w14:paraId="476C30FE" w14:textId="77777777" w:rsidR="00C15353" w:rsidRPr="00C15353" w:rsidRDefault="00C15353" w:rsidP="00C15353">
            <w:pPr>
              <w:rPr>
                <w:rFonts w:ascii="Calisto MT" w:hAnsi="Calisto MT"/>
              </w:rPr>
            </w:pPr>
            <w:r w:rsidRPr="00C15353">
              <w:rPr>
                <w:rFonts w:ascii="Calisto MT" w:hAnsi="Calisto MT"/>
              </w:rPr>
              <w:t>Address: 1076734523</w:t>
            </w:r>
          </w:p>
          <w:p w14:paraId="1CA0668E" w14:textId="77777777" w:rsidR="00C15353" w:rsidRPr="00C15353" w:rsidRDefault="00C15353" w:rsidP="00C15353">
            <w:pPr>
              <w:rPr>
                <w:rFonts w:ascii="Calisto MT" w:hAnsi="Calisto MT"/>
              </w:rPr>
            </w:pPr>
            <w:r w:rsidRPr="00C15353">
              <w:rPr>
                <w:rFonts w:ascii="Calisto MT" w:hAnsi="Calisto MT"/>
              </w:rPr>
              <w:t>Address: 1075685947</w:t>
            </w:r>
          </w:p>
          <w:p w14:paraId="508B06BD" w14:textId="77777777" w:rsidR="00C15353" w:rsidRPr="00C15353" w:rsidRDefault="00C15353" w:rsidP="00C15353">
            <w:pPr>
              <w:rPr>
                <w:rFonts w:ascii="Calisto MT" w:hAnsi="Calisto MT"/>
              </w:rPr>
            </w:pPr>
            <w:r w:rsidRPr="00C15353">
              <w:rPr>
                <w:rFonts w:ascii="Calisto MT" w:hAnsi="Calisto MT"/>
              </w:rPr>
              <w:t>Address: 1074637371</w:t>
            </w:r>
          </w:p>
          <w:p w14:paraId="008E607F" w14:textId="77777777" w:rsidR="00C15353" w:rsidRPr="00C15353" w:rsidRDefault="00C15353" w:rsidP="00C15353">
            <w:pPr>
              <w:rPr>
                <w:rFonts w:ascii="Calisto MT" w:hAnsi="Calisto MT"/>
              </w:rPr>
            </w:pPr>
            <w:r w:rsidRPr="00C15353">
              <w:rPr>
                <w:rFonts w:ascii="Calisto MT" w:hAnsi="Calisto MT"/>
              </w:rPr>
              <w:t>Address: 1094560315</w:t>
            </w:r>
          </w:p>
          <w:p w14:paraId="7118A7D3" w14:textId="77777777" w:rsidR="00C15353" w:rsidRPr="00C15353" w:rsidRDefault="00C15353" w:rsidP="00C15353">
            <w:pPr>
              <w:rPr>
                <w:rFonts w:ascii="Calisto MT" w:hAnsi="Calisto MT"/>
              </w:rPr>
            </w:pPr>
            <w:r w:rsidRPr="00C15353">
              <w:rPr>
                <w:rFonts w:ascii="Calisto MT" w:hAnsi="Calisto MT"/>
              </w:rPr>
              <w:t>Address: 4035892266</w:t>
            </w:r>
          </w:p>
          <w:p w14:paraId="59EB32A0" w14:textId="77777777" w:rsidR="00C15353" w:rsidRPr="00C15353" w:rsidRDefault="00C15353" w:rsidP="00C15353">
            <w:pPr>
              <w:rPr>
                <w:rFonts w:ascii="Calisto MT" w:hAnsi="Calisto MT"/>
              </w:rPr>
            </w:pPr>
            <w:r w:rsidRPr="00C15353">
              <w:rPr>
                <w:rFonts w:ascii="Calisto MT" w:hAnsi="Calisto MT"/>
              </w:rPr>
              <w:t>Address: 1077783099</w:t>
            </w:r>
          </w:p>
          <w:p w14:paraId="2F021BF0" w14:textId="77777777" w:rsidR="00C15353" w:rsidRPr="00C15353" w:rsidRDefault="00C15353" w:rsidP="00C15353">
            <w:pPr>
              <w:rPr>
                <w:rFonts w:ascii="Calisto MT" w:hAnsi="Calisto MT"/>
              </w:rPr>
            </w:pPr>
            <w:r w:rsidRPr="00C15353">
              <w:rPr>
                <w:rFonts w:ascii="Calisto MT" w:hAnsi="Calisto MT"/>
              </w:rPr>
              <w:lastRenderedPageBreak/>
              <w:t>Address: 1077783099</w:t>
            </w:r>
          </w:p>
          <w:p w14:paraId="7EF68AAB" w14:textId="77777777" w:rsidR="00C15353" w:rsidRPr="00C15353" w:rsidRDefault="00C15353" w:rsidP="00C15353">
            <w:pPr>
              <w:rPr>
                <w:rFonts w:ascii="Calisto MT" w:hAnsi="Calisto MT"/>
              </w:rPr>
            </w:pPr>
            <w:r w:rsidRPr="00C15353">
              <w:rPr>
                <w:rFonts w:ascii="Calisto MT" w:hAnsi="Calisto MT"/>
              </w:rPr>
              <w:t>Address: 4035892266</w:t>
            </w:r>
          </w:p>
          <w:p w14:paraId="5332C312" w14:textId="77777777" w:rsidR="00C15353" w:rsidRPr="00C15353" w:rsidRDefault="00C15353" w:rsidP="00C15353">
            <w:pPr>
              <w:rPr>
                <w:rFonts w:ascii="Calisto MT" w:hAnsi="Calisto MT"/>
              </w:rPr>
            </w:pPr>
            <w:r w:rsidRPr="00C15353">
              <w:rPr>
                <w:rFonts w:ascii="Calisto MT" w:hAnsi="Calisto MT"/>
              </w:rPr>
              <w:t>Address: 11457674</w:t>
            </w:r>
          </w:p>
          <w:p w14:paraId="5D727A9B" w14:textId="77777777" w:rsidR="00C15353" w:rsidRPr="00C15353" w:rsidRDefault="00C15353" w:rsidP="00C15353">
            <w:pPr>
              <w:rPr>
                <w:rFonts w:ascii="Calisto MT" w:hAnsi="Calisto MT"/>
              </w:rPr>
            </w:pPr>
            <w:r w:rsidRPr="00C15353">
              <w:rPr>
                <w:rFonts w:ascii="Calisto MT" w:hAnsi="Calisto MT"/>
              </w:rPr>
              <w:t>Address: 11457674</w:t>
            </w:r>
          </w:p>
          <w:p w14:paraId="7A691359" w14:textId="77777777" w:rsidR="00C15353" w:rsidRPr="00C15353" w:rsidRDefault="00C15353" w:rsidP="00C15353">
            <w:pPr>
              <w:rPr>
                <w:rFonts w:ascii="Calisto MT" w:hAnsi="Calisto MT"/>
              </w:rPr>
            </w:pPr>
            <w:r w:rsidRPr="00C15353">
              <w:rPr>
                <w:rFonts w:ascii="Calisto MT" w:hAnsi="Calisto MT"/>
              </w:rPr>
              <w:t>Address: 4035892266</w:t>
            </w:r>
          </w:p>
          <w:p w14:paraId="2C184448" w14:textId="77777777" w:rsidR="00C15353" w:rsidRPr="00C15353" w:rsidRDefault="00C15353" w:rsidP="00C15353">
            <w:pPr>
              <w:rPr>
                <w:rFonts w:ascii="Calisto MT" w:hAnsi="Calisto MT"/>
              </w:rPr>
            </w:pPr>
            <w:r w:rsidRPr="00C15353">
              <w:rPr>
                <w:rFonts w:ascii="Calisto MT" w:hAnsi="Calisto MT"/>
              </w:rPr>
              <w:t>Address: 1077783099</w:t>
            </w:r>
          </w:p>
          <w:p w14:paraId="3A0036E1" w14:textId="77777777" w:rsidR="00C15353" w:rsidRPr="00C15353" w:rsidRDefault="00C15353" w:rsidP="00C15353">
            <w:pPr>
              <w:rPr>
                <w:rFonts w:ascii="Calisto MT" w:hAnsi="Calisto MT"/>
              </w:rPr>
            </w:pPr>
            <w:r w:rsidRPr="00C15353">
              <w:rPr>
                <w:rFonts w:ascii="Calisto MT" w:hAnsi="Calisto MT"/>
              </w:rPr>
              <w:t>Address: 1077783099</w:t>
            </w:r>
          </w:p>
          <w:p w14:paraId="35461C79" w14:textId="77777777" w:rsidR="00C15353" w:rsidRPr="00C15353" w:rsidRDefault="00C15353" w:rsidP="00C15353">
            <w:pPr>
              <w:rPr>
                <w:rFonts w:ascii="Calisto MT" w:hAnsi="Calisto MT"/>
              </w:rPr>
            </w:pPr>
            <w:r w:rsidRPr="00C15353">
              <w:rPr>
                <w:rFonts w:ascii="Calisto MT" w:hAnsi="Calisto MT"/>
              </w:rPr>
              <w:t>Address: 4035892266</w:t>
            </w:r>
          </w:p>
          <w:p w14:paraId="5DBF136A" w14:textId="77777777" w:rsidR="00C15353" w:rsidRPr="00C15353" w:rsidRDefault="00C15353" w:rsidP="00C15353">
            <w:pPr>
              <w:rPr>
                <w:rFonts w:ascii="Calisto MT" w:hAnsi="Calisto MT"/>
              </w:rPr>
            </w:pPr>
            <w:r w:rsidRPr="00C15353">
              <w:rPr>
                <w:rFonts w:ascii="Calisto MT" w:hAnsi="Calisto MT"/>
              </w:rPr>
              <w:t>Address: 11457674</w:t>
            </w:r>
          </w:p>
          <w:p w14:paraId="526EF4FF" w14:textId="0658B1F6" w:rsidR="00E734CC" w:rsidRPr="00895B6E" w:rsidRDefault="00C15353" w:rsidP="00C15353">
            <w:pPr>
              <w:rPr>
                <w:rFonts w:ascii="Calisto MT" w:hAnsi="Calisto MT"/>
              </w:rPr>
            </w:pPr>
            <w:r w:rsidRPr="00C15353">
              <w:rPr>
                <w:rFonts w:ascii="Calisto MT" w:hAnsi="Calisto MT"/>
              </w:rPr>
              <w:t>Address: 11457674</w:t>
            </w:r>
          </w:p>
        </w:tc>
        <w:tc>
          <w:tcPr>
            <w:tcW w:w="819" w:type="dxa"/>
          </w:tcPr>
          <w:p w14:paraId="748E864F" w14:textId="77777777" w:rsidR="00E734CC" w:rsidRDefault="00C15353" w:rsidP="00E734CC">
            <w:pPr>
              <w:rPr>
                <w:rFonts w:ascii="Calisto MT" w:hAnsi="Calisto MT"/>
              </w:rPr>
            </w:pPr>
            <w:r>
              <w:rPr>
                <w:rFonts w:ascii="Calisto MT" w:hAnsi="Calisto MT"/>
              </w:rPr>
              <w:lastRenderedPageBreak/>
              <w:t>Pass</w:t>
            </w:r>
          </w:p>
          <w:p w14:paraId="593EAA21" w14:textId="77777777" w:rsidR="00C15353" w:rsidRDefault="00C15353" w:rsidP="00E734CC">
            <w:pPr>
              <w:rPr>
                <w:rFonts w:ascii="Calisto MT" w:hAnsi="Calisto MT"/>
              </w:rPr>
            </w:pPr>
            <w:r>
              <w:rPr>
                <w:rFonts w:ascii="Calisto MT" w:hAnsi="Calisto MT"/>
              </w:rPr>
              <w:t>Pass</w:t>
            </w:r>
          </w:p>
          <w:p w14:paraId="43970BDD" w14:textId="77777777" w:rsidR="00C15353" w:rsidRDefault="00C15353" w:rsidP="00E734CC">
            <w:pPr>
              <w:rPr>
                <w:rFonts w:ascii="Calisto MT" w:hAnsi="Calisto MT"/>
              </w:rPr>
            </w:pPr>
            <w:r>
              <w:rPr>
                <w:rFonts w:ascii="Calisto MT" w:hAnsi="Calisto MT"/>
              </w:rPr>
              <w:t>Pass</w:t>
            </w:r>
          </w:p>
          <w:p w14:paraId="18A168E9" w14:textId="77777777" w:rsidR="00C15353" w:rsidRDefault="00C15353" w:rsidP="00E734CC">
            <w:pPr>
              <w:rPr>
                <w:rFonts w:ascii="Calisto MT" w:hAnsi="Calisto MT"/>
              </w:rPr>
            </w:pPr>
            <w:r>
              <w:rPr>
                <w:rFonts w:ascii="Calisto MT" w:hAnsi="Calisto MT"/>
              </w:rPr>
              <w:t>Pass</w:t>
            </w:r>
          </w:p>
          <w:p w14:paraId="2682575B" w14:textId="77777777" w:rsidR="00C15353" w:rsidRDefault="00C15353" w:rsidP="00E734CC">
            <w:pPr>
              <w:rPr>
                <w:rFonts w:ascii="Calisto MT" w:hAnsi="Calisto MT"/>
              </w:rPr>
            </w:pPr>
            <w:r>
              <w:rPr>
                <w:rFonts w:ascii="Calisto MT" w:hAnsi="Calisto MT"/>
              </w:rPr>
              <w:t>Pass</w:t>
            </w:r>
          </w:p>
          <w:p w14:paraId="401B6E80" w14:textId="77777777" w:rsidR="00C15353" w:rsidRDefault="00C15353" w:rsidP="00E734CC">
            <w:pPr>
              <w:rPr>
                <w:rFonts w:ascii="Calisto MT" w:hAnsi="Calisto MT"/>
              </w:rPr>
            </w:pPr>
            <w:r>
              <w:rPr>
                <w:rFonts w:ascii="Calisto MT" w:hAnsi="Calisto MT"/>
              </w:rPr>
              <w:t>Pass</w:t>
            </w:r>
          </w:p>
          <w:p w14:paraId="5D47B150" w14:textId="77777777" w:rsidR="00C15353" w:rsidRDefault="00C15353" w:rsidP="00E734CC">
            <w:pPr>
              <w:rPr>
                <w:rFonts w:ascii="Calisto MT" w:hAnsi="Calisto MT"/>
              </w:rPr>
            </w:pPr>
            <w:r>
              <w:rPr>
                <w:rFonts w:ascii="Calisto MT" w:hAnsi="Calisto MT"/>
              </w:rPr>
              <w:t>Pass</w:t>
            </w:r>
          </w:p>
          <w:p w14:paraId="5EBC11E5" w14:textId="77777777" w:rsidR="00C15353" w:rsidRDefault="00C15353" w:rsidP="00E734CC">
            <w:pPr>
              <w:rPr>
                <w:rFonts w:ascii="Calisto MT" w:hAnsi="Calisto MT"/>
              </w:rPr>
            </w:pPr>
            <w:r>
              <w:rPr>
                <w:rFonts w:ascii="Calisto MT" w:hAnsi="Calisto MT"/>
              </w:rPr>
              <w:t>Pass</w:t>
            </w:r>
          </w:p>
          <w:p w14:paraId="6963878D" w14:textId="77777777" w:rsidR="00C15353" w:rsidRDefault="00C15353" w:rsidP="00E734CC">
            <w:pPr>
              <w:rPr>
                <w:rFonts w:ascii="Calisto MT" w:hAnsi="Calisto MT"/>
              </w:rPr>
            </w:pPr>
            <w:r>
              <w:rPr>
                <w:rFonts w:ascii="Calisto MT" w:hAnsi="Calisto MT"/>
              </w:rPr>
              <w:t>Pass</w:t>
            </w:r>
          </w:p>
          <w:p w14:paraId="2A7863A6" w14:textId="77777777" w:rsidR="00C15353" w:rsidRDefault="00C15353" w:rsidP="00E734CC">
            <w:pPr>
              <w:rPr>
                <w:rFonts w:ascii="Calisto MT" w:hAnsi="Calisto MT"/>
              </w:rPr>
            </w:pPr>
            <w:r>
              <w:rPr>
                <w:rFonts w:ascii="Calisto MT" w:hAnsi="Calisto MT"/>
              </w:rPr>
              <w:t>Pass</w:t>
            </w:r>
          </w:p>
          <w:p w14:paraId="272533F2" w14:textId="77777777" w:rsidR="00C15353" w:rsidRDefault="00C15353" w:rsidP="00E734CC">
            <w:pPr>
              <w:rPr>
                <w:rFonts w:ascii="Calisto MT" w:hAnsi="Calisto MT"/>
              </w:rPr>
            </w:pPr>
            <w:r>
              <w:rPr>
                <w:rFonts w:ascii="Calisto MT" w:hAnsi="Calisto MT"/>
              </w:rPr>
              <w:t>Pass</w:t>
            </w:r>
          </w:p>
          <w:p w14:paraId="014BC9EB" w14:textId="77777777" w:rsidR="00C15353" w:rsidRDefault="00C15353" w:rsidP="00E734CC">
            <w:pPr>
              <w:rPr>
                <w:rFonts w:ascii="Calisto MT" w:hAnsi="Calisto MT"/>
              </w:rPr>
            </w:pPr>
            <w:r>
              <w:rPr>
                <w:rFonts w:ascii="Calisto MT" w:hAnsi="Calisto MT"/>
              </w:rPr>
              <w:t>Pass</w:t>
            </w:r>
          </w:p>
          <w:p w14:paraId="04F84360" w14:textId="77777777" w:rsidR="00C15353" w:rsidRDefault="00C15353" w:rsidP="00E734CC">
            <w:pPr>
              <w:rPr>
                <w:rFonts w:ascii="Calisto MT" w:hAnsi="Calisto MT"/>
              </w:rPr>
            </w:pPr>
            <w:r>
              <w:rPr>
                <w:rFonts w:ascii="Calisto MT" w:hAnsi="Calisto MT"/>
              </w:rPr>
              <w:t>Pass</w:t>
            </w:r>
          </w:p>
          <w:p w14:paraId="25489680" w14:textId="77777777" w:rsidR="00C15353" w:rsidRDefault="00C15353" w:rsidP="00E734CC">
            <w:pPr>
              <w:rPr>
                <w:rFonts w:ascii="Calisto MT" w:hAnsi="Calisto MT"/>
              </w:rPr>
            </w:pPr>
            <w:r>
              <w:rPr>
                <w:rFonts w:ascii="Calisto MT" w:hAnsi="Calisto MT"/>
              </w:rPr>
              <w:t>Pass</w:t>
            </w:r>
          </w:p>
          <w:p w14:paraId="53D579BC" w14:textId="77777777" w:rsidR="00C15353" w:rsidRDefault="00C15353" w:rsidP="00E734CC">
            <w:pPr>
              <w:rPr>
                <w:rFonts w:ascii="Calisto MT" w:hAnsi="Calisto MT"/>
              </w:rPr>
            </w:pPr>
            <w:r>
              <w:rPr>
                <w:rFonts w:ascii="Calisto MT" w:hAnsi="Calisto MT"/>
              </w:rPr>
              <w:t>Pass</w:t>
            </w:r>
          </w:p>
          <w:p w14:paraId="3FAC015B" w14:textId="77777777" w:rsidR="00C15353" w:rsidRDefault="00C15353" w:rsidP="00C15353">
            <w:pPr>
              <w:rPr>
                <w:rFonts w:ascii="Calisto MT" w:hAnsi="Calisto MT"/>
              </w:rPr>
            </w:pPr>
            <w:r>
              <w:rPr>
                <w:rFonts w:ascii="Calisto MT" w:hAnsi="Calisto MT"/>
              </w:rPr>
              <w:t>Pass</w:t>
            </w:r>
          </w:p>
          <w:p w14:paraId="44BCD4A7" w14:textId="77777777" w:rsidR="00C15353" w:rsidRDefault="00C15353" w:rsidP="00C15353">
            <w:pPr>
              <w:rPr>
                <w:rFonts w:ascii="Calisto MT" w:hAnsi="Calisto MT"/>
              </w:rPr>
            </w:pPr>
            <w:r>
              <w:rPr>
                <w:rFonts w:ascii="Calisto MT" w:hAnsi="Calisto MT"/>
              </w:rPr>
              <w:t>Pass</w:t>
            </w:r>
          </w:p>
          <w:p w14:paraId="1B36E748" w14:textId="77777777" w:rsidR="00C15353" w:rsidRDefault="00C15353" w:rsidP="00C15353">
            <w:pPr>
              <w:rPr>
                <w:rFonts w:ascii="Calisto MT" w:hAnsi="Calisto MT"/>
              </w:rPr>
            </w:pPr>
            <w:r>
              <w:rPr>
                <w:rFonts w:ascii="Calisto MT" w:hAnsi="Calisto MT"/>
              </w:rPr>
              <w:t>Pass</w:t>
            </w:r>
          </w:p>
          <w:p w14:paraId="24537C1E" w14:textId="77777777" w:rsidR="00C15353" w:rsidRDefault="00C15353" w:rsidP="00C15353">
            <w:pPr>
              <w:rPr>
                <w:rFonts w:ascii="Calisto MT" w:hAnsi="Calisto MT"/>
              </w:rPr>
            </w:pPr>
            <w:r>
              <w:rPr>
                <w:rFonts w:ascii="Calisto MT" w:hAnsi="Calisto MT"/>
              </w:rPr>
              <w:t>Pass</w:t>
            </w:r>
          </w:p>
          <w:p w14:paraId="31CD3EE6" w14:textId="77777777" w:rsidR="00C15353" w:rsidRDefault="00C15353" w:rsidP="00C15353">
            <w:pPr>
              <w:rPr>
                <w:rFonts w:ascii="Calisto MT" w:hAnsi="Calisto MT"/>
              </w:rPr>
            </w:pPr>
            <w:r>
              <w:rPr>
                <w:rFonts w:ascii="Calisto MT" w:hAnsi="Calisto MT"/>
              </w:rPr>
              <w:t>Pass</w:t>
            </w:r>
          </w:p>
          <w:p w14:paraId="29F2D9A5" w14:textId="77777777" w:rsidR="00C15353" w:rsidRDefault="00C15353" w:rsidP="00C15353">
            <w:pPr>
              <w:rPr>
                <w:rFonts w:ascii="Calisto MT" w:hAnsi="Calisto MT"/>
              </w:rPr>
            </w:pPr>
            <w:r>
              <w:rPr>
                <w:rFonts w:ascii="Calisto MT" w:hAnsi="Calisto MT"/>
              </w:rPr>
              <w:t>Pass</w:t>
            </w:r>
          </w:p>
          <w:p w14:paraId="64944B7B" w14:textId="77777777" w:rsidR="00C15353" w:rsidRDefault="00C15353" w:rsidP="00C15353">
            <w:pPr>
              <w:rPr>
                <w:rFonts w:ascii="Calisto MT" w:hAnsi="Calisto MT"/>
              </w:rPr>
            </w:pPr>
            <w:r>
              <w:rPr>
                <w:rFonts w:ascii="Calisto MT" w:hAnsi="Calisto MT"/>
              </w:rPr>
              <w:t>Pass</w:t>
            </w:r>
          </w:p>
          <w:p w14:paraId="2820A4E5" w14:textId="77777777" w:rsidR="00C15353" w:rsidRDefault="00C15353" w:rsidP="00C15353">
            <w:pPr>
              <w:rPr>
                <w:rFonts w:ascii="Calisto MT" w:hAnsi="Calisto MT"/>
              </w:rPr>
            </w:pPr>
            <w:r>
              <w:rPr>
                <w:rFonts w:ascii="Calisto MT" w:hAnsi="Calisto MT"/>
              </w:rPr>
              <w:t>Pass</w:t>
            </w:r>
          </w:p>
          <w:p w14:paraId="0762BEA9" w14:textId="77777777" w:rsidR="00C15353" w:rsidRDefault="00C15353" w:rsidP="00C15353">
            <w:pPr>
              <w:rPr>
                <w:rFonts w:ascii="Calisto MT" w:hAnsi="Calisto MT"/>
              </w:rPr>
            </w:pPr>
            <w:r>
              <w:rPr>
                <w:rFonts w:ascii="Calisto MT" w:hAnsi="Calisto MT"/>
              </w:rPr>
              <w:lastRenderedPageBreak/>
              <w:t>Pass</w:t>
            </w:r>
          </w:p>
          <w:p w14:paraId="72390839" w14:textId="77777777" w:rsidR="00C15353" w:rsidRDefault="00C15353" w:rsidP="00C15353">
            <w:pPr>
              <w:rPr>
                <w:rFonts w:ascii="Calisto MT" w:hAnsi="Calisto MT"/>
              </w:rPr>
            </w:pPr>
            <w:r>
              <w:rPr>
                <w:rFonts w:ascii="Calisto MT" w:hAnsi="Calisto MT"/>
              </w:rPr>
              <w:t>Pass</w:t>
            </w:r>
          </w:p>
          <w:p w14:paraId="10FD60B4" w14:textId="77777777" w:rsidR="00C15353" w:rsidRDefault="00C15353" w:rsidP="00C15353">
            <w:pPr>
              <w:rPr>
                <w:rFonts w:ascii="Calisto MT" w:hAnsi="Calisto MT"/>
              </w:rPr>
            </w:pPr>
            <w:r>
              <w:rPr>
                <w:rFonts w:ascii="Calisto MT" w:hAnsi="Calisto MT"/>
              </w:rPr>
              <w:t>Pass</w:t>
            </w:r>
          </w:p>
          <w:p w14:paraId="6373A5BE" w14:textId="77777777" w:rsidR="00C15353" w:rsidRDefault="00C15353" w:rsidP="00C15353">
            <w:pPr>
              <w:rPr>
                <w:rFonts w:ascii="Calisto MT" w:hAnsi="Calisto MT"/>
              </w:rPr>
            </w:pPr>
            <w:r>
              <w:rPr>
                <w:rFonts w:ascii="Calisto MT" w:hAnsi="Calisto MT"/>
              </w:rPr>
              <w:t>Pass</w:t>
            </w:r>
          </w:p>
          <w:p w14:paraId="66AA4762" w14:textId="77777777" w:rsidR="00C15353" w:rsidRDefault="00C15353" w:rsidP="00C15353">
            <w:pPr>
              <w:rPr>
                <w:rFonts w:ascii="Calisto MT" w:hAnsi="Calisto MT"/>
              </w:rPr>
            </w:pPr>
            <w:r>
              <w:rPr>
                <w:rFonts w:ascii="Calisto MT" w:hAnsi="Calisto MT"/>
              </w:rPr>
              <w:t>Pass</w:t>
            </w:r>
          </w:p>
          <w:p w14:paraId="2D8160E1" w14:textId="77777777" w:rsidR="00C15353" w:rsidRDefault="00C15353" w:rsidP="00C15353">
            <w:pPr>
              <w:rPr>
                <w:rFonts w:ascii="Calisto MT" w:hAnsi="Calisto MT"/>
              </w:rPr>
            </w:pPr>
            <w:r>
              <w:rPr>
                <w:rFonts w:ascii="Calisto MT" w:hAnsi="Calisto MT"/>
              </w:rPr>
              <w:t>Pass</w:t>
            </w:r>
          </w:p>
          <w:p w14:paraId="7ACF5D34" w14:textId="77777777" w:rsidR="00C15353" w:rsidRDefault="00C15353" w:rsidP="00C15353">
            <w:pPr>
              <w:rPr>
                <w:rFonts w:ascii="Calisto MT" w:hAnsi="Calisto MT"/>
              </w:rPr>
            </w:pPr>
            <w:r>
              <w:rPr>
                <w:rFonts w:ascii="Calisto MT" w:hAnsi="Calisto MT"/>
              </w:rPr>
              <w:t>Pass</w:t>
            </w:r>
          </w:p>
          <w:p w14:paraId="2A0E53B1" w14:textId="77777777" w:rsidR="00C15353" w:rsidRDefault="00C15353" w:rsidP="00C15353">
            <w:pPr>
              <w:rPr>
                <w:rFonts w:ascii="Calisto MT" w:hAnsi="Calisto MT"/>
              </w:rPr>
            </w:pPr>
            <w:r>
              <w:rPr>
                <w:rFonts w:ascii="Calisto MT" w:hAnsi="Calisto MT"/>
              </w:rPr>
              <w:t>Pass</w:t>
            </w:r>
          </w:p>
          <w:p w14:paraId="53EFFB3A" w14:textId="77777777" w:rsidR="003A0DEF" w:rsidRDefault="003A0DEF" w:rsidP="00C15353">
            <w:pPr>
              <w:rPr>
                <w:rFonts w:ascii="Calisto MT" w:hAnsi="Calisto MT"/>
              </w:rPr>
            </w:pPr>
            <w:r>
              <w:rPr>
                <w:rFonts w:ascii="Calisto MT" w:hAnsi="Calisto MT"/>
              </w:rPr>
              <w:t>Pass</w:t>
            </w:r>
          </w:p>
          <w:p w14:paraId="05B9B48E" w14:textId="3885BFAF" w:rsidR="003A0DEF" w:rsidRPr="00895B6E" w:rsidRDefault="003A0DEF" w:rsidP="00C15353">
            <w:pPr>
              <w:rPr>
                <w:rFonts w:ascii="Calisto MT" w:hAnsi="Calisto MT"/>
              </w:rPr>
            </w:pPr>
            <w:r>
              <w:rPr>
                <w:rFonts w:ascii="Calisto MT" w:hAnsi="Calisto MT"/>
              </w:rPr>
              <w:t>Pass</w:t>
            </w:r>
          </w:p>
        </w:tc>
        <w:tc>
          <w:tcPr>
            <w:tcW w:w="806" w:type="dxa"/>
          </w:tcPr>
          <w:p w14:paraId="40505DDD" w14:textId="77777777" w:rsidR="00E734CC" w:rsidRPr="00895B6E" w:rsidRDefault="00E734CC" w:rsidP="00E734CC">
            <w:pPr>
              <w:rPr>
                <w:rFonts w:ascii="Calisto MT" w:hAnsi="Calisto MT"/>
              </w:rPr>
            </w:pPr>
          </w:p>
        </w:tc>
        <w:tc>
          <w:tcPr>
            <w:tcW w:w="2418" w:type="dxa"/>
          </w:tcPr>
          <w:p w14:paraId="15D59732" w14:textId="77777777" w:rsidR="005528ED" w:rsidRDefault="005528ED" w:rsidP="00C15353">
            <w:pPr>
              <w:rPr>
                <w:rFonts w:ascii="Calisto MT" w:hAnsi="Calisto MT"/>
              </w:rPr>
            </w:pPr>
          </w:p>
          <w:p w14:paraId="3E16055F" w14:textId="77777777" w:rsidR="005528ED" w:rsidRDefault="005528ED" w:rsidP="00C15353">
            <w:pPr>
              <w:rPr>
                <w:rFonts w:ascii="Calisto MT" w:hAnsi="Calisto MT"/>
              </w:rPr>
            </w:pPr>
          </w:p>
          <w:p w14:paraId="52D12C27" w14:textId="77777777" w:rsidR="00C15353" w:rsidRPr="00C15353" w:rsidRDefault="00C15353" w:rsidP="00C15353">
            <w:pPr>
              <w:rPr>
                <w:rFonts w:ascii="Calisto MT" w:hAnsi="Calisto MT"/>
              </w:rPr>
            </w:pPr>
            <w:r w:rsidRPr="00C15353">
              <w:rPr>
                <w:rFonts w:ascii="Calisto MT" w:hAnsi="Calisto MT"/>
              </w:rPr>
              <w:t>Address: 4035892474</w:t>
            </w:r>
          </w:p>
          <w:p w14:paraId="3D97C3A9" w14:textId="77777777" w:rsidR="00C15353" w:rsidRPr="00C15353" w:rsidRDefault="00C15353" w:rsidP="00C15353">
            <w:pPr>
              <w:rPr>
                <w:rFonts w:ascii="Calisto MT" w:hAnsi="Calisto MT"/>
              </w:rPr>
            </w:pPr>
            <w:r w:rsidRPr="00C15353">
              <w:rPr>
                <w:rFonts w:ascii="Calisto MT" w:hAnsi="Calisto MT"/>
              </w:rPr>
              <w:t>Address: 1077783099</w:t>
            </w:r>
          </w:p>
          <w:p w14:paraId="023A0F07" w14:textId="77777777" w:rsidR="00C15353" w:rsidRPr="00C15353" w:rsidRDefault="00C15353" w:rsidP="00C15353">
            <w:pPr>
              <w:rPr>
                <w:rFonts w:ascii="Calisto MT" w:hAnsi="Calisto MT"/>
              </w:rPr>
            </w:pPr>
            <w:r w:rsidRPr="00C15353">
              <w:rPr>
                <w:rFonts w:ascii="Calisto MT" w:hAnsi="Calisto MT"/>
              </w:rPr>
              <w:t>Address: 1077783099</w:t>
            </w:r>
          </w:p>
          <w:p w14:paraId="085F30D9" w14:textId="77777777" w:rsidR="00C15353" w:rsidRPr="00C15353" w:rsidRDefault="00C15353" w:rsidP="00C15353">
            <w:pPr>
              <w:rPr>
                <w:rFonts w:ascii="Calisto MT" w:hAnsi="Calisto MT"/>
              </w:rPr>
            </w:pPr>
            <w:r w:rsidRPr="00C15353">
              <w:rPr>
                <w:rFonts w:ascii="Calisto MT" w:hAnsi="Calisto MT"/>
              </w:rPr>
              <w:t>Address: 4294814208</w:t>
            </w:r>
          </w:p>
          <w:p w14:paraId="46E1BC3E" w14:textId="77777777" w:rsidR="00C15353" w:rsidRPr="00C15353" w:rsidRDefault="00C15353" w:rsidP="00C15353">
            <w:pPr>
              <w:rPr>
                <w:rFonts w:ascii="Calisto MT" w:hAnsi="Calisto MT"/>
              </w:rPr>
            </w:pPr>
            <w:r w:rsidRPr="00C15353">
              <w:rPr>
                <w:rFonts w:ascii="Calisto MT" w:hAnsi="Calisto MT"/>
              </w:rPr>
              <w:t>Address: 4294289920</w:t>
            </w:r>
          </w:p>
          <w:p w14:paraId="5CFF64F6" w14:textId="77777777" w:rsidR="00C15353" w:rsidRPr="00C15353" w:rsidRDefault="00C15353" w:rsidP="00C15353">
            <w:pPr>
              <w:rPr>
                <w:rFonts w:ascii="Calisto MT" w:hAnsi="Calisto MT"/>
              </w:rPr>
            </w:pPr>
            <w:r w:rsidRPr="00C15353">
              <w:rPr>
                <w:rFonts w:ascii="Calisto MT" w:hAnsi="Calisto MT"/>
              </w:rPr>
              <w:t>Address: 4293765632</w:t>
            </w:r>
          </w:p>
          <w:p w14:paraId="4CD1291A" w14:textId="77777777" w:rsidR="00C15353" w:rsidRPr="00C15353" w:rsidRDefault="00C15353" w:rsidP="00C15353">
            <w:pPr>
              <w:rPr>
                <w:rFonts w:ascii="Calisto MT" w:hAnsi="Calisto MT"/>
              </w:rPr>
            </w:pPr>
            <w:r w:rsidRPr="00C15353">
              <w:rPr>
                <w:rFonts w:ascii="Calisto MT" w:hAnsi="Calisto MT"/>
              </w:rPr>
              <w:t>Address: 4291144192</w:t>
            </w:r>
          </w:p>
          <w:p w14:paraId="0F22AE54" w14:textId="77777777" w:rsidR="00C15353" w:rsidRPr="00C15353" w:rsidRDefault="00C15353" w:rsidP="00C15353">
            <w:pPr>
              <w:rPr>
                <w:rFonts w:ascii="Calisto MT" w:hAnsi="Calisto MT"/>
              </w:rPr>
            </w:pPr>
            <w:r w:rsidRPr="00C15353">
              <w:rPr>
                <w:rFonts w:ascii="Calisto MT" w:hAnsi="Calisto MT"/>
              </w:rPr>
              <w:t>Address: 4289571328</w:t>
            </w:r>
          </w:p>
          <w:p w14:paraId="408684DD" w14:textId="77777777" w:rsidR="00C15353" w:rsidRPr="00C15353" w:rsidRDefault="00C15353" w:rsidP="00C15353">
            <w:pPr>
              <w:rPr>
                <w:rFonts w:ascii="Calisto MT" w:hAnsi="Calisto MT"/>
              </w:rPr>
            </w:pPr>
            <w:r w:rsidRPr="00C15353">
              <w:rPr>
                <w:rFonts w:ascii="Calisto MT" w:hAnsi="Calisto MT"/>
              </w:rPr>
              <w:t>Address: 4261259776</w:t>
            </w:r>
          </w:p>
          <w:p w14:paraId="03A3DC8B" w14:textId="77777777" w:rsidR="00C15353" w:rsidRPr="00C15353" w:rsidRDefault="00C15353" w:rsidP="00C15353">
            <w:pPr>
              <w:rPr>
                <w:rFonts w:ascii="Calisto MT" w:hAnsi="Calisto MT"/>
              </w:rPr>
            </w:pPr>
            <w:r w:rsidRPr="00C15353">
              <w:rPr>
                <w:rFonts w:ascii="Calisto MT" w:hAnsi="Calisto MT"/>
              </w:rPr>
              <w:t>Address: 4227705344</w:t>
            </w:r>
          </w:p>
          <w:p w14:paraId="40507432" w14:textId="77777777" w:rsidR="00C15353" w:rsidRPr="00C15353" w:rsidRDefault="00C15353" w:rsidP="00C15353">
            <w:pPr>
              <w:rPr>
                <w:rFonts w:ascii="Calisto MT" w:hAnsi="Calisto MT"/>
              </w:rPr>
            </w:pPr>
            <w:r w:rsidRPr="00C15353">
              <w:rPr>
                <w:rFonts w:ascii="Calisto MT" w:hAnsi="Calisto MT"/>
              </w:rPr>
              <w:t>Address: 4160596480</w:t>
            </w:r>
          </w:p>
          <w:p w14:paraId="698688BD" w14:textId="77777777" w:rsidR="00C15353" w:rsidRPr="00C15353" w:rsidRDefault="00C15353" w:rsidP="00C15353">
            <w:pPr>
              <w:rPr>
                <w:rFonts w:ascii="Calisto MT" w:hAnsi="Calisto MT"/>
              </w:rPr>
            </w:pPr>
            <w:r w:rsidRPr="00C15353">
              <w:rPr>
                <w:rFonts w:ascii="Calisto MT" w:hAnsi="Calisto MT"/>
              </w:rPr>
              <w:t>Address: 4026378752</w:t>
            </w:r>
          </w:p>
          <w:p w14:paraId="6938AE0C" w14:textId="77777777" w:rsidR="00C15353" w:rsidRPr="00C15353" w:rsidRDefault="00C15353" w:rsidP="00C15353">
            <w:pPr>
              <w:rPr>
                <w:rFonts w:ascii="Calisto MT" w:hAnsi="Calisto MT"/>
              </w:rPr>
            </w:pPr>
            <w:r w:rsidRPr="00C15353">
              <w:rPr>
                <w:rFonts w:ascii="Calisto MT" w:hAnsi="Calisto MT"/>
              </w:rPr>
              <w:t>Address: 2147854848</w:t>
            </w:r>
          </w:p>
          <w:p w14:paraId="3E79F812" w14:textId="77777777" w:rsidR="00C15353" w:rsidRPr="00C15353" w:rsidRDefault="00C15353" w:rsidP="00C15353">
            <w:pPr>
              <w:rPr>
                <w:rFonts w:ascii="Calisto MT" w:hAnsi="Calisto MT"/>
              </w:rPr>
            </w:pPr>
            <w:r w:rsidRPr="00C15353">
              <w:rPr>
                <w:rFonts w:ascii="Calisto MT" w:hAnsi="Calisto MT"/>
              </w:rPr>
              <w:t>Address: 3758467584</w:t>
            </w:r>
          </w:p>
          <w:p w14:paraId="682EB216" w14:textId="77777777" w:rsidR="00C15353" w:rsidRPr="00C15353" w:rsidRDefault="00C15353" w:rsidP="00C15353">
            <w:pPr>
              <w:rPr>
                <w:rFonts w:ascii="Calisto MT" w:hAnsi="Calisto MT"/>
              </w:rPr>
            </w:pPr>
            <w:r w:rsidRPr="00C15353">
              <w:rPr>
                <w:rFonts w:ascii="Calisto MT" w:hAnsi="Calisto MT"/>
              </w:rPr>
              <w:t>Address: 4161120768</w:t>
            </w:r>
          </w:p>
          <w:p w14:paraId="6272F73E" w14:textId="77777777" w:rsidR="00C15353" w:rsidRPr="00C15353" w:rsidRDefault="00C15353" w:rsidP="00C15353">
            <w:pPr>
              <w:rPr>
                <w:rFonts w:ascii="Calisto MT" w:hAnsi="Calisto MT"/>
              </w:rPr>
            </w:pPr>
            <w:r w:rsidRPr="00C15353">
              <w:rPr>
                <w:rFonts w:ascii="Calisto MT" w:hAnsi="Calisto MT"/>
              </w:rPr>
              <w:t>Address: 1076734523</w:t>
            </w:r>
          </w:p>
          <w:p w14:paraId="6F83EC06" w14:textId="77777777" w:rsidR="00C15353" w:rsidRPr="00C15353" w:rsidRDefault="00C15353" w:rsidP="00C15353">
            <w:pPr>
              <w:rPr>
                <w:rFonts w:ascii="Calisto MT" w:hAnsi="Calisto MT"/>
              </w:rPr>
            </w:pPr>
            <w:r w:rsidRPr="00C15353">
              <w:rPr>
                <w:rFonts w:ascii="Calisto MT" w:hAnsi="Calisto MT"/>
              </w:rPr>
              <w:t>Address: 1075685947</w:t>
            </w:r>
          </w:p>
          <w:p w14:paraId="33028E9A" w14:textId="77777777" w:rsidR="00C15353" w:rsidRPr="00C15353" w:rsidRDefault="00C15353" w:rsidP="00C15353">
            <w:pPr>
              <w:rPr>
                <w:rFonts w:ascii="Calisto MT" w:hAnsi="Calisto MT"/>
              </w:rPr>
            </w:pPr>
            <w:r w:rsidRPr="00C15353">
              <w:rPr>
                <w:rFonts w:ascii="Calisto MT" w:hAnsi="Calisto MT"/>
              </w:rPr>
              <w:t>Address: 1074637371</w:t>
            </w:r>
          </w:p>
          <w:p w14:paraId="04257D7F" w14:textId="77777777" w:rsidR="00C15353" w:rsidRPr="00C15353" w:rsidRDefault="00C15353" w:rsidP="00C15353">
            <w:pPr>
              <w:rPr>
                <w:rFonts w:ascii="Calisto MT" w:hAnsi="Calisto MT"/>
              </w:rPr>
            </w:pPr>
            <w:r w:rsidRPr="00C15353">
              <w:rPr>
                <w:rFonts w:ascii="Calisto MT" w:hAnsi="Calisto MT"/>
              </w:rPr>
              <w:t>Address: 1094560315</w:t>
            </w:r>
          </w:p>
          <w:p w14:paraId="2D4C128E" w14:textId="77777777" w:rsidR="00C15353" w:rsidRPr="00C15353" w:rsidRDefault="00C15353" w:rsidP="00C15353">
            <w:pPr>
              <w:rPr>
                <w:rFonts w:ascii="Calisto MT" w:hAnsi="Calisto MT"/>
              </w:rPr>
            </w:pPr>
            <w:r w:rsidRPr="00C15353">
              <w:rPr>
                <w:rFonts w:ascii="Calisto MT" w:hAnsi="Calisto MT"/>
              </w:rPr>
              <w:t>Address: 4035892266</w:t>
            </w:r>
          </w:p>
          <w:p w14:paraId="5A70ABE0" w14:textId="77777777" w:rsidR="00C15353" w:rsidRPr="00C15353" w:rsidRDefault="00C15353" w:rsidP="00C15353">
            <w:pPr>
              <w:rPr>
                <w:rFonts w:ascii="Calisto MT" w:hAnsi="Calisto MT"/>
              </w:rPr>
            </w:pPr>
            <w:r w:rsidRPr="00C15353">
              <w:rPr>
                <w:rFonts w:ascii="Calisto MT" w:hAnsi="Calisto MT"/>
              </w:rPr>
              <w:t>Address: 1077783099</w:t>
            </w:r>
          </w:p>
          <w:p w14:paraId="2F7E857F" w14:textId="77777777" w:rsidR="00C15353" w:rsidRPr="00C15353" w:rsidRDefault="00C15353" w:rsidP="00C15353">
            <w:pPr>
              <w:rPr>
                <w:rFonts w:ascii="Calisto MT" w:hAnsi="Calisto MT"/>
              </w:rPr>
            </w:pPr>
            <w:r w:rsidRPr="00C15353">
              <w:rPr>
                <w:rFonts w:ascii="Calisto MT" w:hAnsi="Calisto MT"/>
              </w:rPr>
              <w:lastRenderedPageBreak/>
              <w:t>Address: 1077783099</w:t>
            </w:r>
          </w:p>
          <w:p w14:paraId="23D419CD" w14:textId="77777777" w:rsidR="00C15353" w:rsidRPr="00C15353" w:rsidRDefault="00C15353" w:rsidP="00C15353">
            <w:pPr>
              <w:rPr>
                <w:rFonts w:ascii="Calisto MT" w:hAnsi="Calisto MT"/>
              </w:rPr>
            </w:pPr>
            <w:r w:rsidRPr="00C15353">
              <w:rPr>
                <w:rFonts w:ascii="Calisto MT" w:hAnsi="Calisto MT"/>
              </w:rPr>
              <w:t>Address: 4035892266</w:t>
            </w:r>
          </w:p>
          <w:p w14:paraId="1AEE9DF3" w14:textId="77777777" w:rsidR="00C15353" w:rsidRPr="00C15353" w:rsidRDefault="00C15353" w:rsidP="00C15353">
            <w:pPr>
              <w:rPr>
                <w:rFonts w:ascii="Calisto MT" w:hAnsi="Calisto MT"/>
              </w:rPr>
            </w:pPr>
            <w:r w:rsidRPr="00C15353">
              <w:rPr>
                <w:rFonts w:ascii="Calisto MT" w:hAnsi="Calisto MT"/>
              </w:rPr>
              <w:t>Address: 11457674</w:t>
            </w:r>
          </w:p>
          <w:p w14:paraId="4F2E29E6" w14:textId="77777777" w:rsidR="00C15353" w:rsidRPr="00C15353" w:rsidRDefault="00C15353" w:rsidP="00C15353">
            <w:pPr>
              <w:rPr>
                <w:rFonts w:ascii="Calisto MT" w:hAnsi="Calisto MT"/>
              </w:rPr>
            </w:pPr>
            <w:r w:rsidRPr="00C15353">
              <w:rPr>
                <w:rFonts w:ascii="Calisto MT" w:hAnsi="Calisto MT"/>
              </w:rPr>
              <w:t>Address: 11457674</w:t>
            </w:r>
          </w:p>
          <w:p w14:paraId="77F2EDE2" w14:textId="77777777" w:rsidR="00C15353" w:rsidRPr="00C15353" w:rsidRDefault="00C15353" w:rsidP="00C15353">
            <w:pPr>
              <w:rPr>
                <w:rFonts w:ascii="Calisto MT" w:hAnsi="Calisto MT"/>
              </w:rPr>
            </w:pPr>
            <w:r w:rsidRPr="00C15353">
              <w:rPr>
                <w:rFonts w:ascii="Calisto MT" w:hAnsi="Calisto MT"/>
              </w:rPr>
              <w:t>Address: 4035892266</w:t>
            </w:r>
          </w:p>
          <w:p w14:paraId="3D9CEEC3" w14:textId="77777777" w:rsidR="00C15353" w:rsidRPr="00C15353" w:rsidRDefault="00C15353" w:rsidP="00C15353">
            <w:pPr>
              <w:rPr>
                <w:rFonts w:ascii="Calisto MT" w:hAnsi="Calisto MT"/>
              </w:rPr>
            </w:pPr>
            <w:r w:rsidRPr="00C15353">
              <w:rPr>
                <w:rFonts w:ascii="Calisto MT" w:hAnsi="Calisto MT"/>
              </w:rPr>
              <w:t>Address: 1077783099</w:t>
            </w:r>
          </w:p>
          <w:p w14:paraId="48808BD3" w14:textId="77777777" w:rsidR="00C15353" w:rsidRPr="00C15353" w:rsidRDefault="00C15353" w:rsidP="00C15353">
            <w:pPr>
              <w:rPr>
                <w:rFonts w:ascii="Calisto MT" w:hAnsi="Calisto MT"/>
              </w:rPr>
            </w:pPr>
            <w:r w:rsidRPr="00C15353">
              <w:rPr>
                <w:rFonts w:ascii="Calisto MT" w:hAnsi="Calisto MT"/>
              </w:rPr>
              <w:t>Address: 1077783099</w:t>
            </w:r>
          </w:p>
          <w:p w14:paraId="06810774" w14:textId="77777777" w:rsidR="00C15353" w:rsidRPr="00C15353" w:rsidRDefault="00C15353" w:rsidP="00C15353">
            <w:pPr>
              <w:rPr>
                <w:rFonts w:ascii="Calisto MT" w:hAnsi="Calisto MT"/>
              </w:rPr>
            </w:pPr>
            <w:r w:rsidRPr="00C15353">
              <w:rPr>
                <w:rFonts w:ascii="Calisto MT" w:hAnsi="Calisto MT"/>
              </w:rPr>
              <w:t>Address: 4035892266</w:t>
            </w:r>
          </w:p>
          <w:p w14:paraId="1F07B2E7" w14:textId="77777777" w:rsidR="00C15353" w:rsidRPr="00C15353" w:rsidRDefault="00C15353" w:rsidP="00C15353">
            <w:pPr>
              <w:rPr>
                <w:rFonts w:ascii="Calisto MT" w:hAnsi="Calisto MT"/>
              </w:rPr>
            </w:pPr>
            <w:r w:rsidRPr="00C15353">
              <w:rPr>
                <w:rFonts w:ascii="Calisto MT" w:hAnsi="Calisto MT"/>
              </w:rPr>
              <w:t>Address: 11457674</w:t>
            </w:r>
          </w:p>
          <w:p w14:paraId="662DBC8D" w14:textId="0566FF85" w:rsidR="00E734CC" w:rsidRPr="00895B6E" w:rsidRDefault="00C15353" w:rsidP="00C15353">
            <w:pPr>
              <w:rPr>
                <w:rFonts w:ascii="Calisto MT" w:hAnsi="Calisto MT"/>
              </w:rPr>
            </w:pPr>
            <w:r w:rsidRPr="00C15353">
              <w:rPr>
                <w:rFonts w:ascii="Calisto MT" w:hAnsi="Calisto MT"/>
              </w:rPr>
              <w:t>Address: 11457674</w:t>
            </w:r>
          </w:p>
        </w:tc>
      </w:tr>
    </w:tbl>
    <w:p w14:paraId="480B43CC" w14:textId="77777777" w:rsidR="00C15353" w:rsidRDefault="00C15353" w:rsidP="002276B5"/>
    <w:tbl>
      <w:tblPr>
        <w:tblStyle w:val="TableGrid"/>
        <w:tblW w:w="9641" w:type="dxa"/>
        <w:tblLayout w:type="fixed"/>
        <w:tblLook w:val="04A0" w:firstRow="1" w:lastRow="0" w:firstColumn="1" w:lastColumn="0" w:noHBand="0" w:noVBand="1"/>
      </w:tblPr>
      <w:tblGrid>
        <w:gridCol w:w="1882"/>
        <w:gridCol w:w="1016"/>
        <w:gridCol w:w="2520"/>
        <w:gridCol w:w="900"/>
        <w:gridCol w:w="810"/>
        <w:gridCol w:w="2513"/>
      </w:tblGrid>
      <w:tr w:rsidR="00C5688D" w:rsidRPr="00895B6E" w14:paraId="46FC2971" w14:textId="77777777" w:rsidTr="00203286">
        <w:trPr>
          <w:trHeight w:val="253"/>
        </w:trPr>
        <w:tc>
          <w:tcPr>
            <w:tcW w:w="1882" w:type="dxa"/>
            <w:shd w:val="clear" w:color="auto" w:fill="E6E6E6"/>
            <w:vAlign w:val="bottom"/>
          </w:tcPr>
          <w:p w14:paraId="66F354EB"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9" w:type="dxa"/>
            <w:gridSpan w:val="5"/>
          </w:tcPr>
          <w:p w14:paraId="200DA83F" w14:textId="5F194073" w:rsidR="00C5688D" w:rsidRPr="00895B6E" w:rsidRDefault="00C5688D" w:rsidP="007428B3">
            <w:pPr>
              <w:rPr>
                <w:rFonts w:ascii="Calisto MT" w:hAnsi="Calisto MT"/>
              </w:rPr>
            </w:pPr>
            <w:r>
              <w:rPr>
                <w:rFonts w:ascii="Calisto MT" w:hAnsi="Calisto MT"/>
              </w:rPr>
              <w:t>2</w:t>
            </w:r>
          </w:p>
        </w:tc>
      </w:tr>
      <w:tr w:rsidR="00C5688D" w:rsidRPr="00895B6E" w14:paraId="27C98983" w14:textId="77777777" w:rsidTr="00203286">
        <w:trPr>
          <w:trHeight w:val="253"/>
        </w:trPr>
        <w:tc>
          <w:tcPr>
            <w:tcW w:w="1882" w:type="dxa"/>
            <w:shd w:val="clear" w:color="auto" w:fill="E6E6E6"/>
            <w:vAlign w:val="bottom"/>
          </w:tcPr>
          <w:p w14:paraId="52CEA280"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9" w:type="dxa"/>
            <w:gridSpan w:val="5"/>
          </w:tcPr>
          <w:p w14:paraId="5C3CE928" w14:textId="0050E5E1" w:rsidR="00C5688D" w:rsidRPr="00895B6E" w:rsidRDefault="00C5688D" w:rsidP="007428B3">
            <w:pPr>
              <w:rPr>
                <w:rFonts w:ascii="Calisto MT" w:hAnsi="Calisto MT"/>
              </w:rPr>
            </w:pPr>
            <w:r>
              <w:rPr>
                <w:rFonts w:ascii="Calisto MT" w:hAnsi="Calisto MT"/>
              </w:rPr>
              <w:t>Address Translation test</w:t>
            </w:r>
          </w:p>
        </w:tc>
      </w:tr>
      <w:tr w:rsidR="00C5688D" w:rsidRPr="00895B6E" w14:paraId="66A6A760" w14:textId="77777777" w:rsidTr="00203286">
        <w:trPr>
          <w:trHeight w:val="237"/>
        </w:trPr>
        <w:tc>
          <w:tcPr>
            <w:tcW w:w="1882" w:type="dxa"/>
            <w:shd w:val="clear" w:color="auto" w:fill="E6E6E6"/>
            <w:vAlign w:val="bottom"/>
          </w:tcPr>
          <w:p w14:paraId="79AD223B"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9" w:type="dxa"/>
            <w:gridSpan w:val="5"/>
          </w:tcPr>
          <w:p w14:paraId="020721C1" w14:textId="477F7AD6" w:rsidR="00C5688D" w:rsidRPr="00895B6E" w:rsidRDefault="0068181A" w:rsidP="007428B3">
            <w:pPr>
              <w:rPr>
                <w:rFonts w:ascii="Calisto MT" w:hAnsi="Calisto MT"/>
              </w:rPr>
            </w:pPr>
            <w:r>
              <w:rPr>
                <w:rFonts w:ascii="Calisto MT" w:hAnsi="Calisto MT"/>
              </w:rPr>
              <w:t>Jeremiah Franke</w:t>
            </w:r>
          </w:p>
        </w:tc>
      </w:tr>
      <w:tr w:rsidR="00C5688D" w:rsidRPr="00895B6E" w14:paraId="0498D80C" w14:textId="77777777" w:rsidTr="00203286">
        <w:trPr>
          <w:trHeight w:val="253"/>
        </w:trPr>
        <w:tc>
          <w:tcPr>
            <w:tcW w:w="1882" w:type="dxa"/>
            <w:shd w:val="clear" w:color="auto" w:fill="E6E6E6"/>
            <w:vAlign w:val="bottom"/>
          </w:tcPr>
          <w:p w14:paraId="22700BE9"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9" w:type="dxa"/>
            <w:gridSpan w:val="5"/>
          </w:tcPr>
          <w:p w14:paraId="3F85A1B1" w14:textId="00983678" w:rsidR="00C5688D" w:rsidRPr="00895B6E" w:rsidRDefault="0068181A" w:rsidP="007428B3">
            <w:pPr>
              <w:rPr>
                <w:rFonts w:ascii="Calisto MT" w:hAnsi="Calisto MT"/>
              </w:rPr>
            </w:pPr>
            <w:r>
              <w:rPr>
                <w:rFonts w:ascii="Calisto MT" w:hAnsi="Calisto MT"/>
              </w:rPr>
              <w:t>Jeremiah Franke</w:t>
            </w:r>
          </w:p>
        </w:tc>
      </w:tr>
      <w:tr w:rsidR="00C5688D" w:rsidRPr="00895B6E" w14:paraId="6E545F96" w14:textId="77777777" w:rsidTr="00203286">
        <w:trPr>
          <w:trHeight w:val="253"/>
        </w:trPr>
        <w:tc>
          <w:tcPr>
            <w:tcW w:w="1882" w:type="dxa"/>
            <w:tcBorders>
              <w:bottom w:val="single" w:sz="4" w:space="0" w:color="auto"/>
            </w:tcBorders>
            <w:shd w:val="clear" w:color="auto" w:fill="E6E6E6"/>
            <w:vAlign w:val="bottom"/>
          </w:tcPr>
          <w:p w14:paraId="76A5088B" w14:textId="77777777" w:rsidR="00C5688D" w:rsidRPr="00895B6E" w:rsidRDefault="00C5688D" w:rsidP="007428B3">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9" w:type="dxa"/>
            <w:gridSpan w:val="5"/>
            <w:tcBorders>
              <w:bottom w:val="single" w:sz="4" w:space="0" w:color="auto"/>
            </w:tcBorders>
          </w:tcPr>
          <w:p w14:paraId="3445A193" w14:textId="306352EF" w:rsidR="00C5688D" w:rsidRPr="00895B6E" w:rsidRDefault="00C5688D" w:rsidP="007428B3">
            <w:pPr>
              <w:rPr>
                <w:rFonts w:ascii="Calisto MT" w:hAnsi="Calisto MT"/>
              </w:rPr>
            </w:pPr>
            <w:r>
              <w:rPr>
                <w:rFonts w:ascii="Calisto MT" w:hAnsi="Calisto MT"/>
              </w:rPr>
              <w:t xml:space="preserve">Split address into tag, index, offset correctly </w:t>
            </w:r>
          </w:p>
        </w:tc>
      </w:tr>
      <w:tr w:rsidR="00C5688D" w:rsidRPr="00DE7D1D" w14:paraId="40D23004" w14:textId="77777777" w:rsidTr="00203286">
        <w:trPr>
          <w:trHeight w:val="458"/>
        </w:trPr>
        <w:tc>
          <w:tcPr>
            <w:tcW w:w="2898" w:type="dxa"/>
            <w:gridSpan w:val="2"/>
            <w:shd w:val="clear" w:color="auto" w:fill="E6E6E6"/>
            <w:vAlign w:val="bottom"/>
          </w:tcPr>
          <w:p w14:paraId="35E3FFDE" w14:textId="77777777" w:rsidR="00C5688D" w:rsidRPr="00DE7D1D" w:rsidRDefault="00C5688D" w:rsidP="007428B3">
            <w:pPr>
              <w:jc w:val="center"/>
              <w:rPr>
                <w:rFonts w:ascii="Calisto MT" w:eastAsia="Times New Roman" w:hAnsi="Calisto MT" w:cs="Arial"/>
                <w:b/>
              </w:rPr>
            </w:pPr>
            <w:r w:rsidRPr="00DE7D1D">
              <w:rPr>
                <w:rFonts w:ascii="Calisto MT" w:eastAsia="Times New Roman" w:hAnsi="Calisto MT" w:cs="Arial"/>
                <w:b/>
              </w:rPr>
              <w:t>Step Description</w:t>
            </w:r>
          </w:p>
          <w:p w14:paraId="06DBC397" w14:textId="77777777" w:rsidR="00C5688D" w:rsidRPr="00DE7D1D" w:rsidRDefault="00C5688D" w:rsidP="007428B3">
            <w:pPr>
              <w:jc w:val="center"/>
              <w:rPr>
                <w:rFonts w:ascii="Calisto MT" w:hAnsi="Calisto MT"/>
                <w:b/>
              </w:rPr>
            </w:pPr>
          </w:p>
        </w:tc>
        <w:tc>
          <w:tcPr>
            <w:tcW w:w="2520" w:type="dxa"/>
            <w:shd w:val="clear" w:color="auto" w:fill="E6E6E6"/>
            <w:vAlign w:val="bottom"/>
          </w:tcPr>
          <w:p w14:paraId="37EB2676" w14:textId="77777777" w:rsidR="00C5688D" w:rsidRPr="00DE7D1D" w:rsidRDefault="00C5688D" w:rsidP="007428B3">
            <w:pPr>
              <w:rPr>
                <w:rFonts w:ascii="Calisto MT" w:eastAsia="Times New Roman" w:hAnsi="Calisto MT" w:cs="Arial"/>
                <w:b/>
              </w:rPr>
            </w:pPr>
          </w:p>
          <w:p w14:paraId="532F55F5" w14:textId="77777777" w:rsidR="00C5688D" w:rsidRPr="00DE7D1D" w:rsidRDefault="00C5688D" w:rsidP="007428B3">
            <w:pPr>
              <w:jc w:val="center"/>
              <w:rPr>
                <w:rFonts w:ascii="Calisto MT" w:eastAsia="Times New Roman" w:hAnsi="Calisto MT" w:cs="Arial"/>
                <w:b/>
              </w:rPr>
            </w:pPr>
            <w:r w:rsidRPr="00DE7D1D">
              <w:rPr>
                <w:rFonts w:ascii="Calisto MT" w:eastAsia="Times New Roman" w:hAnsi="Calisto MT" w:cs="Arial"/>
                <w:b/>
              </w:rPr>
              <w:t>Expected Result</w:t>
            </w:r>
          </w:p>
          <w:p w14:paraId="5A0170B8" w14:textId="77777777" w:rsidR="00C5688D" w:rsidRPr="00DE7D1D" w:rsidRDefault="00C5688D" w:rsidP="007428B3">
            <w:pPr>
              <w:jc w:val="center"/>
              <w:rPr>
                <w:rFonts w:ascii="Calisto MT" w:hAnsi="Calisto MT"/>
                <w:b/>
              </w:rPr>
            </w:pPr>
          </w:p>
        </w:tc>
        <w:tc>
          <w:tcPr>
            <w:tcW w:w="900" w:type="dxa"/>
            <w:shd w:val="clear" w:color="auto" w:fill="00FF80"/>
            <w:vAlign w:val="bottom"/>
          </w:tcPr>
          <w:p w14:paraId="044E1F16" w14:textId="77777777" w:rsidR="00C5688D" w:rsidRPr="00DE7D1D" w:rsidRDefault="00C5688D" w:rsidP="007428B3">
            <w:pPr>
              <w:rPr>
                <w:rFonts w:ascii="Calisto MT" w:eastAsia="Times New Roman" w:hAnsi="Calisto MT" w:cs="Arial"/>
                <w:b/>
              </w:rPr>
            </w:pPr>
          </w:p>
          <w:p w14:paraId="440B331C" w14:textId="77777777" w:rsidR="00C5688D" w:rsidRPr="00DE7D1D" w:rsidRDefault="00C5688D" w:rsidP="007428B3">
            <w:pPr>
              <w:rPr>
                <w:rFonts w:ascii="Calisto MT" w:eastAsia="Times New Roman" w:hAnsi="Calisto MT" w:cs="Arial"/>
                <w:b/>
              </w:rPr>
            </w:pPr>
            <w:r w:rsidRPr="00DE7D1D">
              <w:rPr>
                <w:rFonts w:ascii="Calisto MT" w:eastAsia="Times New Roman" w:hAnsi="Calisto MT" w:cs="Arial"/>
                <w:b/>
              </w:rPr>
              <w:t>PASS</w:t>
            </w:r>
          </w:p>
          <w:p w14:paraId="7CB481C6" w14:textId="77777777" w:rsidR="00C5688D" w:rsidRPr="00DE7D1D" w:rsidRDefault="00C5688D" w:rsidP="007428B3">
            <w:pPr>
              <w:rPr>
                <w:rFonts w:ascii="Calisto MT" w:hAnsi="Calisto MT"/>
                <w:b/>
              </w:rPr>
            </w:pPr>
          </w:p>
        </w:tc>
        <w:tc>
          <w:tcPr>
            <w:tcW w:w="810" w:type="dxa"/>
            <w:shd w:val="clear" w:color="auto" w:fill="FF6600"/>
            <w:vAlign w:val="bottom"/>
          </w:tcPr>
          <w:p w14:paraId="33E38982" w14:textId="77777777" w:rsidR="00C5688D" w:rsidRPr="00DE7D1D" w:rsidRDefault="00C5688D" w:rsidP="007428B3">
            <w:pPr>
              <w:rPr>
                <w:rFonts w:ascii="Calisto MT" w:eastAsia="Times New Roman" w:hAnsi="Calisto MT" w:cs="Arial"/>
                <w:b/>
              </w:rPr>
            </w:pPr>
            <w:r w:rsidRPr="00DE7D1D">
              <w:rPr>
                <w:rFonts w:ascii="Calisto MT" w:eastAsia="Times New Roman" w:hAnsi="Calisto MT" w:cs="Arial"/>
                <w:b/>
              </w:rPr>
              <w:t>FAIL</w:t>
            </w:r>
          </w:p>
          <w:p w14:paraId="3B1F0E61" w14:textId="77777777" w:rsidR="00C5688D" w:rsidRPr="00DE7D1D" w:rsidRDefault="00C5688D" w:rsidP="007428B3">
            <w:pPr>
              <w:rPr>
                <w:rFonts w:ascii="Calisto MT" w:hAnsi="Calisto MT"/>
                <w:b/>
              </w:rPr>
            </w:pPr>
          </w:p>
        </w:tc>
        <w:tc>
          <w:tcPr>
            <w:tcW w:w="2513" w:type="dxa"/>
            <w:shd w:val="clear" w:color="auto" w:fill="E6E6E6"/>
          </w:tcPr>
          <w:p w14:paraId="31776406" w14:textId="77777777" w:rsidR="00C5688D" w:rsidRPr="00DE7D1D" w:rsidRDefault="00C5688D" w:rsidP="007428B3">
            <w:pPr>
              <w:jc w:val="center"/>
              <w:rPr>
                <w:rFonts w:ascii="Calisto MT" w:eastAsia="Times New Roman" w:hAnsi="Calisto MT" w:cs="Arial"/>
                <w:b/>
              </w:rPr>
            </w:pPr>
          </w:p>
          <w:p w14:paraId="4C450A47" w14:textId="77777777" w:rsidR="00C5688D" w:rsidRPr="00DE7D1D" w:rsidRDefault="00C5688D" w:rsidP="007428B3">
            <w:pPr>
              <w:jc w:val="center"/>
              <w:rPr>
                <w:rFonts w:ascii="Calisto MT" w:eastAsia="Times New Roman" w:hAnsi="Calisto MT" w:cs="Arial"/>
                <w:b/>
              </w:rPr>
            </w:pPr>
            <w:r w:rsidRPr="00C8521A">
              <w:rPr>
                <w:rFonts w:ascii="Calisto MT" w:eastAsia="Times New Roman" w:hAnsi="Calisto MT" w:cs="Arial"/>
                <w:b/>
              </w:rPr>
              <w:t>Actual Results</w:t>
            </w:r>
          </w:p>
          <w:p w14:paraId="0FA8264E" w14:textId="77777777" w:rsidR="00C5688D" w:rsidRPr="00DE7D1D" w:rsidRDefault="00C5688D" w:rsidP="007428B3">
            <w:pPr>
              <w:jc w:val="center"/>
              <w:rPr>
                <w:rFonts w:ascii="Calisto MT" w:hAnsi="Calisto MT"/>
                <w:b/>
              </w:rPr>
            </w:pPr>
          </w:p>
        </w:tc>
      </w:tr>
      <w:tr w:rsidR="00F92AAD" w:rsidRPr="00895B6E" w14:paraId="5FF0E1D9" w14:textId="77777777" w:rsidTr="00203286">
        <w:tc>
          <w:tcPr>
            <w:tcW w:w="2898" w:type="dxa"/>
            <w:gridSpan w:val="2"/>
          </w:tcPr>
          <w:p w14:paraId="5A88CD56" w14:textId="5C47AF14" w:rsidR="00F92AAD" w:rsidRPr="00895B6E" w:rsidRDefault="00F92AAD" w:rsidP="00F92AAD">
            <w:pPr>
              <w:rPr>
                <w:rFonts w:ascii="Calisto MT" w:hAnsi="Calisto MT"/>
              </w:rPr>
            </w:pPr>
            <w:r>
              <w:rPr>
                <w:rFonts w:ascii="Calisto MT" w:hAnsi="Calisto MT"/>
              </w:rPr>
              <w:t>1. Compile program in debug mode</w:t>
            </w:r>
          </w:p>
        </w:tc>
        <w:tc>
          <w:tcPr>
            <w:tcW w:w="2520" w:type="dxa"/>
          </w:tcPr>
          <w:p w14:paraId="4D3A4BCF" w14:textId="45147612" w:rsidR="00F92AAD" w:rsidRPr="00895B6E" w:rsidRDefault="00F92AAD" w:rsidP="00F92AAD">
            <w:pPr>
              <w:rPr>
                <w:rFonts w:ascii="Calisto MT" w:hAnsi="Calisto MT"/>
              </w:rPr>
            </w:pPr>
            <w:r>
              <w:rPr>
                <w:rFonts w:ascii="Calisto MT" w:hAnsi="Calisto MT"/>
              </w:rPr>
              <w:t>Program should compile without errors.</w:t>
            </w:r>
          </w:p>
        </w:tc>
        <w:tc>
          <w:tcPr>
            <w:tcW w:w="900" w:type="dxa"/>
          </w:tcPr>
          <w:p w14:paraId="507B2FCC" w14:textId="45177397" w:rsidR="00F92AAD" w:rsidRPr="00895B6E" w:rsidRDefault="00F92AAD" w:rsidP="00F92AAD">
            <w:pPr>
              <w:rPr>
                <w:rFonts w:ascii="Calisto MT" w:hAnsi="Calisto MT"/>
              </w:rPr>
            </w:pPr>
            <w:r>
              <w:rPr>
                <w:rFonts w:ascii="Calisto MT" w:hAnsi="Calisto MT"/>
              </w:rPr>
              <w:t>Pass</w:t>
            </w:r>
          </w:p>
        </w:tc>
        <w:tc>
          <w:tcPr>
            <w:tcW w:w="810" w:type="dxa"/>
          </w:tcPr>
          <w:p w14:paraId="20E578A8" w14:textId="77777777" w:rsidR="00F92AAD" w:rsidRPr="00895B6E" w:rsidRDefault="00F92AAD" w:rsidP="00F92AAD">
            <w:pPr>
              <w:rPr>
                <w:rFonts w:ascii="Calisto MT" w:hAnsi="Calisto MT"/>
              </w:rPr>
            </w:pPr>
          </w:p>
        </w:tc>
        <w:tc>
          <w:tcPr>
            <w:tcW w:w="2513" w:type="dxa"/>
          </w:tcPr>
          <w:p w14:paraId="1E528CD1" w14:textId="2FBA53AE" w:rsidR="00F92AAD" w:rsidRPr="00895B6E" w:rsidRDefault="00F92AAD" w:rsidP="00F92AAD">
            <w:pPr>
              <w:rPr>
                <w:rFonts w:ascii="Calisto MT" w:hAnsi="Calisto MT"/>
              </w:rPr>
            </w:pPr>
            <w:r>
              <w:rPr>
                <w:rFonts w:ascii="Calisto MT" w:hAnsi="Calisto MT"/>
              </w:rPr>
              <w:t>Compiled</w:t>
            </w:r>
          </w:p>
        </w:tc>
      </w:tr>
      <w:tr w:rsidR="00F92AAD" w:rsidRPr="00895B6E" w14:paraId="527C3C3B" w14:textId="77777777" w:rsidTr="00203286">
        <w:tc>
          <w:tcPr>
            <w:tcW w:w="2898" w:type="dxa"/>
            <w:gridSpan w:val="2"/>
          </w:tcPr>
          <w:p w14:paraId="20676089" w14:textId="77777777" w:rsidR="00F92AAD" w:rsidRDefault="00F92AAD" w:rsidP="00F92AAD">
            <w:pPr>
              <w:rPr>
                <w:rFonts w:ascii="Calisto MT" w:hAnsi="Calisto MT"/>
              </w:rPr>
            </w:pPr>
            <w:r>
              <w:rPr>
                <w:rFonts w:ascii="Calisto MT" w:hAnsi="Calisto MT"/>
              </w:rPr>
              <w:t xml:space="preserve">2. </w:t>
            </w:r>
            <w:r w:rsidRPr="0096034A">
              <w:rPr>
                <w:rFonts w:ascii="Calisto MT" w:hAnsi="Calisto MT"/>
              </w:rPr>
              <w:t>Run program with arguments:</w:t>
            </w:r>
          </w:p>
          <w:p w14:paraId="38EF1B19" w14:textId="77777777" w:rsidR="00F92AAD" w:rsidRDefault="00F92AAD" w:rsidP="00F92AAD">
            <w:pPr>
              <w:rPr>
                <w:rFonts w:ascii="Calisto MT" w:hAnsi="Calisto MT"/>
              </w:rPr>
            </w:pPr>
            <w:r>
              <w:rPr>
                <w:rFonts w:ascii="Calisto MT" w:hAnsi="Calisto MT"/>
              </w:rPr>
              <w:t>#sets = 8192</w:t>
            </w:r>
          </w:p>
          <w:p w14:paraId="47EF51D1" w14:textId="77777777" w:rsidR="00F92AAD" w:rsidRDefault="00F92AAD" w:rsidP="00F92AAD">
            <w:pPr>
              <w:rPr>
                <w:rFonts w:ascii="Calisto MT" w:hAnsi="Calisto MT"/>
              </w:rPr>
            </w:pPr>
            <w:r>
              <w:rPr>
                <w:rFonts w:ascii="Calisto MT" w:hAnsi="Calisto MT"/>
              </w:rPr>
              <w:t>Line size = 64</w:t>
            </w:r>
          </w:p>
          <w:p w14:paraId="4322A08F" w14:textId="77777777" w:rsidR="00F92AAD" w:rsidRDefault="00F92AAD" w:rsidP="00F92AAD">
            <w:pPr>
              <w:rPr>
                <w:rFonts w:ascii="Calisto MT" w:hAnsi="Calisto MT"/>
              </w:rPr>
            </w:pPr>
            <w:r>
              <w:rPr>
                <w:rFonts w:ascii="Calisto MT" w:hAnsi="Calisto MT"/>
              </w:rPr>
              <w:t>Associativity = 16</w:t>
            </w:r>
          </w:p>
          <w:p w14:paraId="22765B6D" w14:textId="34CD5A8C" w:rsidR="00F92AAD" w:rsidRPr="0096034A" w:rsidRDefault="00F92AAD" w:rsidP="00F92AAD">
            <w:pPr>
              <w:rPr>
                <w:rFonts w:ascii="Calisto MT" w:hAnsi="Calisto MT"/>
              </w:rPr>
            </w:pPr>
            <w:r>
              <w:rPr>
                <w:rFonts w:ascii="Calisto MT" w:hAnsi="Calisto MT"/>
              </w:rPr>
              <w:t>Trace file = “TestTrans.txt”</w:t>
            </w:r>
          </w:p>
          <w:p w14:paraId="37153D51" w14:textId="3D026848" w:rsidR="00F92AAD" w:rsidRPr="00895B6E" w:rsidRDefault="00F92AAD" w:rsidP="00F92AAD">
            <w:pPr>
              <w:rPr>
                <w:rFonts w:ascii="Calisto MT" w:hAnsi="Calisto MT"/>
              </w:rPr>
            </w:pPr>
          </w:p>
        </w:tc>
        <w:tc>
          <w:tcPr>
            <w:tcW w:w="2520" w:type="dxa"/>
          </w:tcPr>
          <w:p w14:paraId="44DE0D17" w14:textId="319E3765" w:rsidR="00F92AAD" w:rsidRPr="00895B6E" w:rsidRDefault="00F92AAD" w:rsidP="00F92AAD">
            <w:pPr>
              <w:rPr>
                <w:rFonts w:ascii="Calisto MT" w:hAnsi="Calisto MT"/>
              </w:rPr>
            </w:pPr>
            <w:r>
              <w:rPr>
                <w:rFonts w:ascii="Calisto MT" w:hAnsi="Calisto MT"/>
              </w:rPr>
              <w:t>Program runs with no errors.</w:t>
            </w:r>
          </w:p>
        </w:tc>
        <w:tc>
          <w:tcPr>
            <w:tcW w:w="900" w:type="dxa"/>
          </w:tcPr>
          <w:p w14:paraId="15A8FBD5" w14:textId="1A28FC4D" w:rsidR="00F92AAD" w:rsidRPr="00895B6E" w:rsidRDefault="00F92AAD" w:rsidP="00F92AAD">
            <w:pPr>
              <w:rPr>
                <w:rFonts w:ascii="Calisto MT" w:hAnsi="Calisto MT"/>
              </w:rPr>
            </w:pPr>
            <w:r>
              <w:rPr>
                <w:rFonts w:ascii="Calisto MT" w:hAnsi="Calisto MT"/>
              </w:rPr>
              <w:t>Pass</w:t>
            </w:r>
          </w:p>
        </w:tc>
        <w:tc>
          <w:tcPr>
            <w:tcW w:w="810" w:type="dxa"/>
          </w:tcPr>
          <w:p w14:paraId="0ED1D101" w14:textId="77777777" w:rsidR="00F92AAD" w:rsidRPr="00895B6E" w:rsidRDefault="00F92AAD" w:rsidP="00F92AAD">
            <w:pPr>
              <w:rPr>
                <w:rFonts w:ascii="Calisto MT" w:hAnsi="Calisto MT"/>
              </w:rPr>
            </w:pPr>
          </w:p>
        </w:tc>
        <w:tc>
          <w:tcPr>
            <w:tcW w:w="2513" w:type="dxa"/>
          </w:tcPr>
          <w:p w14:paraId="224BD6CD" w14:textId="0DE43858" w:rsidR="00F92AAD" w:rsidRPr="00895B6E" w:rsidRDefault="00F92AAD" w:rsidP="00F92AAD">
            <w:pPr>
              <w:rPr>
                <w:rFonts w:ascii="Calisto MT" w:hAnsi="Calisto MT"/>
              </w:rPr>
            </w:pPr>
            <w:r>
              <w:rPr>
                <w:rFonts w:ascii="Calisto MT" w:hAnsi="Calisto MT"/>
              </w:rPr>
              <w:t>Ran</w:t>
            </w:r>
          </w:p>
        </w:tc>
      </w:tr>
      <w:tr w:rsidR="00F92AAD" w:rsidRPr="00895B6E" w14:paraId="197FB31A" w14:textId="77777777" w:rsidTr="00203286">
        <w:tc>
          <w:tcPr>
            <w:tcW w:w="2898" w:type="dxa"/>
            <w:gridSpan w:val="2"/>
          </w:tcPr>
          <w:p w14:paraId="031F8166" w14:textId="66E16116" w:rsidR="00F92AAD" w:rsidRPr="00895B6E" w:rsidRDefault="00F92AAD" w:rsidP="00F92AAD">
            <w:pPr>
              <w:rPr>
                <w:rFonts w:ascii="Calisto MT" w:hAnsi="Calisto MT"/>
              </w:rPr>
            </w:pPr>
            <w:r>
              <w:rPr>
                <w:rFonts w:ascii="Calisto MT" w:hAnsi="Calisto MT"/>
              </w:rPr>
              <w:t>3. Observe output to screen</w:t>
            </w:r>
          </w:p>
        </w:tc>
        <w:tc>
          <w:tcPr>
            <w:tcW w:w="2520" w:type="dxa"/>
          </w:tcPr>
          <w:p w14:paraId="6AB3D0FC" w14:textId="6F5680BA" w:rsidR="00F92AAD" w:rsidRPr="00895B6E" w:rsidRDefault="00F92AAD" w:rsidP="00F92AAD">
            <w:pPr>
              <w:rPr>
                <w:rFonts w:ascii="Calisto MT" w:hAnsi="Calisto MT"/>
              </w:rPr>
            </w:pPr>
            <w:r>
              <w:rPr>
                <w:rFonts w:ascii="Calisto MT" w:hAnsi="Calisto MT"/>
              </w:rPr>
              <w:t>Should see output on the screen.</w:t>
            </w:r>
          </w:p>
        </w:tc>
        <w:tc>
          <w:tcPr>
            <w:tcW w:w="900" w:type="dxa"/>
          </w:tcPr>
          <w:p w14:paraId="0F6556D4" w14:textId="5D64C4BD" w:rsidR="00F92AAD" w:rsidRPr="00895B6E" w:rsidRDefault="00F92AAD" w:rsidP="00F92AAD">
            <w:pPr>
              <w:rPr>
                <w:rFonts w:ascii="Calisto MT" w:hAnsi="Calisto MT"/>
              </w:rPr>
            </w:pPr>
            <w:r>
              <w:rPr>
                <w:rFonts w:ascii="Calisto MT" w:hAnsi="Calisto MT"/>
              </w:rPr>
              <w:t>Pass</w:t>
            </w:r>
          </w:p>
        </w:tc>
        <w:tc>
          <w:tcPr>
            <w:tcW w:w="810" w:type="dxa"/>
          </w:tcPr>
          <w:p w14:paraId="3DC0B01F" w14:textId="77777777" w:rsidR="00F92AAD" w:rsidRPr="00895B6E" w:rsidRDefault="00F92AAD" w:rsidP="00F92AAD">
            <w:pPr>
              <w:rPr>
                <w:rFonts w:ascii="Calisto MT" w:hAnsi="Calisto MT"/>
              </w:rPr>
            </w:pPr>
          </w:p>
        </w:tc>
        <w:tc>
          <w:tcPr>
            <w:tcW w:w="2513" w:type="dxa"/>
          </w:tcPr>
          <w:p w14:paraId="24317C71" w14:textId="1AC57D42" w:rsidR="00F92AAD" w:rsidRPr="00895B6E" w:rsidRDefault="008C3A98" w:rsidP="00F92AAD">
            <w:pPr>
              <w:rPr>
                <w:rFonts w:ascii="Calisto MT" w:hAnsi="Calisto MT"/>
              </w:rPr>
            </w:pPr>
            <w:r>
              <w:rPr>
                <w:rFonts w:ascii="Calisto MT" w:hAnsi="Calisto MT"/>
              </w:rPr>
              <w:t>Output Shown</w:t>
            </w:r>
          </w:p>
        </w:tc>
      </w:tr>
      <w:tr w:rsidR="00F92AAD" w:rsidRPr="00895B6E" w14:paraId="7B2D8CD9" w14:textId="77777777" w:rsidTr="00203286">
        <w:tc>
          <w:tcPr>
            <w:tcW w:w="2898" w:type="dxa"/>
            <w:gridSpan w:val="2"/>
          </w:tcPr>
          <w:p w14:paraId="72817ADA" w14:textId="6CD0174E" w:rsidR="00F92AAD" w:rsidRDefault="0068181A" w:rsidP="00F92AAD">
            <w:pPr>
              <w:rPr>
                <w:rFonts w:ascii="Calisto MT" w:hAnsi="Calisto MT"/>
              </w:rPr>
            </w:pPr>
            <w:r>
              <w:rPr>
                <w:rFonts w:ascii="Calisto MT" w:hAnsi="Calisto MT"/>
              </w:rPr>
              <w:t>4. Check output lines of Translation</w:t>
            </w:r>
            <w:r w:rsidR="00F92AAD">
              <w:rPr>
                <w:rFonts w:ascii="Calisto MT" w:hAnsi="Calisto MT"/>
              </w:rPr>
              <w:t>–</w:t>
            </w:r>
            <w:r w:rsidR="00203286">
              <w:rPr>
                <w:rFonts w:ascii="Calisto MT" w:hAnsi="Calisto MT"/>
              </w:rPr>
              <w:t>Hex:</w:t>
            </w:r>
          </w:p>
          <w:p w14:paraId="6C52FF45" w14:textId="77777777" w:rsidR="00F92AAD" w:rsidRPr="005528ED" w:rsidRDefault="00F92AAD" w:rsidP="00F92AAD">
            <w:pPr>
              <w:rPr>
                <w:rFonts w:ascii="Calisto MT" w:hAnsi="Calisto MT"/>
              </w:rPr>
            </w:pPr>
            <w:r w:rsidRPr="005528ED">
              <w:rPr>
                <w:rFonts w:ascii="Calisto MT" w:hAnsi="Calisto MT"/>
              </w:rPr>
              <w:t>f08ed4fa</w:t>
            </w:r>
          </w:p>
          <w:p w14:paraId="4717E07E" w14:textId="77777777" w:rsidR="00F92AAD" w:rsidRPr="005528ED" w:rsidRDefault="00F92AAD" w:rsidP="00F92AAD">
            <w:pPr>
              <w:rPr>
                <w:rFonts w:ascii="Calisto MT" w:hAnsi="Calisto MT"/>
              </w:rPr>
            </w:pPr>
            <w:r w:rsidRPr="005528ED">
              <w:rPr>
                <w:rFonts w:ascii="Calisto MT" w:hAnsi="Calisto MT"/>
              </w:rPr>
              <w:t>403daa3b</w:t>
            </w:r>
          </w:p>
          <w:p w14:paraId="7A0C274C" w14:textId="77777777" w:rsidR="00F92AAD" w:rsidRPr="005528ED" w:rsidRDefault="00F92AAD" w:rsidP="00F92AAD">
            <w:pPr>
              <w:rPr>
                <w:rFonts w:ascii="Calisto MT" w:hAnsi="Calisto MT"/>
              </w:rPr>
            </w:pPr>
            <w:r w:rsidRPr="005528ED">
              <w:rPr>
                <w:rFonts w:ascii="Calisto MT" w:hAnsi="Calisto MT"/>
              </w:rPr>
              <w:t>403daa3b</w:t>
            </w:r>
          </w:p>
          <w:p w14:paraId="3F4C9388" w14:textId="77777777" w:rsidR="00F92AAD" w:rsidRPr="005528ED" w:rsidRDefault="00F92AAD" w:rsidP="00F92AAD">
            <w:pPr>
              <w:rPr>
                <w:rFonts w:ascii="Calisto MT" w:hAnsi="Calisto MT"/>
              </w:rPr>
            </w:pPr>
            <w:r w:rsidRPr="005528ED">
              <w:rPr>
                <w:rFonts w:ascii="Calisto MT" w:hAnsi="Calisto MT"/>
              </w:rPr>
              <w:t>FFFDAA00</w:t>
            </w:r>
          </w:p>
          <w:p w14:paraId="77C4AB3C" w14:textId="77777777" w:rsidR="00F92AAD" w:rsidRPr="005528ED" w:rsidRDefault="00F92AAD" w:rsidP="00F92AAD">
            <w:pPr>
              <w:rPr>
                <w:rFonts w:ascii="Calisto MT" w:hAnsi="Calisto MT"/>
              </w:rPr>
            </w:pPr>
            <w:r w:rsidRPr="005528ED">
              <w:rPr>
                <w:rFonts w:ascii="Calisto MT" w:hAnsi="Calisto MT"/>
              </w:rPr>
              <w:t>FFF5AA00</w:t>
            </w:r>
          </w:p>
          <w:p w14:paraId="4EEA0D0A" w14:textId="77777777" w:rsidR="00F92AAD" w:rsidRPr="005528ED" w:rsidRDefault="00F92AAD" w:rsidP="00F92AAD">
            <w:pPr>
              <w:rPr>
                <w:rFonts w:ascii="Calisto MT" w:hAnsi="Calisto MT"/>
              </w:rPr>
            </w:pPr>
            <w:r w:rsidRPr="005528ED">
              <w:rPr>
                <w:rFonts w:ascii="Calisto MT" w:hAnsi="Calisto MT"/>
              </w:rPr>
              <w:t>FFEDAA00</w:t>
            </w:r>
          </w:p>
          <w:p w14:paraId="0403165F" w14:textId="77777777" w:rsidR="00F92AAD" w:rsidRPr="005528ED" w:rsidRDefault="00F92AAD" w:rsidP="00F92AAD">
            <w:pPr>
              <w:rPr>
                <w:rFonts w:ascii="Calisto MT" w:hAnsi="Calisto MT"/>
              </w:rPr>
            </w:pPr>
            <w:r w:rsidRPr="005528ED">
              <w:rPr>
                <w:rFonts w:ascii="Calisto MT" w:hAnsi="Calisto MT"/>
              </w:rPr>
              <w:t>FFC5AA00</w:t>
            </w:r>
          </w:p>
          <w:p w14:paraId="057DF6E8" w14:textId="77777777" w:rsidR="00F92AAD" w:rsidRPr="005528ED" w:rsidRDefault="00F92AAD" w:rsidP="00F92AAD">
            <w:pPr>
              <w:rPr>
                <w:rFonts w:ascii="Calisto MT" w:hAnsi="Calisto MT"/>
              </w:rPr>
            </w:pPr>
            <w:r w:rsidRPr="005528ED">
              <w:rPr>
                <w:rFonts w:ascii="Calisto MT" w:hAnsi="Calisto MT"/>
              </w:rPr>
              <w:t>FFADAA00</w:t>
            </w:r>
          </w:p>
          <w:p w14:paraId="4C75E531" w14:textId="77777777" w:rsidR="00F92AAD" w:rsidRPr="005528ED" w:rsidRDefault="00F92AAD" w:rsidP="00F92AAD">
            <w:pPr>
              <w:rPr>
                <w:rFonts w:ascii="Calisto MT" w:hAnsi="Calisto MT"/>
              </w:rPr>
            </w:pPr>
            <w:r w:rsidRPr="005528ED">
              <w:rPr>
                <w:rFonts w:ascii="Calisto MT" w:hAnsi="Calisto MT"/>
              </w:rPr>
              <w:lastRenderedPageBreak/>
              <w:t>FDFDAA00</w:t>
            </w:r>
          </w:p>
          <w:p w14:paraId="61E66A81" w14:textId="77777777" w:rsidR="00F92AAD" w:rsidRPr="005528ED" w:rsidRDefault="00F92AAD" w:rsidP="00F92AAD">
            <w:pPr>
              <w:rPr>
                <w:rFonts w:ascii="Calisto MT" w:hAnsi="Calisto MT"/>
              </w:rPr>
            </w:pPr>
            <w:r w:rsidRPr="005528ED">
              <w:rPr>
                <w:rFonts w:ascii="Calisto MT" w:hAnsi="Calisto MT"/>
              </w:rPr>
              <w:t>FBFDAA00</w:t>
            </w:r>
          </w:p>
          <w:p w14:paraId="5F90D1AB" w14:textId="77777777" w:rsidR="00F92AAD" w:rsidRPr="005528ED" w:rsidRDefault="00F92AAD" w:rsidP="00F92AAD">
            <w:pPr>
              <w:rPr>
                <w:rFonts w:ascii="Calisto MT" w:hAnsi="Calisto MT"/>
              </w:rPr>
            </w:pPr>
            <w:r w:rsidRPr="005528ED">
              <w:rPr>
                <w:rFonts w:ascii="Calisto MT" w:hAnsi="Calisto MT"/>
              </w:rPr>
              <w:t>F7FDAA00</w:t>
            </w:r>
          </w:p>
          <w:p w14:paraId="51C88229" w14:textId="77777777" w:rsidR="00F92AAD" w:rsidRPr="005528ED" w:rsidRDefault="00F92AAD" w:rsidP="00F92AAD">
            <w:pPr>
              <w:rPr>
                <w:rFonts w:ascii="Calisto MT" w:hAnsi="Calisto MT"/>
              </w:rPr>
            </w:pPr>
            <w:r w:rsidRPr="005528ED">
              <w:rPr>
                <w:rFonts w:ascii="Calisto MT" w:hAnsi="Calisto MT"/>
              </w:rPr>
              <w:t>EFFDAA00</w:t>
            </w:r>
          </w:p>
          <w:p w14:paraId="14362E19" w14:textId="77777777" w:rsidR="00F92AAD" w:rsidRPr="005528ED" w:rsidRDefault="00F92AAD" w:rsidP="00F92AAD">
            <w:pPr>
              <w:rPr>
                <w:rFonts w:ascii="Calisto MT" w:hAnsi="Calisto MT"/>
              </w:rPr>
            </w:pPr>
            <w:r w:rsidRPr="005528ED">
              <w:rPr>
                <w:rFonts w:ascii="Calisto MT" w:hAnsi="Calisto MT"/>
              </w:rPr>
              <w:t>8005AA00</w:t>
            </w:r>
          </w:p>
          <w:p w14:paraId="7D932854" w14:textId="77777777" w:rsidR="00F92AAD" w:rsidRPr="005528ED" w:rsidRDefault="00F92AAD" w:rsidP="00F92AAD">
            <w:pPr>
              <w:rPr>
                <w:rFonts w:ascii="Calisto MT" w:hAnsi="Calisto MT"/>
              </w:rPr>
            </w:pPr>
            <w:r w:rsidRPr="005528ED">
              <w:rPr>
                <w:rFonts w:ascii="Calisto MT" w:hAnsi="Calisto MT"/>
              </w:rPr>
              <w:t>E005AA00</w:t>
            </w:r>
          </w:p>
          <w:p w14:paraId="117F2803" w14:textId="77777777" w:rsidR="00F92AAD" w:rsidRPr="005528ED" w:rsidRDefault="00F92AAD" w:rsidP="00F92AAD">
            <w:pPr>
              <w:rPr>
                <w:rFonts w:ascii="Calisto MT" w:hAnsi="Calisto MT"/>
              </w:rPr>
            </w:pPr>
            <w:r w:rsidRPr="005528ED">
              <w:rPr>
                <w:rFonts w:ascii="Calisto MT" w:hAnsi="Calisto MT"/>
              </w:rPr>
              <w:t>F805AA00</w:t>
            </w:r>
          </w:p>
          <w:p w14:paraId="562EBA8E" w14:textId="77777777" w:rsidR="00F92AAD" w:rsidRPr="005528ED" w:rsidRDefault="00F92AAD" w:rsidP="00F92AAD">
            <w:pPr>
              <w:rPr>
                <w:rFonts w:ascii="Calisto MT" w:hAnsi="Calisto MT"/>
              </w:rPr>
            </w:pPr>
            <w:r w:rsidRPr="005528ED">
              <w:rPr>
                <w:rFonts w:ascii="Calisto MT" w:hAnsi="Calisto MT"/>
              </w:rPr>
              <w:t>402daa3b</w:t>
            </w:r>
          </w:p>
          <w:p w14:paraId="59B7ADA7" w14:textId="77777777" w:rsidR="00F92AAD" w:rsidRPr="005528ED" w:rsidRDefault="00F92AAD" w:rsidP="00F92AAD">
            <w:pPr>
              <w:rPr>
                <w:rFonts w:ascii="Calisto MT" w:hAnsi="Calisto MT"/>
              </w:rPr>
            </w:pPr>
            <w:r w:rsidRPr="005528ED">
              <w:rPr>
                <w:rFonts w:ascii="Calisto MT" w:hAnsi="Calisto MT"/>
              </w:rPr>
              <w:t>401daa3b</w:t>
            </w:r>
          </w:p>
          <w:p w14:paraId="768DD839" w14:textId="77777777" w:rsidR="00F92AAD" w:rsidRPr="005528ED" w:rsidRDefault="00F92AAD" w:rsidP="00F92AAD">
            <w:pPr>
              <w:rPr>
                <w:rFonts w:ascii="Calisto MT" w:hAnsi="Calisto MT"/>
              </w:rPr>
            </w:pPr>
            <w:r w:rsidRPr="005528ED">
              <w:rPr>
                <w:rFonts w:ascii="Calisto MT" w:hAnsi="Calisto MT"/>
              </w:rPr>
              <w:t>400daa3b</w:t>
            </w:r>
          </w:p>
          <w:p w14:paraId="3AAD0CE0" w14:textId="77777777" w:rsidR="00F92AAD" w:rsidRPr="005528ED" w:rsidRDefault="00F92AAD" w:rsidP="00F92AAD">
            <w:pPr>
              <w:rPr>
                <w:rFonts w:ascii="Calisto MT" w:hAnsi="Calisto MT"/>
              </w:rPr>
            </w:pPr>
            <w:r w:rsidRPr="005528ED">
              <w:rPr>
                <w:rFonts w:ascii="Calisto MT" w:hAnsi="Calisto MT"/>
              </w:rPr>
              <w:t>413daa3b</w:t>
            </w:r>
          </w:p>
          <w:p w14:paraId="1BD3C51E" w14:textId="77777777" w:rsidR="00F92AAD" w:rsidRPr="005528ED" w:rsidRDefault="00F92AAD" w:rsidP="00F92AAD">
            <w:pPr>
              <w:rPr>
                <w:rFonts w:ascii="Calisto MT" w:hAnsi="Calisto MT"/>
              </w:rPr>
            </w:pPr>
            <w:r w:rsidRPr="005528ED">
              <w:rPr>
                <w:rFonts w:ascii="Calisto MT" w:hAnsi="Calisto MT"/>
              </w:rPr>
              <w:t>f08ed42a</w:t>
            </w:r>
          </w:p>
          <w:p w14:paraId="263DDE46" w14:textId="77777777" w:rsidR="00F92AAD" w:rsidRPr="005528ED" w:rsidRDefault="00F92AAD" w:rsidP="00F92AAD">
            <w:pPr>
              <w:rPr>
                <w:rFonts w:ascii="Calisto MT" w:hAnsi="Calisto MT"/>
              </w:rPr>
            </w:pPr>
            <w:r w:rsidRPr="005528ED">
              <w:rPr>
                <w:rFonts w:ascii="Calisto MT" w:hAnsi="Calisto MT"/>
              </w:rPr>
              <w:t>403daa3b</w:t>
            </w:r>
          </w:p>
          <w:p w14:paraId="2E84FD1F" w14:textId="77777777" w:rsidR="00F92AAD" w:rsidRPr="005528ED" w:rsidRDefault="00F92AAD" w:rsidP="00F92AAD">
            <w:pPr>
              <w:rPr>
                <w:rFonts w:ascii="Calisto MT" w:hAnsi="Calisto MT"/>
              </w:rPr>
            </w:pPr>
            <w:r w:rsidRPr="005528ED">
              <w:rPr>
                <w:rFonts w:ascii="Calisto MT" w:hAnsi="Calisto MT"/>
              </w:rPr>
              <w:t>403daa3b</w:t>
            </w:r>
          </w:p>
          <w:p w14:paraId="3EEF51FF" w14:textId="77777777" w:rsidR="00F92AAD" w:rsidRPr="005528ED" w:rsidRDefault="00F92AAD" w:rsidP="00F92AAD">
            <w:pPr>
              <w:rPr>
                <w:rFonts w:ascii="Calisto MT" w:hAnsi="Calisto MT"/>
              </w:rPr>
            </w:pPr>
            <w:r w:rsidRPr="005528ED">
              <w:rPr>
                <w:rFonts w:ascii="Calisto MT" w:hAnsi="Calisto MT"/>
              </w:rPr>
              <w:t>f08ed42a</w:t>
            </w:r>
          </w:p>
          <w:p w14:paraId="7E298544" w14:textId="77777777" w:rsidR="00F92AAD" w:rsidRPr="005528ED" w:rsidRDefault="00F92AAD" w:rsidP="00F92AAD">
            <w:pPr>
              <w:rPr>
                <w:rFonts w:ascii="Calisto MT" w:hAnsi="Calisto MT"/>
              </w:rPr>
            </w:pPr>
            <w:r w:rsidRPr="005528ED">
              <w:rPr>
                <w:rFonts w:ascii="Calisto MT" w:hAnsi="Calisto MT"/>
              </w:rPr>
              <w:t>00aed48a</w:t>
            </w:r>
          </w:p>
          <w:p w14:paraId="19EA758C" w14:textId="77777777" w:rsidR="00F92AAD" w:rsidRPr="005528ED" w:rsidRDefault="00F92AAD" w:rsidP="00F92AAD">
            <w:pPr>
              <w:rPr>
                <w:rFonts w:ascii="Calisto MT" w:hAnsi="Calisto MT"/>
              </w:rPr>
            </w:pPr>
            <w:r w:rsidRPr="005528ED">
              <w:rPr>
                <w:rFonts w:ascii="Calisto MT" w:hAnsi="Calisto MT"/>
              </w:rPr>
              <w:t>00aed48a</w:t>
            </w:r>
          </w:p>
          <w:p w14:paraId="52AC2871" w14:textId="77777777" w:rsidR="00F92AAD" w:rsidRPr="005528ED" w:rsidRDefault="00F92AAD" w:rsidP="00F92AAD">
            <w:pPr>
              <w:rPr>
                <w:rFonts w:ascii="Calisto MT" w:hAnsi="Calisto MT"/>
              </w:rPr>
            </w:pPr>
            <w:r w:rsidRPr="005528ED">
              <w:rPr>
                <w:rFonts w:ascii="Calisto MT" w:hAnsi="Calisto MT"/>
              </w:rPr>
              <w:t>f08ed42a</w:t>
            </w:r>
          </w:p>
          <w:p w14:paraId="319853D0" w14:textId="77777777" w:rsidR="00F92AAD" w:rsidRPr="005528ED" w:rsidRDefault="00F92AAD" w:rsidP="00F92AAD">
            <w:pPr>
              <w:rPr>
                <w:rFonts w:ascii="Calisto MT" w:hAnsi="Calisto MT"/>
              </w:rPr>
            </w:pPr>
            <w:r w:rsidRPr="005528ED">
              <w:rPr>
                <w:rFonts w:ascii="Calisto MT" w:hAnsi="Calisto MT"/>
              </w:rPr>
              <w:t>403daa3b</w:t>
            </w:r>
          </w:p>
          <w:p w14:paraId="3BD42775" w14:textId="77777777" w:rsidR="00F92AAD" w:rsidRPr="005528ED" w:rsidRDefault="00F92AAD" w:rsidP="00F92AAD">
            <w:pPr>
              <w:rPr>
                <w:rFonts w:ascii="Calisto MT" w:hAnsi="Calisto MT"/>
              </w:rPr>
            </w:pPr>
            <w:r w:rsidRPr="005528ED">
              <w:rPr>
                <w:rFonts w:ascii="Calisto MT" w:hAnsi="Calisto MT"/>
              </w:rPr>
              <w:t>403daa3b</w:t>
            </w:r>
          </w:p>
          <w:p w14:paraId="54FA85A0" w14:textId="77777777" w:rsidR="00F92AAD" w:rsidRPr="005528ED" w:rsidRDefault="00F92AAD" w:rsidP="00F92AAD">
            <w:pPr>
              <w:rPr>
                <w:rFonts w:ascii="Calisto MT" w:hAnsi="Calisto MT"/>
              </w:rPr>
            </w:pPr>
            <w:r w:rsidRPr="005528ED">
              <w:rPr>
                <w:rFonts w:ascii="Calisto MT" w:hAnsi="Calisto MT"/>
              </w:rPr>
              <w:t>f08ed42a</w:t>
            </w:r>
          </w:p>
          <w:p w14:paraId="29E527F6" w14:textId="77777777" w:rsidR="00F92AAD" w:rsidRPr="005528ED" w:rsidRDefault="00F92AAD" w:rsidP="00F92AAD">
            <w:pPr>
              <w:rPr>
                <w:rFonts w:ascii="Calisto MT" w:hAnsi="Calisto MT"/>
              </w:rPr>
            </w:pPr>
            <w:r w:rsidRPr="005528ED">
              <w:rPr>
                <w:rFonts w:ascii="Calisto MT" w:hAnsi="Calisto MT"/>
              </w:rPr>
              <w:t>00aed48a</w:t>
            </w:r>
          </w:p>
          <w:p w14:paraId="53069AD3" w14:textId="573AE43A" w:rsidR="00F92AAD" w:rsidRPr="00895B6E" w:rsidRDefault="00F92AAD" w:rsidP="00F92AAD">
            <w:pPr>
              <w:rPr>
                <w:rFonts w:ascii="Calisto MT" w:hAnsi="Calisto MT"/>
              </w:rPr>
            </w:pPr>
            <w:r w:rsidRPr="005528ED">
              <w:rPr>
                <w:rFonts w:ascii="Calisto MT" w:hAnsi="Calisto MT"/>
              </w:rPr>
              <w:t>00aed48a</w:t>
            </w:r>
          </w:p>
        </w:tc>
        <w:tc>
          <w:tcPr>
            <w:tcW w:w="2520" w:type="dxa"/>
          </w:tcPr>
          <w:p w14:paraId="72DDD852" w14:textId="77777777" w:rsidR="00F92AAD" w:rsidRDefault="00F92AAD" w:rsidP="00F92AAD">
            <w:pPr>
              <w:rPr>
                <w:rFonts w:ascii="Calisto MT" w:hAnsi="Calisto MT"/>
              </w:rPr>
            </w:pPr>
          </w:p>
          <w:p w14:paraId="43C0B9C0" w14:textId="77777777" w:rsidR="00203286" w:rsidRDefault="00203286" w:rsidP="00F92AAD">
            <w:pPr>
              <w:rPr>
                <w:rFonts w:ascii="Calisto MT" w:hAnsi="Calisto MT"/>
              </w:rPr>
            </w:pPr>
          </w:p>
          <w:p w14:paraId="7D2126FD" w14:textId="77777777" w:rsidR="00203286" w:rsidRPr="00203286" w:rsidRDefault="00203286" w:rsidP="00203286">
            <w:pPr>
              <w:rPr>
                <w:rFonts w:ascii="Calisto MT" w:hAnsi="Calisto MT"/>
              </w:rPr>
            </w:pPr>
            <w:r w:rsidRPr="00203286">
              <w:rPr>
                <w:rFonts w:ascii="Calisto MT" w:hAnsi="Calisto MT"/>
              </w:rPr>
              <w:t>Tag: 7697 Index: 6995</w:t>
            </w:r>
          </w:p>
          <w:p w14:paraId="7BE1BF3A" w14:textId="77777777" w:rsidR="00203286" w:rsidRPr="00203286" w:rsidRDefault="00203286" w:rsidP="00203286">
            <w:pPr>
              <w:rPr>
                <w:rFonts w:ascii="Calisto MT" w:hAnsi="Calisto MT"/>
              </w:rPr>
            </w:pPr>
            <w:r w:rsidRPr="00203286">
              <w:rPr>
                <w:rFonts w:ascii="Calisto MT" w:hAnsi="Calisto MT"/>
              </w:rPr>
              <w:t>Tag: 2055 Index: 5800</w:t>
            </w:r>
          </w:p>
          <w:p w14:paraId="1E721613" w14:textId="77777777" w:rsidR="00203286" w:rsidRPr="00203286" w:rsidRDefault="00203286" w:rsidP="00203286">
            <w:pPr>
              <w:rPr>
                <w:rFonts w:ascii="Calisto MT" w:hAnsi="Calisto MT"/>
              </w:rPr>
            </w:pPr>
            <w:r w:rsidRPr="00203286">
              <w:rPr>
                <w:rFonts w:ascii="Calisto MT" w:hAnsi="Calisto MT"/>
              </w:rPr>
              <w:t>Tag: 2055 Index: 5800</w:t>
            </w:r>
          </w:p>
          <w:p w14:paraId="19C59013" w14:textId="77777777" w:rsidR="00203286" w:rsidRPr="00203286" w:rsidRDefault="00203286" w:rsidP="00203286">
            <w:pPr>
              <w:rPr>
                <w:rFonts w:ascii="Calisto MT" w:hAnsi="Calisto MT"/>
              </w:rPr>
            </w:pPr>
            <w:r w:rsidRPr="00203286">
              <w:rPr>
                <w:rFonts w:ascii="Calisto MT" w:hAnsi="Calisto MT"/>
              </w:rPr>
              <w:t>Tag: 8191 Index: 5800</w:t>
            </w:r>
          </w:p>
          <w:p w14:paraId="4B34F315" w14:textId="77777777" w:rsidR="00203286" w:rsidRPr="00203286" w:rsidRDefault="00203286" w:rsidP="00203286">
            <w:pPr>
              <w:rPr>
                <w:rFonts w:ascii="Calisto MT" w:hAnsi="Calisto MT"/>
              </w:rPr>
            </w:pPr>
            <w:r w:rsidRPr="00203286">
              <w:rPr>
                <w:rFonts w:ascii="Calisto MT" w:hAnsi="Calisto MT"/>
              </w:rPr>
              <w:t>Tag: 8190 Index: 5800</w:t>
            </w:r>
          </w:p>
          <w:p w14:paraId="495E3FB9" w14:textId="77777777" w:rsidR="00203286" w:rsidRPr="00203286" w:rsidRDefault="00203286" w:rsidP="00203286">
            <w:pPr>
              <w:rPr>
                <w:rFonts w:ascii="Calisto MT" w:hAnsi="Calisto MT"/>
              </w:rPr>
            </w:pPr>
            <w:r w:rsidRPr="00203286">
              <w:rPr>
                <w:rFonts w:ascii="Calisto MT" w:hAnsi="Calisto MT"/>
              </w:rPr>
              <w:t>Tag: 8189 Index: 5800</w:t>
            </w:r>
          </w:p>
          <w:p w14:paraId="3FBF86E8" w14:textId="77777777" w:rsidR="00203286" w:rsidRPr="00203286" w:rsidRDefault="00203286" w:rsidP="00203286">
            <w:pPr>
              <w:rPr>
                <w:rFonts w:ascii="Calisto MT" w:hAnsi="Calisto MT"/>
              </w:rPr>
            </w:pPr>
            <w:r w:rsidRPr="00203286">
              <w:rPr>
                <w:rFonts w:ascii="Calisto MT" w:hAnsi="Calisto MT"/>
              </w:rPr>
              <w:t>Tag: 8184 Index: 5800</w:t>
            </w:r>
          </w:p>
          <w:p w14:paraId="31A73EEF" w14:textId="77777777" w:rsidR="00203286" w:rsidRPr="00203286" w:rsidRDefault="00203286" w:rsidP="00203286">
            <w:pPr>
              <w:rPr>
                <w:rFonts w:ascii="Calisto MT" w:hAnsi="Calisto MT"/>
              </w:rPr>
            </w:pPr>
            <w:r w:rsidRPr="00203286">
              <w:rPr>
                <w:rFonts w:ascii="Calisto MT" w:hAnsi="Calisto MT"/>
              </w:rPr>
              <w:t>Tag: 8181 Index: 5800</w:t>
            </w:r>
          </w:p>
          <w:p w14:paraId="782629B1" w14:textId="77777777" w:rsidR="00203286" w:rsidRPr="00203286" w:rsidRDefault="00203286" w:rsidP="00203286">
            <w:pPr>
              <w:rPr>
                <w:rFonts w:ascii="Calisto MT" w:hAnsi="Calisto MT"/>
              </w:rPr>
            </w:pPr>
            <w:r w:rsidRPr="00203286">
              <w:rPr>
                <w:rFonts w:ascii="Calisto MT" w:hAnsi="Calisto MT"/>
              </w:rPr>
              <w:lastRenderedPageBreak/>
              <w:t>Tag: 8127 Index: 5800</w:t>
            </w:r>
          </w:p>
          <w:p w14:paraId="6B1A6774" w14:textId="77777777" w:rsidR="00203286" w:rsidRPr="00203286" w:rsidRDefault="00203286" w:rsidP="00203286">
            <w:pPr>
              <w:rPr>
                <w:rFonts w:ascii="Calisto MT" w:hAnsi="Calisto MT"/>
              </w:rPr>
            </w:pPr>
            <w:r w:rsidRPr="00203286">
              <w:rPr>
                <w:rFonts w:ascii="Calisto MT" w:hAnsi="Calisto MT"/>
              </w:rPr>
              <w:t>Tag: 8063 Index: 5800</w:t>
            </w:r>
          </w:p>
          <w:p w14:paraId="6EFFCC97" w14:textId="77777777" w:rsidR="00203286" w:rsidRPr="00203286" w:rsidRDefault="00203286" w:rsidP="00203286">
            <w:pPr>
              <w:rPr>
                <w:rFonts w:ascii="Calisto MT" w:hAnsi="Calisto MT"/>
              </w:rPr>
            </w:pPr>
            <w:r w:rsidRPr="00203286">
              <w:rPr>
                <w:rFonts w:ascii="Calisto MT" w:hAnsi="Calisto MT"/>
              </w:rPr>
              <w:t>Tag: 7935 Index: 5800</w:t>
            </w:r>
          </w:p>
          <w:p w14:paraId="6658BC02" w14:textId="77777777" w:rsidR="00203286" w:rsidRPr="00203286" w:rsidRDefault="00203286" w:rsidP="00203286">
            <w:pPr>
              <w:rPr>
                <w:rFonts w:ascii="Calisto MT" w:hAnsi="Calisto MT"/>
              </w:rPr>
            </w:pPr>
            <w:r w:rsidRPr="00203286">
              <w:rPr>
                <w:rFonts w:ascii="Calisto MT" w:hAnsi="Calisto MT"/>
              </w:rPr>
              <w:t>Tag: 7679 Index: 5800</w:t>
            </w:r>
          </w:p>
          <w:p w14:paraId="75317C01" w14:textId="77777777" w:rsidR="00203286" w:rsidRPr="00203286" w:rsidRDefault="00203286" w:rsidP="00203286">
            <w:pPr>
              <w:rPr>
                <w:rFonts w:ascii="Calisto MT" w:hAnsi="Calisto MT"/>
              </w:rPr>
            </w:pPr>
            <w:r w:rsidRPr="00203286">
              <w:rPr>
                <w:rFonts w:ascii="Calisto MT" w:hAnsi="Calisto MT"/>
              </w:rPr>
              <w:t>Tag: 4096 Index: 5800</w:t>
            </w:r>
          </w:p>
          <w:p w14:paraId="066F260E" w14:textId="77777777" w:rsidR="00203286" w:rsidRPr="00203286" w:rsidRDefault="00203286" w:rsidP="00203286">
            <w:pPr>
              <w:rPr>
                <w:rFonts w:ascii="Calisto MT" w:hAnsi="Calisto MT"/>
              </w:rPr>
            </w:pPr>
            <w:r w:rsidRPr="00203286">
              <w:rPr>
                <w:rFonts w:ascii="Calisto MT" w:hAnsi="Calisto MT"/>
              </w:rPr>
              <w:t>Tag: 7168 Index: 5800</w:t>
            </w:r>
          </w:p>
          <w:p w14:paraId="7113ABF1" w14:textId="77777777" w:rsidR="00203286" w:rsidRPr="00203286" w:rsidRDefault="00203286" w:rsidP="00203286">
            <w:pPr>
              <w:rPr>
                <w:rFonts w:ascii="Calisto MT" w:hAnsi="Calisto MT"/>
              </w:rPr>
            </w:pPr>
            <w:r w:rsidRPr="00203286">
              <w:rPr>
                <w:rFonts w:ascii="Calisto MT" w:hAnsi="Calisto MT"/>
              </w:rPr>
              <w:t>Tag: 7936 Index: 5800</w:t>
            </w:r>
          </w:p>
          <w:p w14:paraId="1AB839FC" w14:textId="77777777" w:rsidR="00203286" w:rsidRPr="00203286" w:rsidRDefault="00203286" w:rsidP="00203286">
            <w:pPr>
              <w:rPr>
                <w:rFonts w:ascii="Calisto MT" w:hAnsi="Calisto MT"/>
              </w:rPr>
            </w:pPr>
            <w:r w:rsidRPr="00203286">
              <w:rPr>
                <w:rFonts w:ascii="Calisto MT" w:hAnsi="Calisto MT"/>
              </w:rPr>
              <w:t>Tag: 2053 Index: 5800</w:t>
            </w:r>
          </w:p>
          <w:p w14:paraId="28952EB9" w14:textId="77777777" w:rsidR="00203286" w:rsidRPr="00203286" w:rsidRDefault="00203286" w:rsidP="00203286">
            <w:pPr>
              <w:rPr>
                <w:rFonts w:ascii="Calisto MT" w:hAnsi="Calisto MT"/>
              </w:rPr>
            </w:pPr>
            <w:r w:rsidRPr="00203286">
              <w:rPr>
                <w:rFonts w:ascii="Calisto MT" w:hAnsi="Calisto MT"/>
              </w:rPr>
              <w:t>Tag: 2051 Index: 5800</w:t>
            </w:r>
          </w:p>
          <w:p w14:paraId="7E2E2F31" w14:textId="77777777" w:rsidR="00203286" w:rsidRPr="00203286" w:rsidRDefault="00203286" w:rsidP="00203286">
            <w:pPr>
              <w:rPr>
                <w:rFonts w:ascii="Calisto MT" w:hAnsi="Calisto MT"/>
              </w:rPr>
            </w:pPr>
            <w:r w:rsidRPr="00203286">
              <w:rPr>
                <w:rFonts w:ascii="Calisto MT" w:hAnsi="Calisto MT"/>
              </w:rPr>
              <w:t>Tag: 2049 Index: 5800</w:t>
            </w:r>
          </w:p>
          <w:p w14:paraId="4CD56FA6" w14:textId="77777777" w:rsidR="00203286" w:rsidRPr="00203286" w:rsidRDefault="00203286" w:rsidP="00203286">
            <w:pPr>
              <w:rPr>
                <w:rFonts w:ascii="Calisto MT" w:hAnsi="Calisto MT"/>
              </w:rPr>
            </w:pPr>
            <w:r w:rsidRPr="00203286">
              <w:rPr>
                <w:rFonts w:ascii="Calisto MT" w:hAnsi="Calisto MT"/>
              </w:rPr>
              <w:t>Tag: 2087 Index: 5800</w:t>
            </w:r>
          </w:p>
          <w:p w14:paraId="33290F18" w14:textId="77777777" w:rsidR="00203286" w:rsidRPr="00203286" w:rsidRDefault="00203286" w:rsidP="00203286">
            <w:pPr>
              <w:rPr>
                <w:rFonts w:ascii="Calisto MT" w:hAnsi="Calisto MT"/>
              </w:rPr>
            </w:pPr>
            <w:r w:rsidRPr="00203286">
              <w:rPr>
                <w:rFonts w:ascii="Calisto MT" w:hAnsi="Calisto MT"/>
              </w:rPr>
              <w:t>Tag: 7697 Index: 6992</w:t>
            </w:r>
          </w:p>
          <w:p w14:paraId="4934D2C0" w14:textId="77777777" w:rsidR="00203286" w:rsidRPr="00203286" w:rsidRDefault="00203286" w:rsidP="00203286">
            <w:pPr>
              <w:rPr>
                <w:rFonts w:ascii="Calisto MT" w:hAnsi="Calisto MT"/>
              </w:rPr>
            </w:pPr>
            <w:r w:rsidRPr="00203286">
              <w:rPr>
                <w:rFonts w:ascii="Calisto MT" w:hAnsi="Calisto MT"/>
              </w:rPr>
              <w:t>Tag: 2055 Index: 5800</w:t>
            </w:r>
          </w:p>
          <w:p w14:paraId="0A85F116" w14:textId="77777777" w:rsidR="00203286" w:rsidRPr="00203286" w:rsidRDefault="00203286" w:rsidP="00203286">
            <w:pPr>
              <w:rPr>
                <w:rFonts w:ascii="Calisto MT" w:hAnsi="Calisto MT"/>
              </w:rPr>
            </w:pPr>
            <w:r w:rsidRPr="00203286">
              <w:rPr>
                <w:rFonts w:ascii="Calisto MT" w:hAnsi="Calisto MT"/>
              </w:rPr>
              <w:t>Tag: 2055 Index: 5800</w:t>
            </w:r>
          </w:p>
          <w:p w14:paraId="4F7E8A98" w14:textId="77777777" w:rsidR="00203286" w:rsidRPr="00203286" w:rsidRDefault="00203286" w:rsidP="00203286">
            <w:pPr>
              <w:rPr>
                <w:rFonts w:ascii="Calisto MT" w:hAnsi="Calisto MT"/>
              </w:rPr>
            </w:pPr>
            <w:r w:rsidRPr="00203286">
              <w:rPr>
                <w:rFonts w:ascii="Calisto MT" w:hAnsi="Calisto MT"/>
              </w:rPr>
              <w:t>Tag: 7697 Index: 6992</w:t>
            </w:r>
          </w:p>
          <w:p w14:paraId="4497CC80" w14:textId="77777777" w:rsidR="00203286" w:rsidRPr="00203286" w:rsidRDefault="00203286" w:rsidP="00203286">
            <w:pPr>
              <w:rPr>
                <w:rFonts w:ascii="Calisto MT" w:hAnsi="Calisto MT"/>
              </w:rPr>
            </w:pPr>
            <w:r w:rsidRPr="00203286">
              <w:rPr>
                <w:rFonts w:ascii="Calisto MT" w:hAnsi="Calisto MT"/>
              </w:rPr>
              <w:t>Tag: 21 Index: 6994</w:t>
            </w:r>
          </w:p>
          <w:p w14:paraId="0E8D17D4" w14:textId="77777777" w:rsidR="00203286" w:rsidRPr="00203286" w:rsidRDefault="00203286" w:rsidP="00203286">
            <w:pPr>
              <w:rPr>
                <w:rFonts w:ascii="Calisto MT" w:hAnsi="Calisto MT"/>
              </w:rPr>
            </w:pPr>
            <w:r w:rsidRPr="00203286">
              <w:rPr>
                <w:rFonts w:ascii="Calisto MT" w:hAnsi="Calisto MT"/>
              </w:rPr>
              <w:t>Tag: 21 Index: 6994</w:t>
            </w:r>
          </w:p>
          <w:p w14:paraId="443F9770" w14:textId="77777777" w:rsidR="00203286" w:rsidRPr="00203286" w:rsidRDefault="00203286" w:rsidP="00203286">
            <w:pPr>
              <w:rPr>
                <w:rFonts w:ascii="Calisto MT" w:hAnsi="Calisto MT"/>
              </w:rPr>
            </w:pPr>
            <w:r w:rsidRPr="00203286">
              <w:rPr>
                <w:rFonts w:ascii="Calisto MT" w:hAnsi="Calisto MT"/>
              </w:rPr>
              <w:t>Tag: 7697 Index: 6992</w:t>
            </w:r>
          </w:p>
          <w:p w14:paraId="56A17C1A" w14:textId="77777777" w:rsidR="00203286" w:rsidRPr="00203286" w:rsidRDefault="00203286" w:rsidP="00203286">
            <w:pPr>
              <w:rPr>
                <w:rFonts w:ascii="Calisto MT" w:hAnsi="Calisto MT"/>
              </w:rPr>
            </w:pPr>
            <w:r w:rsidRPr="00203286">
              <w:rPr>
                <w:rFonts w:ascii="Calisto MT" w:hAnsi="Calisto MT"/>
              </w:rPr>
              <w:t>Tag: 2055 Index: 5800</w:t>
            </w:r>
          </w:p>
          <w:p w14:paraId="0C22D82D" w14:textId="77777777" w:rsidR="00203286" w:rsidRPr="00203286" w:rsidRDefault="00203286" w:rsidP="00203286">
            <w:pPr>
              <w:rPr>
                <w:rFonts w:ascii="Calisto MT" w:hAnsi="Calisto MT"/>
              </w:rPr>
            </w:pPr>
            <w:r w:rsidRPr="00203286">
              <w:rPr>
                <w:rFonts w:ascii="Calisto MT" w:hAnsi="Calisto MT"/>
              </w:rPr>
              <w:t>Tag: 2055 Index: 5800</w:t>
            </w:r>
          </w:p>
          <w:p w14:paraId="2FCBEAF3" w14:textId="77777777" w:rsidR="00203286" w:rsidRPr="00203286" w:rsidRDefault="00203286" w:rsidP="00203286">
            <w:pPr>
              <w:rPr>
                <w:rFonts w:ascii="Calisto MT" w:hAnsi="Calisto MT"/>
              </w:rPr>
            </w:pPr>
            <w:r w:rsidRPr="00203286">
              <w:rPr>
                <w:rFonts w:ascii="Calisto MT" w:hAnsi="Calisto MT"/>
              </w:rPr>
              <w:t>Tag: 7697 Index: 6992</w:t>
            </w:r>
          </w:p>
          <w:p w14:paraId="3D013363" w14:textId="77777777" w:rsidR="00203286" w:rsidRPr="00203286" w:rsidRDefault="00203286" w:rsidP="00203286">
            <w:pPr>
              <w:rPr>
                <w:rFonts w:ascii="Calisto MT" w:hAnsi="Calisto MT"/>
              </w:rPr>
            </w:pPr>
            <w:r w:rsidRPr="00203286">
              <w:rPr>
                <w:rFonts w:ascii="Calisto MT" w:hAnsi="Calisto MT"/>
              </w:rPr>
              <w:t>Tag: 21 Index: 6994</w:t>
            </w:r>
          </w:p>
          <w:p w14:paraId="3F6E7B33" w14:textId="721D1EE6" w:rsidR="00203286" w:rsidRPr="00895B6E" w:rsidRDefault="00203286" w:rsidP="00203286">
            <w:pPr>
              <w:rPr>
                <w:rFonts w:ascii="Calisto MT" w:hAnsi="Calisto MT"/>
              </w:rPr>
            </w:pPr>
            <w:r w:rsidRPr="00203286">
              <w:rPr>
                <w:rFonts w:ascii="Calisto MT" w:hAnsi="Calisto MT"/>
              </w:rPr>
              <w:t>Tag: 21 Index: 6994</w:t>
            </w:r>
          </w:p>
        </w:tc>
        <w:tc>
          <w:tcPr>
            <w:tcW w:w="900" w:type="dxa"/>
          </w:tcPr>
          <w:p w14:paraId="0F0DDE71" w14:textId="77777777" w:rsidR="00F92AAD" w:rsidRDefault="00F92AAD" w:rsidP="00F92AAD">
            <w:pPr>
              <w:rPr>
                <w:rFonts w:ascii="Calisto MT" w:hAnsi="Calisto MT"/>
              </w:rPr>
            </w:pPr>
          </w:p>
          <w:p w14:paraId="221B55A4" w14:textId="77777777" w:rsidR="003A0DEF" w:rsidRDefault="003A0DEF" w:rsidP="00F92AAD">
            <w:pPr>
              <w:rPr>
                <w:rFonts w:ascii="Calisto MT" w:hAnsi="Calisto MT"/>
              </w:rPr>
            </w:pPr>
          </w:p>
          <w:p w14:paraId="0DB13E16" w14:textId="77777777" w:rsidR="003A0DEF" w:rsidRDefault="003A0DEF" w:rsidP="003A0DEF">
            <w:pPr>
              <w:rPr>
                <w:rFonts w:ascii="Calisto MT" w:hAnsi="Calisto MT"/>
              </w:rPr>
            </w:pPr>
            <w:r>
              <w:rPr>
                <w:rFonts w:ascii="Calisto MT" w:hAnsi="Calisto MT"/>
              </w:rPr>
              <w:t>Pass</w:t>
            </w:r>
          </w:p>
          <w:p w14:paraId="63A78CBC" w14:textId="77777777" w:rsidR="003A0DEF" w:rsidRDefault="003A0DEF" w:rsidP="003A0DEF">
            <w:pPr>
              <w:rPr>
                <w:rFonts w:ascii="Calisto MT" w:hAnsi="Calisto MT"/>
              </w:rPr>
            </w:pPr>
            <w:r>
              <w:rPr>
                <w:rFonts w:ascii="Calisto MT" w:hAnsi="Calisto MT"/>
              </w:rPr>
              <w:t>Pass</w:t>
            </w:r>
          </w:p>
          <w:p w14:paraId="2DCEF1B9" w14:textId="77777777" w:rsidR="003A0DEF" w:rsidRDefault="003A0DEF" w:rsidP="003A0DEF">
            <w:pPr>
              <w:rPr>
                <w:rFonts w:ascii="Calisto MT" w:hAnsi="Calisto MT"/>
              </w:rPr>
            </w:pPr>
            <w:r>
              <w:rPr>
                <w:rFonts w:ascii="Calisto MT" w:hAnsi="Calisto MT"/>
              </w:rPr>
              <w:t>Pass</w:t>
            </w:r>
          </w:p>
          <w:p w14:paraId="771C0F7C" w14:textId="77777777" w:rsidR="003A0DEF" w:rsidRDefault="003A0DEF" w:rsidP="003A0DEF">
            <w:pPr>
              <w:rPr>
                <w:rFonts w:ascii="Calisto MT" w:hAnsi="Calisto MT"/>
              </w:rPr>
            </w:pPr>
            <w:r>
              <w:rPr>
                <w:rFonts w:ascii="Calisto MT" w:hAnsi="Calisto MT"/>
              </w:rPr>
              <w:t>Pass</w:t>
            </w:r>
          </w:p>
          <w:p w14:paraId="0A8AFA9E" w14:textId="77777777" w:rsidR="003A0DEF" w:rsidRDefault="003A0DEF" w:rsidP="003A0DEF">
            <w:pPr>
              <w:rPr>
                <w:rFonts w:ascii="Calisto MT" w:hAnsi="Calisto MT"/>
              </w:rPr>
            </w:pPr>
            <w:r>
              <w:rPr>
                <w:rFonts w:ascii="Calisto MT" w:hAnsi="Calisto MT"/>
              </w:rPr>
              <w:t>Pass</w:t>
            </w:r>
          </w:p>
          <w:p w14:paraId="10BD288A" w14:textId="77777777" w:rsidR="003A0DEF" w:rsidRDefault="003A0DEF" w:rsidP="003A0DEF">
            <w:pPr>
              <w:rPr>
                <w:rFonts w:ascii="Calisto MT" w:hAnsi="Calisto MT"/>
              </w:rPr>
            </w:pPr>
            <w:r>
              <w:rPr>
                <w:rFonts w:ascii="Calisto MT" w:hAnsi="Calisto MT"/>
              </w:rPr>
              <w:t>Pass</w:t>
            </w:r>
          </w:p>
          <w:p w14:paraId="43C8DEE5" w14:textId="77777777" w:rsidR="003A0DEF" w:rsidRDefault="003A0DEF" w:rsidP="003A0DEF">
            <w:pPr>
              <w:rPr>
                <w:rFonts w:ascii="Calisto MT" w:hAnsi="Calisto MT"/>
              </w:rPr>
            </w:pPr>
            <w:r>
              <w:rPr>
                <w:rFonts w:ascii="Calisto MT" w:hAnsi="Calisto MT"/>
              </w:rPr>
              <w:t>Pass</w:t>
            </w:r>
          </w:p>
          <w:p w14:paraId="0C1BC9D7" w14:textId="77777777" w:rsidR="003A0DEF" w:rsidRDefault="003A0DEF" w:rsidP="003A0DEF">
            <w:pPr>
              <w:rPr>
                <w:rFonts w:ascii="Calisto MT" w:hAnsi="Calisto MT"/>
              </w:rPr>
            </w:pPr>
            <w:r>
              <w:rPr>
                <w:rFonts w:ascii="Calisto MT" w:hAnsi="Calisto MT"/>
              </w:rPr>
              <w:t>Pass</w:t>
            </w:r>
          </w:p>
          <w:p w14:paraId="211AFDFF" w14:textId="77777777" w:rsidR="003A0DEF" w:rsidRDefault="003A0DEF" w:rsidP="003A0DEF">
            <w:pPr>
              <w:rPr>
                <w:rFonts w:ascii="Calisto MT" w:hAnsi="Calisto MT"/>
              </w:rPr>
            </w:pPr>
            <w:r>
              <w:rPr>
                <w:rFonts w:ascii="Calisto MT" w:hAnsi="Calisto MT"/>
              </w:rPr>
              <w:lastRenderedPageBreak/>
              <w:t>Pass</w:t>
            </w:r>
          </w:p>
          <w:p w14:paraId="238EDEA7" w14:textId="77777777" w:rsidR="003A0DEF" w:rsidRDefault="003A0DEF" w:rsidP="003A0DEF">
            <w:pPr>
              <w:rPr>
                <w:rFonts w:ascii="Calisto MT" w:hAnsi="Calisto MT"/>
              </w:rPr>
            </w:pPr>
            <w:r>
              <w:rPr>
                <w:rFonts w:ascii="Calisto MT" w:hAnsi="Calisto MT"/>
              </w:rPr>
              <w:t>Pass</w:t>
            </w:r>
          </w:p>
          <w:p w14:paraId="3B007D4B" w14:textId="77777777" w:rsidR="003A0DEF" w:rsidRDefault="003A0DEF" w:rsidP="003A0DEF">
            <w:pPr>
              <w:rPr>
                <w:rFonts w:ascii="Calisto MT" w:hAnsi="Calisto MT"/>
              </w:rPr>
            </w:pPr>
            <w:r>
              <w:rPr>
                <w:rFonts w:ascii="Calisto MT" w:hAnsi="Calisto MT"/>
              </w:rPr>
              <w:t>Pass</w:t>
            </w:r>
          </w:p>
          <w:p w14:paraId="1CD36ACF" w14:textId="77777777" w:rsidR="003A0DEF" w:rsidRDefault="003A0DEF" w:rsidP="003A0DEF">
            <w:pPr>
              <w:rPr>
                <w:rFonts w:ascii="Calisto MT" w:hAnsi="Calisto MT"/>
              </w:rPr>
            </w:pPr>
            <w:r>
              <w:rPr>
                <w:rFonts w:ascii="Calisto MT" w:hAnsi="Calisto MT"/>
              </w:rPr>
              <w:t>Pass</w:t>
            </w:r>
          </w:p>
          <w:p w14:paraId="75B54264" w14:textId="77777777" w:rsidR="003A0DEF" w:rsidRDefault="003A0DEF" w:rsidP="003A0DEF">
            <w:pPr>
              <w:rPr>
                <w:rFonts w:ascii="Calisto MT" w:hAnsi="Calisto MT"/>
              </w:rPr>
            </w:pPr>
            <w:r>
              <w:rPr>
                <w:rFonts w:ascii="Calisto MT" w:hAnsi="Calisto MT"/>
              </w:rPr>
              <w:t>Pass</w:t>
            </w:r>
          </w:p>
          <w:p w14:paraId="45C0E333" w14:textId="77777777" w:rsidR="003A0DEF" w:rsidRDefault="003A0DEF" w:rsidP="003A0DEF">
            <w:pPr>
              <w:rPr>
                <w:rFonts w:ascii="Calisto MT" w:hAnsi="Calisto MT"/>
              </w:rPr>
            </w:pPr>
            <w:r>
              <w:rPr>
                <w:rFonts w:ascii="Calisto MT" w:hAnsi="Calisto MT"/>
              </w:rPr>
              <w:t>Pass</w:t>
            </w:r>
          </w:p>
          <w:p w14:paraId="13D8F286" w14:textId="77777777" w:rsidR="003A0DEF" w:rsidRDefault="003A0DEF" w:rsidP="003A0DEF">
            <w:pPr>
              <w:rPr>
                <w:rFonts w:ascii="Calisto MT" w:hAnsi="Calisto MT"/>
              </w:rPr>
            </w:pPr>
            <w:r>
              <w:rPr>
                <w:rFonts w:ascii="Calisto MT" w:hAnsi="Calisto MT"/>
              </w:rPr>
              <w:t>Pass</w:t>
            </w:r>
          </w:p>
          <w:p w14:paraId="04DCADBD" w14:textId="77777777" w:rsidR="003A0DEF" w:rsidRDefault="003A0DEF" w:rsidP="003A0DEF">
            <w:pPr>
              <w:rPr>
                <w:rFonts w:ascii="Calisto MT" w:hAnsi="Calisto MT"/>
              </w:rPr>
            </w:pPr>
            <w:r>
              <w:rPr>
                <w:rFonts w:ascii="Calisto MT" w:hAnsi="Calisto MT"/>
              </w:rPr>
              <w:t>Pass</w:t>
            </w:r>
          </w:p>
          <w:p w14:paraId="2101E1D6" w14:textId="77777777" w:rsidR="003A0DEF" w:rsidRDefault="003A0DEF" w:rsidP="003A0DEF">
            <w:pPr>
              <w:rPr>
                <w:rFonts w:ascii="Calisto MT" w:hAnsi="Calisto MT"/>
              </w:rPr>
            </w:pPr>
            <w:r>
              <w:rPr>
                <w:rFonts w:ascii="Calisto MT" w:hAnsi="Calisto MT"/>
              </w:rPr>
              <w:t>Pass</w:t>
            </w:r>
          </w:p>
          <w:p w14:paraId="60418EBB" w14:textId="77777777" w:rsidR="003A0DEF" w:rsidRDefault="003A0DEF" w:rsidP="003A0DEF">
            <w:pPr>
              <w:rPr>
                <w:rFonts w:ascii="Calisto MT" w:hAnsi="Calisto MT"/>
              </w:rPr>
            </w:pPr>
            <w:r>
              <w:rPr>
                <w:rFonts w:ascii="Calisto MT" w:hAnsi="Calisto MT"/>
              </w:rPr>
              <w:t>Pass</w:t>
            </w:r>
          </w:p>
          <w:p w14:paraId="4E0D7A6B" w14:textId="77777777" w:rsidR="003A0DEF" w:rsidRDefault="003A0DEF" w:rsidP="003A0DEF">
            <w:pPr>
              <w:rPr>
                <w:rFonts w:ascii="Calisto MT" w:hAnsi="Calisto MT"/>
              </w:rPr>
            </w:pPr>
            <w:r>
              <w:rPr>
                <w:rFonts w:ascii="Calisto MT" w:hAnsi="Calisto MT"/>
              </w:rPr>
              <w:t>Pass</w:t>
            </w:r>
          </w:p>
          <w:p w14:paraId="761E3695" w14:textId="77777777" w:rsidR="003A0DEF" w:rsidRDefault="003A0DEF" w:rsidP="003A0DEF">
            <w:pPr>
              <w:rPr>
                <w:rFonts w:ascii="Calisto MT" w:hAnsi="Calisto MT"/>
              </w:rPr>
            </w:pPr>
            <w:r>
              <w:rPr>
                <w:rFonts w:ascii="Calisto MT" w:hAnsi="Calisto MT"/>
              </w:rPr>
              <w:t>Pass</w:t>
            </w:r>
          </w:p>
          <w:p w14:paraId="0020D88F" w14:textId="77777777" w:rsidR="003A0DEF" w:rsidRDefault="003A0DEF" w:rsidP="003A0DEF">
            <w:pPr>
              <w:rPr>
                <w:rFonts w:ascii="Calisto MT" w:hAnsi="Calisto MT"/>
              </w:rPr>
            </w:pPr>
            <w:r>
              <w:rPr>
                <w:rFonts w:ascii="Calisto MT" w:hAnsi="Calisto MT"/>
              </w:rPr>
              <w:t>Pass</w:t>
            </w:r>
          </w:p>
          <w:p w14:paraId="0720A51E" w14:textId="77777777" w:rsidR="003A0DEF" w:rsidRDefault="003A0DEF" w:rsidP="003A0DEF">
            <w:pPr>
              <w:rPr>
                <w:rFonts w:ascii="Calisto MT" w:hAnsi="Calisto MT"/>
              </w:rPr>
            </w:pPr>
            <w:r>
              <w:rPr>
                <w:rFonts w:ascii="Calisto MT" w:hAnsi="Calisto MT"/>
              </w:rPr>
              <w:t>Pass</w:t>
            </w:r>
          </w:p>
          <w:p w14:paraId="0A6B281A" w14:textId="77777777" w:rsidR="003A0DEF" w:rsidRDefault="003A0DEF" w:rsidP="003A0DEF">
            <w:pPr>
              <w:rPr>
                <w:rFonts w:ascii="Calisto MT" w:hAnsi="Calisto MT"/>
              </w:rPr>
            </w:pPr>
            <w:r>
              <w:rPr>
                <w:rFonts w:ascii="Calisto MT" w:hAnsi="Calisto MT"/>
              </w:rPr>
              <w:t>Pass</w:t>
            </w:r>
          </w:p>
          <w:p w14:paraId="4BEE11C7" w14:textId="77777777" w:rsidR="003A0DEF" w:rsidRDefault="003A0DEF" w:rsidP="003A0DEF">
            <w:pPr>
              <w:rPr>
                <w:rFonts w:ascii="Calisto MT" w:hAnsi="Calisto MT"/>
              </w:rPr>
            </w:pPr>
            <w:r>
              <w:rPr>
                <w:rFonts w:ascii="Calisto MT" w:hAnsi="Calisto MT"/>
              </w:rPr>
              <w:t>Pass</w:t>
            </w:r>
          </w:p>
          <w:p w14:paraId="072CCD8D" w14:textId="77777777" w:rsidR="003A0DEF" w:rsidRDefault="003A0DEF" w:rsidP="003A0DEF">
            <w:pPr>
              <w:rPr>
                <w:rFonts w:ascii="Calisto MT" w:hAnsi="Calisto MT"/>
              </w:rPr>
            </w:pPr>
            <w:r>
              <w:rPr>
                <w:rFonts w:ascii="Calisto MT" w:hAnsi="Calisto MT"/>
              </w:rPr>
              <w:t>Pass</w:t>
            </w:r>
          </w:p>
          <w:p w14:paraId="5CD64707" w14:textId="77777777" w:rsidR="003A0DEF" w:rsidRDefault="003A0DEF" w:rsidP="003A0DEF">
            <w:pPr>
              <w:rPr>
                <w:rFonts w:ascii="Calisto MT" w:hAnsi="Calisto MT"/>
              </w:rPr>
            </w:pPr>
            <w:r>
              <w:rPr>
                <w:rFonts w:ascii="Calisto MT" w:hAnsi="Calisto MT"/>
              </w:rPr>
              <w:t>Pass</w:t>
            </w:r>
          </w:p>
          <w:p w14:paraId="236FC936" w14:textId="77777777" w:rsidR="003A0DEF" w:rsidRDefault="003A0DEF" w:rsidP="003A0DEF">
            <w:pPr>
              <w:rPr>
                <w:rFonts w:ascii="Calisto MT" w:hAnsi="Calisto MT"/>
              </w:rPr>
            </w:pPr>
            <w:r>
              <w:rPr>
                <w:rFonts w:ascii="Calisto MT" w:hAnsi="Calisto MT"/>
              </w:rPr>
              <w:t>Pass</w:t>
            </w:r>
          </w:p>
          <w:p w14:paraId="1286E527" w14:textId="77777777" w:rsidR="003A0DEF" w:rsidRDefault="003A0DEF" w:rsidP="003A0DEF">
            <w:pPr>
              <w:rPr>
                <w:rFonts w:ascii="Calisto MT" w:hAnsi="Calisto MT"/>
              </w:rPr>
            </w:pPr>
            <w:r>
              <w:rPr>
                <w:rFonts w:ascii="Calisto MT" w:hAnsi="Calisto MT"/>
              </w:rPr>
              <w:t>Pass</w:t>
            </w:r>
          </w:p>
          <w:p w14:paraId="5C11B60C" w14:textId="77777777" w:rsidR="003A0DEF" w:rsidRDefault="003A0DEF" w:rsidP="003A0DEF">
            <w:pPr>
              <w:rPr>
                <w:rFonts w:ascii="Calisto MT" w:hAnsi="Calisto MT"/>
              </w:rPr>
            </w:pPr>
            <w:r>
              <w:rPr>
                <w:rFonts w:ascii="Calisto MT" w:hAnsi="Calisto MT"/>
              </w:rPr>
              <w:t>Pass</w:t>
            </w:r>
          </w:p>
          <w:p w14:paraId="2E81E2FF" w14:textId="77777777" w:rsidR="003A0DEF" w:rsidRDefault="003A0DEF" w:rsidP="003A0DEF">
            <w:pPr>
              <w:rPr>
                <w:rFonts w:ascii="Calisto MT" w:hAnsi="Calisto MT"/>
              </w:rPr>
            </w:pPr>
            <w:r>
              <w:rPr>
                <w:rFonts w:ascii="Calisto MT" w:hAnsi="Calisto MT"/>
              </w:rPr>
              <w:t>Pass</w:t>
            </w:r>
          </w:p>
          <w:p w14:paraId="0C79389C" w14:textId="7CCBA1FB" w:rsidR="003A0DEF" w:rsidRPr="00895B6E" w:rsidRDefault="003A0DEF" w:rsidP="003A0DEF">
            <w:pPr>
              <w:rPr>
                <w:rFonts w:ascii="Calisto MT" w:hAnsi="Calisto MT"/>
              </w:rPr>
            </w:pPr>
            <w:r>
              <w:rPr>
                <w:rFonts w:ascii="Calisto MT" w:hAnsi="Calisto MT"/>
              </w:rPr>
              <w:t>Pass</w:t>
            </w:r>
          </w:p>
        </w:tc>
        <w:tc>
          <w:tcPr>
            <w:tcW w:w="810" w:type="dxa"/>
          </w:tcPr>
          <w:p w14:paraId="217D6D6C" w14:textId="77777777" w:rsidR="00F92AAD" w:rsidRPr="00895B6E" w:rsidRDefault="00F92AAD" w:rsidP="00F92AAD">
            <w:pPr>
              <w:rPr>
                <w:rFonts w:ascii="Calisto MT" w:hAnsi="Calisto MT"/>
              </w:rPr>
            </w:pPr>
          </w:p>
        </w:tc>
        <w:tc>
          <w:tcPr>
            <w:tcW w:w="2513" w:type="dxa"/>
          </w:tcPr>
          <w:p w14:paraId="623757C3" w14:textId="77777777" w:rsidR="00F92AAD" w:rsidRDefault="00F92AAD" w:rsidP="00F92AAD">
            <w:pPr>
              <w:rPr>
                <w:rFonts w:ascii="Calisto MT" w:hAnsi="Calisto MT"/>
              </w:rPr>
            </w:pPr>
          </w:p>
          <w:p w14:paraId="002EB793" w14:textId="77777777" w:rsidR="00203286" w:rsidRDefault="00203286" w:rsidP="00F92AAD">
            <w:pPr>
              <w:rPr>
                <w:rFonts w:ascii="Calisto MT" w:hAnsi="Calisto MT"/>
              </w:rPr>
            </w:pPr>
          </w:p>
          <w:p w14:paraId="646071A1" w14:textId="77777777" w:rsidR="00203286" w:rsidRPr="00203286" w:rsidRDefault="00203286" w:rsidP="00203286">
            <w:pPr>
              <w:rPr>
                <w:rFonts w:ascii="Calisto MT" w:hAnsi="Calisto MT"/>
              </w:rPr>
            </w:pPr>
            <w:r w:rsidRPr="00203286">
              <w:rPr>
                <w:rFonts w:ascii="Calisto MT" w:hAnsi="Calisto MT"/>
              </w:rPr>
              <w:t>Tag: 7697 Index: 6995</w:t>
            </w:r>
          </w:p>
          <w:p w14:paraId="62F41B08" w14:textId="77777777" w:rsidR="00203286" w:rsidRPr="00203286" w:rsidRDefault="00203286" w:rsidP="00203286">
            <w:pPr>
              <w:rPr>
                <w:rFonts w:ascii="Calisto MT" w:hAnsi="Calisto MT"/>
              </w:rPr>
            </w:pPr>
            <w:r w:rsidRPr="00203286">
              <w:rPr>
                <w:rFonts w:ascii="Calisto MT" w:hAnsi="Calisto MT"/>
              </w:rPr>
              <w:t>Tag: 2055 Index: 5800</w:t>
            </w:r>
          </w:p>
          <w:p w14:paraId="49BDF12D" w14:textId="77777777" w:rsidR="00203286" w:rsidRPr="00203286" w:rsidRDefault="00203286" w:rsidP="00203286">
            <w:pPr>
              <w:rPr>
                <w:rFonts w:ascii="Calisto MT" w:hAnsi="Calisto MT"/>
              </w:rPr>
            </w:pPr>
            <w:r w:rsidRPr="00203286">
              <w:rPr>
                <w:rFonts w:ascii="Calisto MT" w:hAnsi="Calisto MT"/>
              </w:rPr>
              <w:t>Tag: 2055 Index: 5800</w:t>
            </w:r>
          </w:p>
          <w:p w14:paraId="16DA1B13" w14:textId="77777777" w:rsidR="00203286" w:rsidRPr="00203286" w:rsidRDefault="00203286" w:rsidP="00203286">
            <w:pPr>
              <w:rPr>
                <w:rFonts w:ascii="Calisto MT" w:hAnsi="Calisto MT"/>
              </w:rPr>
            </w:pPr>
            <w:r w:rsidRPr="00203286">
              <w:rPr>
                <w:rFonts w:ascii="Calisto MT" w:hAnsi="Calisto MT"/>
              </w:rPr>
              <w:t>Tag: 8191 Index: 5800</w:t>
            </w:r>
          </w:p>
          <w:p w14:paraId="484D6591" w14:textId="77777777" w:rsidR="00203286" w:rsidRPr="00203286" w:rsidRDefault="00203286" w:rsidP="00203286">
            <w:pPr>
              <w:rPr>
                <w:rFonts w:ascii="Calisto MT" w:hAnsi="Calisto MT"/>
              </w:rPr>
            </w:pPr>
            <w:r w:rsidRPr="00203286">
              <w:rPr>
                <w:rFonts w:ascii="Calisto MT" w:hAnsi="Calisto MT"/>
              </w:rPr>
              <w:t>Tag: 8190 Index: 5800</w:t>
            </w:r>
          </w:p>
          <w:p w14:paraId="5C3E5852" w14:textId="77777777" w:rsidR="00203286" w:rsidRPr="00203286" w:rsidRDefault="00203286" w:rsidP="00203286">
            <w:pPr>
              <w:rPr>
                <w:rFonts w:ascii="Calisto MT" w:hAnsi="Calisto MT"/>
              </w:rPr>
            </w:pPr>
            <w:r w:rsidRPr="00203286">
              <w:rPr>
                <w:rFonts w:ascii="Calisto MT" w:hAnsi="Calisto MT"/>
              </w:rPr>
              <w:t>Tag: 8189 Index: 5800</w:t>
            </w:r>
          </w:p>
          <w:p w14:paraId="5ECF2A2A" w14:textId="77777777" w:rsidR="00203286" w:rsidRPr="00203286" w:rsidRDefault="00203286" w:rsidP="00203286">
            <w:pPr>
              <w:rPr>
                <w:rFonts w:ascii="Calisto MT" w:hAnsi="Calisto MT"/>
              </w:rPr>
            </w:pPr>
            <w:r w:rsidRPr="00203286">
              <w:rPr>
                <w:rFonts w:ascii="Calisto MT" w:hAnsi="Calisto MT"/>
              </w:rPr>
              <w:t>Tag: 8184 Index: 5800</w:t>
            </w:r>
          </w:p>
          <w:p w14:paraId="4C916812" w14:textId="77777777" w:rsidR="00203286" w:rsidRPr="00203286" w:rsidRDefault="00203286" w:rsidP="00203286">
            <w:pPr>
              <w:rPr>
                <w:rFonts w:ascii="Calisto MT" w:hAnsi="Calisto MT"/>
              </w:rPr>
            </w:pPr>
            <w:r w:rsidRPr="00203286">
              <w:rPr>
                <w:rFonts w:ascii="Calisto MT" w:hAnsi="Calisto MT"/>
              </w:rPr>
              <w:t>Tag: 8181 Index: 5800</w:t>
            </w:r>
          </w:p>
          <w:p w14:paraId="01525A14" w14:textId="77777777" w:rsidR="00203286" w:rsidRPr="00203286" w:rsidRDefault="00203286" w:rsidP="00203286">
            <w:pPr>
              <w:rPr>
                <w:rFonts w:ascii="Calisto MT" w:hAnsi="Calisto MT"/>
              </w:rPr>
            </w:pPr>
            <w:r w:rsidRPr="00203286">
              <w:rPr>
                <w:rFonts w:ascii="Calisto MT" w:hAnsi="Calisto MT"/>
              </w:rPr>
              <w:lastRenderedPageBreak/>
              <w:t>Tag: 8127 Index: 5800</w:t>
            </w:r>
          </w:p>
          <w:p w14:paraId="4F565515" w14:textId="77777777" w:rsidR="00203286" w:rsidRPr="00203286" w:rsidRDefault="00203286" w:rsidP="00203286">
            <w:pPr>
              <w:rPr>
                <w:rFonts w:ascii="Calisto MT" w:hAnsi="Calisto MT"/>
              </w:rPr>
            </w:pPr>
            <w:r w:rsidRPr="00203286">
              <w:rPr>
                <w:rFonts w:ascii="Calisto MT" w:hAnsi="Calisto MT"/>
              </w:rPr>
              <w:t>Tag: 8063 Index: 5800</w:t>
            </w:r>
          </w:p>
          <w:p w14:paraId="3E0AD9BA" w14:textId="77777777" w:rsidR="00203286" w:rsidRPr="00203286" w:rsidRDefault="00203286" w:rsidP="00203286">
            <w:pPr>
              <w:rPr>
                <w:rFonts w:ascii="Calisto MT" w:hAnsi="Calisto MT"/>
              </w:rPr>
            </w:pPr>
            <w:r w:rsidRPr="00203286">
              <w:rPr>
                <w:rFonts w:ascii="Calisto MT" w:hAnsi="Calisto MT"/>
              </w:rPr>
              <w:t>Tag: 7935 Index: 5800</w:t>
            </w:r>
          </w:p>
          <w:p w14:paraId="414F845F" w14:textId="77777777" w:rsidR="00203286" w:rsidRPr="00203286" w:rsidRDefault="00203286" w:rsidP="00203286">
            <w:pPr>
              <w:rPr>
                <w:rFonts w:ascii="Calisto MT" w:hAnsi="Calisto MT"/>
              </w:rPr>
            </w:pPr>
            <w:r w:rsidRPr="00203286">
              <w:rPr>
                <w:rFonts w:ascii="Calisto MT" w:hAnsi="Calisto MT"/>
              </w:rPr>
              <w:t>Tag: 7679 Index: 5800</w:t>
            </w:r>
          </w:p>
          <w:p w14:paraId="2295F526" w14:textId="77777777" w:rsidR="00203286" w:rsidRPr="00203286" w:rsidRDefault="00203286" w:rsidP="00203286">
            <w:pPr>
              <w:rPr>
                <w:rFonts w:ascii="Calisto MT" w:hAnsi="Calisto MT"/>
              </w:rPr>
            </w:pPr>
            <w:r w:rsidRPr="00203286">
              <w:rPr>
                <w:rFonts w:ascii="Calisto MT" w:hAnsi="Calisto MT"/>
              </w:rPr>
              <w:t>Tag: 4096 Index: 5800</w:t>
            </w:r>
          </w:p>
          <w:p w14:paraId="6DEA74F7" w14:textId="77777777" w:rsidR="00203286" w:rsidRPr="00203286" w:rsidRDefault="00203286" w:rsidP="00203286">
            <w:pPr>
              <w:rPr>
                <w:rFonts w:ascii="Calisto MT" w:hAnsi="Calisto MT"/>
              </w:rPr>
            </w:pPr>
            <w:r w:rsidRPr="00203286">
              <w:rPr>
                <w:rFonts w:ascii="Calisto MT" w:hAnsi="Calisto MT"/>
              </w:rPr>
              <w:t>Tag: 7168 Index: 5800</w:t>
            </w:r>
          </w:p>
          <w:p w14:paraId="5696107B" w14:textId="77777777" w:rsidR="00203286" w:rsidRPr="00203286" w:rsidRDefault="00203286" w:rsidP="00203286">
            <w:pPr>
              <w:rPr>
                <w:rFonts w:ascii="Calisto MT" w:hAnsi="Calisto MT"/>
              </w:rPr>
            </w:pPr>
            <w:r w:rsidRPr="00203286">
              <w:rPr>
                <w:rFonts w:ascii="Calisto MT" w:hAnsi="Calisto MT"/>
              </w:rPr>
              <w:t>Tag: 7936 Index: 5800</w:t>
            </w:r>
          </w:p>
          <w:p w14:paraId="56031620" w14:textId="77777777" w:rsidR="00203286" w:rsidRPr="00203286" w:rsidRDefault="00203286" w:rsidP="00203286">
            <w:pPr>
              <w:rPr>
                <w:rFonts w:ascii="Calisto MT" w:hAnsi="Calisto MT"/>
              </w:rPr>
            </w:pPr>
            <w:r w:rsidRPr="00203286">
              <w:rPr>
                <w:rFonts w:ascii="Calisto MT" w:hAnsi="Calisto MT"/>
              </w:rPr>
              <w:t>Tag: 2053 Index: 5800</w:t>
            </w:r>
          </w:p>
          <w:p w14:paraId="4F74A27D" w14:textId="77777777" w:rsidR="00203286" w:rsidRPr="00203286" w:rsidRDefault="00203286" w:rsidP="00203286">
            <w:pPr>
              <w:rPr>
                <w:rFonts w:ascii="Calisto MT" w:hAnsi="Calisto MT"/>
              </w:rPr>
            </w:pPr>
            <w:r w:rsidRPr="00203286">
              <w:rPr>
                <w:rFonts w:ascii="Calisto MT" w:hAnsi="Calisto MT"/>
              </w:rPr>
              <w:t>Tag: 2051 Index: 5800</w:t>
            </w:r>
          </w:p>
          <w:p w14:paraId="488A7F95" w14:textId="77777777" w:rsidR="00203286" w:rsidRPr="00203286" w:rsidRDefault="00203286" w:rsidP="00203286">
            <w:pPr>
              <w:rPr>
                <w:rFonts w:ascii="Calisto MT" w:hAnsi="Calisto MT"/>
              </w:rPr>
            </w:pPr>
            <w:r w:rsidRPr="00203286">
              <w:rPr>
                <w:rFonts w:ascii="Calisto MT" w:hAnsi="Calisto MT"/>
              </w:rPr>
              <w:t>Tag: 2049 Index: 5800</w:t>
            </w:r>
          </w:p>
          <w:p w14:paraId="044D5FBC" w14:textId="77777777" w:rsidR="00203286" w:rsidRPr="00203286" w:rsidRDefault="00203286" w:rsidP="00203286">
            <w:pPr>
              <w:rPr>
                <w:rFonts w:ascii="Calisto MT" w:hAnsi="Calisto MT"/>
              </w:rPr>
            </w:pPr>
            <w:r w:rsidRPr="00203286">
              <w:rPr>
                <w:rFonts w:ascii="Calisto MT" w:hAnsi="Calisto MT"/>
              </w:rPr>
              <w:t>Tag: 2087 Index: 5800</w:t>
            </w:r>
          </w:p>
          <w:p w14:paraId="275E524A" w14:textId="77777777" w:rsidR="00203286" w:rsidRPr="00203286" w:rsidRDefault="00203286" w:rsidP="00203286">
            <w:pPr>
              <w:rPr>
                <w:rFonts w:ascii="Calisto MT" w:hAnsi="Calisto MT"/>
              </w:rPr>
            </w:pPr>
            <w:r w:rsidRPr="00203286">
              <w:rPr>
                <w:rFonts w:ascii="Calisto MT" w:hAnsi="Calisto MT"/>
              </w:rPr>
              <w:t>Tag: 7697 Index: 6992</w:t>
            </w:r>
          </w:p>
          <w:p w14:paraId="6887B40D" w14:textId="77777777" w:rsidR="00203286" w:rsidRPr="00203286" w:rsidRDefault="00203286" w:rsidP="00203286">
            <w:pPr>
              <w:rPr>
                <w:rFonts w:ascii="Calisto MT" w:hAnsi="Calisto MT"/>
              </w:rPr>
            </w:pPr>
            <w:r w:rsidRPr="00203286">
              <w:rPr>
                <w:rFonts w:ascii="Calisto MT" w:hAnsi="Calisto MT"/>
              </w:rPr>
              <w:t>Tag: 2055 Index: 5800</w:t>
            </w:r>
          </w:p>
          <w:p w14:paraId="39134864" w14:textId="77777777" w:rsidR="00203286" w:rsidRPr="00203286" w:rsidRDefault="00203286" w:rsidP="00203286">
            <w:pPr>
              <w:rPr>
                <w:rFonts w:ascii="Calisto MT" w:hAnsi="Calisto MT"/>
              </w:rPr>
            </w:pPr>
            <w:r w:rsidRPr="00203286">
              <w:rPr>
                <w:rFonts w:ascii="Calisto MT" w:hAnsi="Calisto MT"/>
              </w:rPr>
              <w:t>Tag: 2055 Index: 5800</w:t>
            </w:r>
          </w:p>
          <w:p w14:paraId="33CCECDC" w14:textId="77777777" w:rsidR="00203286" w:rsidRPr="00203286" w:rsidRDefault="00203286" w:rsidP="00203286">
            <w:pPr>
              <w:rPr>
                <w:rFonts w:ascii="Calisto MT" w:hAnsi="Calisto MT"/>
              </w:rPr>
            </w:pPr>
            <w:r w:rsidRPr="00203286">
              <w:rPr>
                <w:rFonts w:ascii="Calisto MT" w:hAnsi="Calisto MT"/>
              </w:rPr>
              <w:t>Tag: 7697 Index: 6992</w:t>
            </w:r>
          </w:p>
          <w:p w14:paraId="57A7872B" w14:textId="77777777" w:rsidR="00203286" w:rsidRPr="00203286" w:rsidRDefault="00203286" w:rsidP="00203286">
            <w:pPr>
              <w:rPr>
                <w:rFonts w:ascii="Calisto MT" w:hAnsi="Calisto MT"/>
              </w:rPr>
            </w:pPr>
            <w:r w:rsidRPr="00203286">
              <w:rPr>
                <w:rFonts w:ascii="Calisto MT" w:hAnsi="Calisto MT"/>
              </w:rPr>
              <w:t>Tag: 21 Index: 6994</w:t>
            </w:r>
          </w:p>
          <w:p w14:paraId="50F94EE4" w14:textId="77777777" w:rsidR="00203286" w:rsidRPr="00203286" w:rsidRDefault="00203286" w:rsidP="00203286">
            <w:pPr>
              <w:rPr>
                <w:rFonts w:ascii="Calisto MT" w:hAnsi="Calisto MT"/>
              </w:rPr>
            </w:pPr>
            <w:r w:rsidRPr="00203286">
              <w:rPr>
                <w:rFonts w:ascii="Calisto MT" w:hAnsi="Calisto MT"/>
              </w:rPr>
              <w:t>Tag: 21 Index: 6994</w:t>
            </w:r>
          </w:p>
          <w:p w14:paraId="34BE776D" w14:textId="77777777" w:rsidR="00203286" w:rsidRPr="00203286" w:rsidRDefault="00203286" w:rsidP="00203286">
            <w:pPr>
              <w:rPr>
                <w:rFonts w:ascii="Calisto MT" w:hAnsi="Calisto MT"/>
              </w:rPr>
            </w:pPr>
            <w:r w:rsidRPr="00203286">
              <w:rPr>
                <w:rFonts w:ascii="Calisto MT" w:hAnsi="Calisto MT"/>
              </w:rPr>
              <w:t>Tag: 7697 Index: 6992</w:t>
            </w:r>
          </w:p>
          <w:p w14:paraId="09F866C5" w14:textId="77777777" w:rsidR="00203286" w:rsidRPr="00203286" w:rsidRDefault="00203286" w:rsidP="00203286">
            <w:pPr>
              <w:rPr>
                <w:rFonts w:ascii="Calisto MT" w:hAnsi="Calisto MT"/>
              </w:rPr>
            </w:pPr>
            <w:r w:rsidRPr="00203286">
              <w:rPr>
                <w:rFonts w:ascii="Calisto MT" w:hAnsi="Calisto MT"/>
              </w:rPr>
              <w:t>Tag: 2055 Index: 5800</w:t>
            </w:r>
          </w:p>
          <w:p w14:paraId="198B42B3" w14:textId="77777777" w:rsidR="00203286" w:rsidRPr="00203286" w:rsidRDefault="00203286" w:rsidP="00203286">
            <w:pPr>
              <w:rPr>
                <w:rFonts w:ascii="Calisto MT" w:hAnsi="Calisto MT"/>
              </w:rPr>
            </w:pPr>
            <w:r w:rsidRPr="00203286">
              <w:rPr>
                <w:rFonts w:ascii="Calisto MT" w:hAnsi="Calisto MT"/>
              </w:rPr>
              <w:t>Tag: 2055 Index: 5800</w:t>
            </w:r>
          </w:p>
          <w:p w14:paraId="0E8A8A2C" w14:textId="77777777" w:rsidR="00203286" w:rsidRPr="00203286" w:rsidRDefault="00203286" w:rsidP="00203286">
            <w:pPr>
              <w:rPr>
                <w:rFonts w:ascii="Calisto MT" w:hAnsi="Calisto MT"/>
              </w:rPr>
            </w:pPr>
            <w:r w:rsidRPr="00203286">
              <w:rPr>
                <w:rFonts w:ascii="Calisto MT" w:hAnsi="Calisto MT"/>
              </w:rPr>
              <w:t>Tag: 7697 Index: 6992</w:t>
            </w:r>
          </w:p>
          <w:p w14:paraId="73E375D9" w14:textId="77777777" w:rsidR="00203286" w:rsidRPr="00203286" w:rsidRDefault="00203286" w:rsidP="00203286">
            <w:pPr>
              <w:rPr>
                <w:rFonts w:ascii="Calisto MT" w:hAnsi="Calisto MT"/>
              </w:rPr>
            </w:pPr>
            <w:r w:rsidRPr="00203286">
              <w:rPr>
                <w:rFonts w:ascii="Calisto MT" w:hAnsi="Calisto MT"/>
              </w:rPr>
              <w:t>Tag: 21 Index: 6994</w:t>
            </w:r>
          </w:p>
          <w:p w14:paraId="63DB9D47" w14:textId="782D0B0D" w:rsidR="00203286" w:rsidRPr="00895B6E" w:rsidRDefault="00203286" w:rsidP="00203286">
            <w:pPr>
              <w:rPr>
                <w:rFonts w:ascii="Calisto MT" w:hAnsi="Calisto MT"/>
              </w:rPr>
            </w:pPr>
            <w:r w:rsidRPr="00203286">
              <w:rPr>
                <w:rFonts w:ascii="Calisto MT" w:hAnsi="Calisto MT"/>
              </w:rPr>
              <w:t>Tag: 21 Index: 6994</w:t>
            </w:r>
          </w:p>
        </w:tc>
      </w:tr>
    </w:tbl>
    <w:p w14:paraId="061AF8CF" w14:textId="77777777" w:rsidR="00203286" w:rsidRDefault="00203286" w:rsidP="002276B5"/>
    <w:tbl>
      <w:tblPr>
        <w:tblStyle w:val="TableGrid"/>
        <w:tblW w:w="9641" w:type="dxa"/>
        <w:tblLook w:val="04A0" w:firstRow="1" w:lastRow="0" w:firstColumn="1" w:lastColumn="0" w:noHBand="0" w:noVBand="1"/>
      </w:tblPr>
      <w:tblGrid>
        <w:gridCol w:w="1882"/>
        <w:gridCol w:w="1281"/>
        <w:gridCol w:w="2661"/>
        <w:gridCol w:w="819"/>
        <w:gridCol w:w="806"/>
        <w:gridCol w:w="2192"/>
      </w:tblGrid>
      <w:tr w:rsidR="00E63BCE" w:rsidRPr="00895B6E" w14:paraId="5B040063" w14:textId="77777777" w:rsidTr="008D1559">
        <w:trPr>
          <w:trHeight w:val="253"/>
        </w:trPr>
        <w:tc>
          <w:tcPr>
            <w:tcW w:w="1882" w:type="dxa"/>
            <w:shd w:val="clear" w:color="auto" w:fill="E6E6E6"/>
            <w:vAlign w:val="bottom"/>
          </w:tcPr>
          <w:p w14:paraId="0FE1562E"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9" w:type="dxa"/>
            <w:gridSpan w:val="5"/>
          </w:tcPr>
          <w:p w14:paraId="52B3E925" w14:textId="3ED12F32" w:rsidR="00E63BCE" w:rsidRPr="00895B6E" w:rsidRDefault="00626918" w:rsidP="007F35BA">
            <w:pPr>
              <w:rPr>
                <w:rFonts w:ascii="Calisto MT" w:hAnsi="Calisto MT"/>
              </w:rPr>
            </w:pPr>
            <w:r>
              <w:rPr>
                <w:rFonts w:ascii="Calisto MT" w:hAnsi="Calisto MT"/>
              </w:rPr>
              <w:t>3</w:t>
            </w:r>
          </w:p>
        </w:tc>
      </w:tr>
      <w:tr w:rsidR="00E63BCE" w:rsidRPr="00895B6E" w14:paraId="6B48543D" w14:textId="77777777" w:rsidTr="008D1559">
        <w:trPr>
          <w:trHeight w:val="253"/>
        </w:trPr>
        <w:tc>
          <w:tcPr>
            <w:tcW w:w="1882" w:type="dxa"/>
            <w:shd w:val="clear" w:color="auto" w:fill="E6E6E6"/>
            <w:vAlign w:val="bottom"/>
          </w:tcPr>
          <w:p w14:paraId="438FCEE6"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9" w:type="dxa"/>
            <w:gridSpan w:val="5"/>
          </w:tcPr>
          <w:p w14:paraId="7F012DD6" w14:textId="1C9AC2CC" w:rsidR="00E63BCE" w:rsidRPr="00895B6E" w:rsidRDefault="00986A98" w:rsidP="007F35BA">
            <w:pPr>
              <w:rPr>
                <w:rFonts w:ascii="Calisto MT" w:hAnsi="Calisto MT"/>
              </w:rPr>
            </w:pPr>
            <w:r>
              <w:rPr>
                <w:rFonts w:ascii="Calisto MT" w:hAnsi="Calisto MT"/>
              </w:rPr>
              <w:t>Line Selection Test</w:t>
            </w:r>
          </w:p>
        </w:tc>
      </w:tr>
      <w:tr w:rsidR="00E63BCE" w:rsidRPr="00895B6E" w14:paraId="184A54C3" w14:textId="77777777" w:rsidTr="008D1559">
        <w:trPr>
          <w:trHeight w:val="237"/>
        </w:trPr>
        <w:tc>
          <w:tcPr>
            <w:tcW w:w="1882" w:type="dxa"/>
            <w:shd w:val="clear" w:color="auto" w:fill="E6E6E6"/>
            <w:vAlign w:val="bottom"/>
          </w:tcPr>
          <w:p w14:paraId="50D49EC5"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9" w:type="dxa"/>
            <w:gridSpan w:val="5"/>
          </w:tcPr>
          <w:p w14:paraId="07DBDA17" w14:textId="3346FCF2" w:rsidR="00E63BCE" w:rsidRPr="00895B6E" w:rsidRDefault="003A0DEF" w:rsidP="007F35BA">
            <w:pPr>
              <w:rPr>
                <w:rFonts w:ascii="Calisto MT" w:hAnsi="Calisto MT"/>
              </w:rPr>
            </w:pPr>
            <w:r>
              <w:rPr>
                <w:rFonts w:ascii="Calisto MT" w:hAnsi="Calisto MT"/>
              </w:rPr>
              <w:t>Jeremiah Franke</w:t>
            </w:r>
          </w:p>
        </w:tc>
      </w:tr>
      <w:tr w:rsidR="00E63BCE" w:rsidRPr="00895B6E" w14:paraId="3D958273" w14:textId="77777777" w:rsidTr="008D1559">
        <w:trPr>
          <w:trHeight w:val="253"/>
        </w:trPr>
        <w:tc>
          <w:tcPr>
            <w:tcW w:w="1882" w:type="dxa"/>
            <w:shd w:val="clear" w:color="auto" w:fill="E6E6E6"/>
            <w:vAlign w:val="bottom"/>
          </w:tcPr>
          <w:p w14:paraId="76A27D5A"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9" w:type="dxa"/>
            <w:gridSpan w:val="5"/>
          </w:tcPr>
          <w:p w14:paraId="52AFCE98" w14:textId="4562A389" w:rsidR="00E63BCE" w:rsidRPr="00895B6E" w:rsidRDefault="003A0DEF" w:rsidP="007F35BA">
            <w:pPr>
              <w:rPr>
                <w:rFonts w:ascii="Calisto MT" w:hAnsi="Calisto MT"/>
              </w:rPr>
            </w:pPr>
            <w:r>
              <w:rPr>
                <w:rFonts w:ascii="Calisto MT" w:hAnsi="Calisto MT"/>
              </w:rPr>
              <w:t>Jeremiah Franke</w:t>
            </w:r>
          </w:p>
        </w:tc>
      </w:tr>
      <w:tr w:rsidR="00E63BCE" w:rsidRPr="00895B6E" w14:paraId="19C8E5B7" w14:textId="77777777" w:rsidTr="008D1559">
        <w:trPr>
          <w:trHeight w:val="253"/>
        </w:trPr>
        <w:tc>
          <w:tcPr>
            <w:tcW w:w="1882" w:type="dxa"/>
            <w:tcBorders>
              <w:bottom w:val="single" w:sz="4" w:space="0" w:color="auto"/>
            </w:tcBorders>
            <w:shd w:val="clear" w:color="auto" w:fill="E6E6E6"/>
            <w:vAlign w:val="bottom"/>
          </w:tcPr>
          <w:p w14:paraId="2BBA3877"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9" w:type="dxa"/>
            <w:gridSpan w:val="5"/>
            <w:tcBorders>
              <w:bottom w:val="single" w:sz="4" w:space="0" w:color="auto"/>
            </w:tcBorders>
          </w:tcPr>
          <w:p w14:paraId="2214FA09" w14:textId="619C3FD0" w:rsidR="00E63BCE" w:rsidRPr="00895B6E" w:rsidRDefault="00912EC1" w:rsidP="007F35BA">
            <w:pPr>
              <w:rPr>
                <w:rFonts w:ascii="Calisto MT" w:hAnsi="Calisto MT"/>
              </w:rPr>
            </w:pPr>
            <w:r>
              <w:rPr>
                <w:rFonts w:ascii="Calisto MT" w:hAnsi="Calisto MT"/>
              </w:rPr>
              <w:t>Select correctly the desired line in a set</w:t>
            </w:r>
            <w:r w:rsidR="008D1559">
              <w:rPr>
                <w:rFonts w:ascii="Calisto MT" w:hAnsi="Calisto MT"/>
              </w:rPr>
              <w:t>.  Get the line by checking Tag bits.</w:t>
            </w:r>
          </w:p>
        </w:tc>
      </w:tr>
      <w:tr w:rsidR="00E63BCE" w:rsidRPr="00DE7D1D" w14:paraId="0D98CC9F" w14:textId="77777777" w:rsidTr="008D1559">
        <w:trPr>
          <w:trHeight w:val="458"/>
        </w:trPr>
        <w:tc>
          <w:tcPr>
            <w:tcW w:w="3163" w:type="dxa"/>
            <w:gridSpan w:val="2"/>
            <w:shd w:val="clear" w:color="auto" w:fill="E6E6E6"/>
            <w:vAlign w:val="bottom"/>
          </w:tcPr>
          <w:p w14:paraId="4B216B08"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Step Description</w:t>
            </w:r>
          </w:p>
          <w:p w14:paraId="5C13EBAB" w14:textId="77777777" w:rsidR="00E63BCE" w:rsidRPr="00DE7D1D" w:rsidRDefault="00E63BCE" w:rsidP="007F35BA">
            <w:pPr>
              <w:jc w:val="center"/>
              <w:rPr>
                <w:rFonts w:ascii="Calisto MT" w:hAnsi="Calisto MT"/>
                <w:b/>
              </w:rPr>
            </w:pPr>
          </w:p>
        </w:tc>
        <w:tc>
          <w:tcPr>
            <w:tcW w:w="2661" w:type="dxa"/>
            <w:shd w:val="clear" w:color="auto" w:fill="E6E6E6"/>
            <w:vAlign w:val="bottom"/>
          </w:tcPr>
          <w:p w14:paraId="0344F031" w14:textId="77777777" w:rsidR="00E63BCE" w:rsidRPr="00DE7D1D" w:rsidRDefault="00E63BCE" w:rsidP="007F35BA">
            <w:pPr>
              <w:rPr>
                <w:rFonts w:ascii="Calisto MT" w:eastAsia="Times New Roman" w:hAnsi="Calisto MT" w:cs="Arial"/>
                <w:b/>
              </w:rPr>
            </w:pPr>
          </w:p>
          <w:p w14:paraId="06BF3EF4"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Expected Result</w:t>
            </w:r>
          </w:p>
          <w:p w14:paraId="71DEBE21" w14:textId="77777777" w:rsidR="00E63BCE" w:rsidRPr="00DE7D1D" w:rsidRDefault="00E63BCE" w:rsidP="007F35BA">
            <w:pPr>
              <w:jc w:val="center"/>
              <w:rPr>
                <w:rFonts w:ascii="Calisto MT" w:hAnsi="Calisto MT"/>
                <w:b/>
              </w:rPr>
            </w:pPr>
          </w:p>
        </w:tc>
        <w:tc>
          <w:tcPr>
            <w:tcW w:w="819" w:type="dxa"/>
            <w:shd w:val="clear" w:color="auto" w:fill="00FF80"/>
            <w:vAlign w:val="bottom"/>
          </w:tcPr>
          <w:p w14:paraId="0930DE42" w14:textId="77777777" w:rsidR="00E63BCE" w:rsidRPr="00DE7D1D" w:rsidRDefault="00E63BCE" w:rsidP="007F35BA">
            <w:pPr>
              <w:rPr>
                <w:rFonts w:ascii="Calisto MT" w:eastAsia="Times New Roman" w:hAnsi="Calisto MT" w:cs="Arial"/>
                <w:b/>
              </w:rPr>
            </w:pPr>
          </w:p>
          <w:p w14:paraId="32CB5249"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PASS</w:t>
            </w:r>
          </w:p>
          <w:p w14:paraId="3D2078DC" w14:textId="77777777" w:rsidR="00E63BCE" w:rsidRPr="00DE7D1D" w:rsidRDefault="00E63BCE" w:rsidP="007F35BA">
            <w:pPr>
              <w:rPr>
                <w:rFonts w:ascii="Calisto MT" w:hAnsi="Calisto MT"/>
                <w:b/>
              </w:rPr>
            </w:pPr>
          </w:p>
        </w:tc>
        <w:tc>
          <w:tcPr>
            <w:tcW w:w="806" w:type="dxa"/>
            <w:shd w:val="clear" w:color="auto" w:fill="FF6600"/>
            <w:vAlign w:val="bottom"/>
          </w:tcPr>
          <w:p w14:paraId="21C96E8F"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FAIL</w:t>
            </w:r>
          </w:p>
          <w:p w14:paraId="47A3273C" w14:textId="77777777" w:rsidR="00E63BCE" w:rsidRPr="00DE7D1D" w:rsidRDefault="00E63BCE" w:rsidP="007F35BA">
            <w:pPr>
              <w:rPr>
                <w:rFonts w:ascii="Calisto MT" w:hAnsi="Calisto MT"/>
                <w:b/>
              </w:rPr>
            </w:pPr>
          </w:p>
        </w:tc>
        <w:tc>
          <w:tcPr>
            <w:tcW w:w="2192" w:type="dxa"/>
            <w:shd w:val="clear" w:color="auto" w:fill="E6E6E6"/>
          </w:tcPr>
          <w:p w14:paraId="592506FB" w14:textId="77777777" w:rsidR="00E63BCE" w:rsidRPr="00DE7D1D" w:rsidRDefault="00E63BCE" w:rsidP="007F35BA">
            <w:pPr>
              <w:jc w:val="center"/>
              <w:rPr>
                <w:rFonts w:ascii="Calisto MT" w:eastAsia="Times New Roman" w:hAnsi="Calisto MT" w:cs="Arial"/>
                <w:b/>
              </w:rPr>
            </w:pPr>
          </w:p>
          <w:p w14:paraId="7C89B162" w14:textId="77777777" w:rsidR="00E63BCE" w:rsidRPr="00DE7D1D" w:rsidRDefault="00E63BCE" w:rsidP="007F35BA">
            <w:pPr>
              <w:jc w:val="center"/>
              <w:rPr>
                <w:rFonts w:ascii="Calisto MT" w:eastAsia="Times New Roman" w:hAnsi="Calisto MT" w:cs="Arial"/>
                <w:b/>
              </w:rPr>
            </w:pPr>
            <w:r w:rsidRPr="00C8521A">
              <w:rPr>
                <w:rFonts w:ascii="Calisto MT" w:eastAsia="Times New Roman" w:hAnsi="Calisto MT" w:cs="Arial"/>
                <w:b/>
              </w:rPr>
              <w:t>Actual Results</w:t>
            </w:r>
          </w:p>
          <w:p w14:paraId="4966F383" w14:textId="77777777" w:rsidR="00E63BCE" w:rsidRPr="00DE7D1D" w:rsidRDefault="00E63BCE" w:rsidP="007F35BA">
            <w:pPr>
              <w:jc w:val="center"/>
              <w:rPr>
                <w:rFonts w:ascii="Calisto MT" w:hAnsi="Calisto MT"/>
                <w:b/>
              </w:rPr>
            </w:pPr>
          </w:p>
        </w:tc>
      </w:tr>
      <w:tr w:rsidR="008D1559" w:rsidRPr="00895B6E" w14:paraId="2BE379FF" w14:textId="77777777" w:rsidTr="008D1559">
        <w:tc>
          <w:tcPr>
            <w:tcW w:w="3163" w:type="dxa"/>
            <w:gridSpan w:val="2"/>
          </w:tcPr>
          <w:p w14:paraId="39EEB60C" w14:textId="55E07F1A" w:rsidR="008D1559" w:rsidRPr="00895B6E" w:rsidRDefault="008D1559" w:rsidP="008D1559">
            <w:pPr>
              <w:rPr>
                <w:rFonts w:ascii="Calisto MT" w:hAnsi="Calisto MT"/>
              </w:rPr>
            </w:pPr>
            <w:r>
              <w:rPr>
                <w:rFonts w:ascii="Calisto MT" w:hAnsi="Calisto MT"/>
              </w:rPr>
              <w:t>1. Compile program in debug mode</w:t>
            </w:r>
          </w:p>
        </w:tc>
        <w:tc>
          <w:tcPr>
            <w:tcW w:w="2661" w:type="dxa"/>
          </w:tcPr>
          <w:p w14:paraId="15CAAC60" w14:textId="2078DB51" w:rsidR="008D1559" w:rsidRPr="00895B6E" w:rsidRDefault="008D1559" w:rsidP="008D1559">
            <w:pPr>
              <w:rPr>
                <w:rFonts w:ascii="Calisto MT" w:hAnsi="Calisto MT"/>
              </w:rPr>
            </w:pPr>
            <w:r>
              <w:rPr>
                <w:rFonts w:ascii="Calisto MT" w:hAnsi="Calisto MT"/>
              </w:rPr>
              <w:t>Program should compile without errors.</w:t>
            </w:r>
          </w:p>
        </w:tc>
        <w:tc>
          <w:tcPr>
            <w:tcW w:w="819" w:type="dxa"/>
          </w:tcPr>
          <w:p w14:paraId="1B439354" w14:textId="57828838" w:rsidR="008D1559" w:rsidRPr="00895B6E" w:rsidRDefault="008D1559" w:rsidP="008D1559">
            <w:pPr>
              <w:rPr>
                <w:rFonts w:ascii="Calisto MT" w:hAnsi="Calisto MT"/>
              </w:rPr>
            </w:pPr>
            <w:r>
              <w:rPr>
                <w:rFonts w:ascii="Calisto MT" w:hAnsi="Calisto MT"/>
              </w:rPr>
              <w:t>Pass</w:t>
            </w:r>
          </w:p>
        </w:tc>
        <w:tc>
          <w:tcPr>
            <w:tcW w:w="806" w:type="dxa"/>
          </w:tcPr>
          <w:p w14:paraId="0A77B6B1" w14:textId="77777777" w:rsidR="008D1559" w:rsidRPr="00895B6E" w:rsidRDefault="008D1559" w:rsidP="008D1559">
            <w:pPr>
              <w:rPr>
                <w:rFonts w:ascii="Calisto MT" w:hAnsi="Calisto MT"/>
              </w:rPr>
            </w:pPr>
          </w:p>
        </w:tc>
        <w:tc>
          <w:tcPr>
            <w:tcW w:w="2192" w:type="dxa"/>
          </w:tcPr>
          <w:p w14:paraId="2DA8481E" w14:textId="45B0A55C" w:rsidR="008D1559" w:rsidRPr="00895B6E" w:rsidRDefault="008D1559" w:rsidP="008D1559">
            <w:pPr>
              <w:rPr>
                <w:rFonts w:ascii="Calisto MT" w:hAnsi="Calisto MT"/>
              </w:rPr>
            </w:pPr>
            <w:r>
              <w:rPr>
                <w:rFonts w:ascii="Calisto MT" w:hAnsi="Calisto MT"/>
              </w:rPr>
              <w:t>Compiled</w:t>
            </w:r>
          </w:p>
        </w:tc>
      </w:tr>
      <w:tr w:rsidR="008D1559" w:rsidRPr="00895B6E" w14:paraId="06899CCE" w14:textId="77777777" w:rsidTr="008D1559">
        <w:tc>
          <w:tcPr>
            <w:tcW w:w="3163" w:type="dxa"/>
            <w:gridSpan w:val="2"/>
          </w:tcPr>
          <w:p w14:paraId="23422DFB" w14:textId="77777777" w:rsidR="008D1559" w:rsidRDefault="008D1559" w:rsidP="008D1559">
            <w:pPr>
              <w:rPr>
                <w:rFonts w:ascii="Calisto MT" w:hAnsi="Calisto MT"/>
              </w:rPr>
            </w:pPr>
            <w:r>
              <w:rPr>
                <w:rFonts w:ascii="Calisto MT" w:hAnsi="Calisto MT"/>
              </w:rPr>
              <w:t xml:space="preserve">2. </w:t>
            </w:r>
            <w:r w:rsidRPr="0096034A">
              <w:rPr>
                <w:rFonts w:ascii="Calisto MT" w:hAnsi="Calisto MT"/>
              </w:rPr>
              <w:t>Run program with arguments:</w:t>
            </w:r>
          </w:p>
          <w:p w14:paraId="3CEAC04A" w14:textId="77777777" w:rsidR="008D1559" w:rsidRDefault="008D1559" w:rsidP="008D1559">
            <w:pPr>
              <w:rPr>
                <w:rFonts w:ascii="Calisto MT" w:hAnsi="Calisto MT"/>
              </w:rPr>
            </w:pPr>
            <w:r>
              <w:rPr>
                <w:rFonts w:ascii="Calisto MT" w:hAnsi="Calisto MT"/>
              </w:rPr>
              <w:t>#sets = 8192</w:t>
            </w:r>
          </w:p>
          <w:p w14:paraId="14DFA303" w14:textId="77777777" w:rsidR="008D1559" w:rsidRDefault="008D1559" w:rsidP="008D1559">
            <w:pPr>
              <w:rPr>
                <w:rFonts w:ascii="Calisto MT" w:hAnsi="Calisto MT"/>
              </w:rPr>
            </w:pPr>
            <w:r>
              <w:rPr>
                <w:rFonts w:ascii="Calisto MT" w:hAnsi="Calisto MT"/>
              </w:rPr>
              <w:t>Line size = 64</w:t>
            </w:r>
          </w:p>
          <w:p w14:paraId="627D728B" w14:textId="77777777" w:rsidR="008D1559" w:rsidRDefault="008D1559" w:rsidP="008D1559">
            <w:pPr>
              <w:rPr>
                <w:rFonts w:ascii="Calisto MT" w:hAnsi="Calisto MT"/>
              </w:rPr>
            </w:pPr>
            <w:r>
              <w:rPr>
                <w:rFonts w:ascii="Calisto MT" w:hAnsi="Calisto MT"/>
              </w:rPr>
              <w:t>Associativity = 16</w:t>
            </w:r>
          </w:p>
          <w:p w14:paraId="01A03124" w14:textId="06135A89" w:rsidR="008D1559" w:rsidRPr="0096034A" w:rsidRDefault="008D1559" w:rsidP="008D1559">
            <w:pPr>
              <w:rPr>
                <w:rFonts w:ascii="Calisto MT" w:hAnsi="Calisto MT"/>
              </w:rPr>
            </w:pPr>
            <w:r>
              <w:rPr>
                <w:rFonts w:ascii="Calisto MT" w:hAnsi="Calisto MT"/>
              </w:rPr>
              <w:t>Trace file = “TestLines.txt”</w:t>
            </w:r>
          </w:p>
          <w:p w14:paraId="50CBEFF8" w14:textId="24C48C2C" w:rsidR="008D1559" w:rsidRPr="00895B6E" w:rsidRDefault="008D1559" w:rsidP="008D1559">
            <w:pPr>
              <w:rPr>
                <w:rFonts w:ascii="Calisto MT" w:hAnsi="Calisto MT"/>
              </w:rPr>
            </w:pPr>
          </w:p>
        </w:tc>
        <w:tc>
          <w:tcPr>
            <w:tcW w:w="2661" w:type="dxa"/>
          </w:tcPr>
          <w:p w14:paraId="3AC1F01C" w14:textId="7989E21B" w:rsidR="008D1559" w:rsidRPr="00895B6E" w:rsidRDefault="008D1559" w:rsidP="008D1559">
            <w:pPr>
              <w:rPr>
                <w:rFonts w:ascii="Calisto MT" w:hAnsi="Calisto MT"/>
              </w:rPr>
            </w:pPr>
            <w:r>
              <w:rPr>
                <w:rFonts w:ascii="Calisto MT" w:hAnsi="Calisto MT"/>
              </w:rPr>
              <w:t>Program runs with no errors.</w:t>
            </w:r>
          </w:p>
        </w:tc>
        <w:tc>
          <w:tcPr>
            <w:tcW w:w="819" w:type="dxa"/>
          </w:tcPr>
          <w:p w14:paraId="3D25350B" w14:textId="39B41035" w:rsidR="008D1559" w:rsidRPr="00895B6E" w:rsidRDefault="008D1559" w:rsidP="008D1559">
            <w:pPr>
              <w:rPr>
                <w:rFonts w:ascii="Calisto MT" w:hAnsi="Calisto MT"/>
              </w:rPr>
            </w:pPr>
            <w:r>
              <w:rPr>
                <w:rFonts w:ascii="Calisto MT" w:hAnsi="Calisto MT"/>
              </w:rPr>
              <w:t>Pass</w:t>
            </w:r>
          </w:p>
        </w:tc>
        <w:tc>
          <w:tcPr>
            <w:tcW w:w="806" w:type="dxa"/>
          </w:tcPr>
          <w:p w14:paraId="5770BCCA" w14:textId="77777777" w:rsidR="008D1559" w:rsidRPr="00895B6E" w:rsidRDefault="008D1559" w:rsidP="008D1559">
            <w:pPr>
              <w:rPr>
                <w:rFonts w:ascii="Calisto MT" w:hAnsi="Calisto MT"/>
              </w:rPr>
            </w:pPr>
          </w:p>
        </w:tc>
        <w:tc>
          <w:tcPr>
            <w:tcW w:w="2192" w:type="dxa"/>
          </w:tcPr>
          <w:p w14:paraId="1B076A66" w14:textId="4BDEA3EF" w:rsidR="008D1559" w:rsidRPr="00895B6E" w:rsidRDefault="008D1559" w:rsidP="008D1559">
            <w:pPr>
              <w:rPr>
                <w:rFonts w:ascii="Calisto MT" w:hAnsi="Calisto MT"/>
              </w:rPr>
            </w:pPr>
            <w:r>
              <w:rPr>
                <w:rFonts w:ascii="Calisto MT" w:hAnsi="Calisto MT"/>
              </w:rPr>
              <w:t>Ran</w:t>
            </w:r>
          </w:p>
        </w:tc>
      </w:tr>
      <w:tr w:rsidR="008D1559" w:rsidRPr="00895B6E" w14:paraId="5F7621ED" w14:textId="77777777" w:rsidTr="008D1559">
        <w:tc>
          <w:tcPr>
            <w:tcW w:w="3163" w:type="dxa"/>
            <w:gridSpan w:val="2"/>
          </w:tcPr>
          <w:p w14:paraId="4EBE3A58" w14:textId="77777777" w:rsidR="008D1559" w:rsidRDefault="008D1559" w:rsidP="00EF2166">
            <w:pPr>
              <w:rPr>
                <w:rFonts w:ascii="Calisto MT" w:hAnsi="Calisto MT"/>
              </w:rPr>
            </w:pPr>
            <w:r>
              <w:rPr>
                <w:rFonts w:ascii="Calisto MT" w:hAnsi="Calisto MT"/>
              </w:rPr>
              <w:t xml:space="preserve">3. </w:t>
            </w:r>
            <w:r w:rsidR="00EF2166">
              <w:rPr>
                <w:rFonts w:ascii="Calisto MT" w:hAnsi="Calisto MT"/>
              </w:rPr>
              <w:t>Fill cache with:</w:t>
            </w:r>
          </w:p>
          <w:p w14:paraId="06C797AB" w14:textId="1A6A0FFA" w:rsidR="001960BC" w:rsidRPr="001960BC" w:rsidRDefault="001960BC" w:rsidP="001960BC">
            <w:pPr>
              <w:rPr>
                <w:rFonts w:ascii="Calisto MT" w:hAnsi="Calisto MT"/>
              </w:rPr>
            </w:pPr>
            <w:r w:rsidRPr="001960BC">
              <w:rPr>
                <w:rFonts w:ascii="Calisto MT" w:hAnsi="Calisto MT"/>
              </w:rPr>
              <w:lastRenderedPageBreak/>
              <w:t>f08ed4fa</w:t>
            </w:r>
          </w:p>
          <w:p w14:paraId="32122FCC" w14:textId="34D2EA0F" w:rsidR="001960BC" w:rsidRPr="001960BC" w:rsidRDefault="001960BC" w:rsidP="001960BC">
            <w:pPr>
              <w:rPr>
                <w:rFonts w:ascii="Calisto MT" w:hAnsi="Calisto MT"/>
              </w:rPr>
            </w:pPr>
            <w:r w:rsidRPr="001960BC">
              <w:rPr>
                <w:rFonts w:ascii="Calisto MT" w:hAnsi="Calisto MT"/>
              </w:rPr>
              <w:t>403daa3b</w:t>
            </w:r>
          </w:p>
          <w:p w14:paraId="7EC0732E" w14:textId="4AE45663" w:rsidR="001960BC" w:rsidRPr="001960BC" w:rsidRDefault="001960BC" w:rsidP="001960BC">
            <w:pPr>
              <w:rPr>
                <w:rFonts w:ascii="Calisto MT" w:hAnsi="Calisto MT"/>
              </w:rPr>
            </w:pPr>
            <w:r w:rsidRPr="001960BC">
              <w:rPr>
                <w:rFonts w:ascii="Calisto MT" w:hAnsi="Calisto MT"/>
              </w:rPr>
              <w:t>FFFDAA00</w:t>
            </w:r>
          </w:p>
          <w:p w14:paraId="1E70FB23" w14:textId="45759510" w:rsidR="001E0956" w:rsidRDefault="001E0956" w:rsidP="001960BC">
            <w:pPr>
              <w:rPr>
                <w:rFonts w:ascii="Calisto MT" w:hAnsi="Calisto MT"/>
              </w:rPr>
            </w:pPr>
            <w:r>
              <w:rPr>
                <w:rFonts w:ascii="Calisto MT" w:hAnsi="Calisto MT"/>
              </w:rPr>
              <w:t>FFF5AA00</w:t>
            </w:r>
          </w:p>
          <w:p w14:paraId="4DCFAFE8" w14:textId="2F5E086A" w:rsidR="001960BC" w:rsidRPr="001960BC" w:rsidRDefault="001960BC" w:rsidP="001960BC">
            <w:pPr>
              <w:rPr>
                <w:rFonts w:ascii="Calisto MT" w:hAnsi="Calisto MT"/>
              </w:rPr>
            </w:pPr>
            <w:r w:rsidRPr="001960BC">
              <w:rPr>
                <w:rFonts w:ascii="Calisto MT" w:hAnsi="Calisto MT"/>
              </w:rPr>
              <w:t>FFEDAA00</w:t>
            </w:r>
          </w:p>
          <w:p w14:paraId="339C3E62" w14:textId="5858B8E7" w:rsidR="001960BC" w:rsidRPr="001960BC" w:rsidRDefault="001960BC" w:rsidP="001960BC">
            <w:pPr>
              <w:rPr>
                <w:rFonts w:ascii="Calisto MT" w:hAnsi="Calisto MT"/>
              </w:rPr>
            </w:pPr>
            <w:r w:rsidRPr="001960BC">
              <w:rPr>
                <w:rFonts w:ascii="Calisto MT" w:hAnsi="Calisto MT"/>
              </w:rPr>
              <w:t>FFC5AA00</w:t>
            </w:r>
          </w:p>
          <w:p w14:paraId="0C120D0C" w14:textId="37AF3A34" w:rsidR="001960BC" w:rsidRPr="001960BC" w:rsidRDefault="001960BC" w:rsidP="001960BC">
            <w:pPr>
              <w:rPr>
                <w:rFonts w:ascii="Calisto MT" w:hAnsi="Calisto MT"/>
              </w:rPr>
            </w:pPr>
            <w:r w:rsidRPr="001960BC">
              <w:rPr>
                <w:rFonts w:ascii="Calisto MT" w:hAnsi="Calisto MT"/>
              </w:rPr>
              <w:t>FFADAA00</w:t>
            </w:r>
          </w:p>
          <w:p w14:paraId="2B8B37DD" w14:textId="61EF62D4" w:rsidR="001960BC" w:rsidRPr="001960BC" w:rsidRDefault="001960BC" w:rsidP="001960BC">
            <w:pPr>
              <w:rPr>
                <w:rFonts w:ascii="Calisto MT" w:hAnsi="Calisto MT"/>
              </w:rPr>
            </w:pPr>
            <w:r w:rsidRPr="001960BC">
              <w:rPr>
                <w:rFonts w:ascii="Calisto MT" w:hAnsi="Calisto MT"/>
              </w:rPr>
              <w:t>FDFDAA00</w:t>
            </w:r>
          </w:p>
          <w:p w14:paraId="33DA47A1" w14:textId="463B09AF" w:rsidR="001E0956" w:rsidRDefault="001E0956" w:rsidP="001960BC">
            <w:pPr>
              <w:rPr>
                <w:rFonts w:ascii="Calisto MT" w:hAnsi="Calisto MT"/>
              </w:rPr>
            </w:pPr>
            <w:r>
              <w:rPr>
                <w:rFonts w:ascii="Calisto MT" w:hAnsi="Calisto MT"/>
              </w:rPr>
              <w:t>3298A120</w:t>
            </w:r>
          </w:p>
          <w:p w14:paraId="4B30CA51" w14:textId="57FAA93A" w:rsidR="001960BC" w:rsidRPr="001960BC" w:rsidRDefault="001960BC" w:rsidP="001960BC">
            <w:pPr>
              <w:rPr>
                <w:rFonts w:ascii="Calisto MT" w:hAnsi="Calisto MT"/>
              </w:rPr>
            </w:pPr>
            <w:r w:rsidRPr="001960BC">
              <w:rPr>
                <w:rFonts w:ascii="Calisto MT" w:hAnsi="Calisto MT"/>
              </w:rPr>
              <w:t>4DFABC18</w:t>
            </w:r>
          </w:p>
          <w:p w14:paraId="685144D4" w14:textId="0F5AAC6C" w:rsidR="00EF2166" w:rsidRPr="00895B6E" w:rsidRDefault="001960BC" w:rsidP="001960BC">
            <w:pPr>
              <w:rPr>
                <w:rFonts w:ascii="Calisto MT" w:hAnsi="Calisto MT"/>
              </w:rPr>
            </w:pPr>
            <w:r w:rsidRPr="001960BC">
              <w:rPr>
                <w:rFonts w:ascii="Calisto MT" w:hAnsi="Calisto MT"/>
              </w:rPr>
              <w:t>AD12F89B</w:t>
            </w:r>
          </w:p>
        </w:tc>
        <w:tc>
          <w:tcPr>
            <w:tcW w:w="2661" w:type="dxa"/>
          </w:tcPr>
          <w:p w14:paraId="10CA697C" w14:textId="0889E977" w:rsidR="008D1559" w:rsidRPr="00895B6E" w:rsidRDefault="00EF2166" w:rsidP="008D1559">
            <w:pPr>
              <w:rPr>
                <w:rFonts w:ascii="Calisto MT" w:hAnsi="Calisto MT"/>
              </w:rPr>
            </w:pPr>
            <w:r>
              <w:rPr>
                <w:rFonts w:ascii="Calisto MT" w:hAnsi="Calisto MT"/>
              </w:rPr>
              <w:lastRenderedPageBreak/>
              <w:t xml:space="preserve">Should see output on </w:t>
            </w:r>
            <w:r>
              <w:rPr>
                <w:rFonts w:ascii="Calisto MT" w:hAnsi="Calisto MT"/>
              </w:rPr>
              <w:lastRenderedPageBreak/>
              <w:t>the screen for print of the cache.</w:t>
            </w:r>
          </w:p>
        </w:tc>
        <w:tc>
          <w:tcPr>
            <w:tcW w:w="819" w:type="dxa"/>
          </w:tcPr>
          <w:p w14:paraId="403D862D" w14:textId="5E9ADAD5" w:rsidR="008D1559" w:rsidRPr="00895B6E" w:rsidRDefault="008D1559" w:rsidP="008D1559">
            <w:pPr>
              <w:rPr>
                <w:rFonts w:ascii="Calisto MT" w:hAnsi="Calisto MT"/>
              </w:rPr>
            </w:pPr>
            <w:r>
              <w:rPr>
                <w:rFonts w:ascii="Calisto MT" w:hAnsi="Calisto MT"/>
              </w:rPr>
              <w:lastRenderedPageBreak/>
              <w:t>Pass</w:t>
            </w:r>
          </w:p>
        </w:tc>
        <w:tc>
          <w:tcPr>
            <w:tcW w:w="806" w:type="dxa"/>
          </w:tcPr>
          <w:p w14:paraId="135134CE" w14:textId="77777777" w:rsidR="008D1559" w:rsidRPr="00895B6E" w:rsidRDefault="008D1559" w:rsidP="008D1559">
            <w:pPr>
              <w:rPr>
                <w:rFonts w:ascii="Calisto MT" w:hAnsi="Calisto MT"/>
              </w:rPr>
            </w:pPr>
          </w:p>
        </w:tc>
        <w:tc>
          <w:tcPr>
            <w:tcW w:w="2192" w:type="dxa"/>
          </w:tcPr>
          <w:p w14:paraId="2D638F1D" w14:textId="75CA012E" w:rsidR="008D1559" w:rsidRPr="00895B6E" w:rsidRDefault="008D1559" w:rsidP="008D1559">
            <w:pPr>
              <w:rPr>
                <w:rFonts w:ascii="Calisto MT" w:hAnsi="Calisto MT"/>
              </w:rPr>
            </w:pPr>
            <w:r>
              <w:rPr>
                <w:rFonts w:ascii="Calisto MT" w:hAnsi="Calisto MT"/>
              </w:rPr>
              <w:t>Output Shown</w:t>
            </w:r>
          </w:p>
        </w:tc>
      </w:tr>
      <w:tr w:rsidR="00EF2166" w:rsidRPr="00895B6E" w14:paraId="266CFB4C" w14:textId="77777777" w:rsidTr="008D1559">
        <w:tc>
          <w:tcPr>
            <w:tcW w:w="3163" w:type="dxa"/>
            <w:gridSpan w:val="2"/>
          </w:tcPr>
          <w:p w14:paraId="52006B7F" w14:textId="5C2C0E5C" w:rsidR="00EF2166" w:rsidRPr="00895B6E" w:rsidRDefault="00EF2166" w:rsidP="00EF2166">
            <w:pPr>
              <w:rPr>
                <w:rFonts w:ascii="Calisto MT" w:hAnsi="Calisto MT"/>
              </w:rPr>
            </w:pPr>
            <w:r>
              <w:rPr>
                <w:rFonts w:ascii="Calisto MT" w:hAnsi="Calisto MT"/>
              </w:rPr>
              <w:lastRenderedPageBreak/>
              <w:t>4. Observe output to screen</w:t>
            </w:r>
          </w:p>
        </w:tc>
        <w:tc>
          <w:tcPr>
            <w:tcW w:w="2661" w:type="dxa"/>
          </w:tcPr>
          <w:p w14:paraId="7528BE47" w14:textId="6120BA41" w:rsidR="00EF2166" w:rsidRPr="00895B6E" w:rsidRDefault="00EF2166" w:rsidP="00EF2166">
            <w:pPr>
              <w:rPr>
                <w:rFonts w:ascii="Calisto MT" w:hAnsi="Calisto MT"/>
              </w:rPr>
            </w:pPr>
            <w:r>
              <w:rPr>
                <w:rFonts w:ascii="Calisto MT" w:hAnsi="Calisto MT"/>
              </w:rPr>
              <w:t>Should see output on the screen.</w:t>
            </w:r>
          </w:p>
        </w:tc>
        <w:tc>
          <w:tcPr>
            <w:tcW w:w="819" w:type="dxa"/>
          </w:tcPr>
          <w:p w14:paraId="37188D26" w14:textId="3F964733" w:rsidR="00EF2166" w:rsidRPr="00895B6E" w:rsidRDefault="00EF2166" w:rsidP="00EF2166">
            <w:pPr>
              <w:rPr>
                <w:rFonts w:ascii="Calisto MT" w:hAnsi="Calisto MT"/>
              </w:rPr>
            </w:pPr>
            <w:r>
              <w:rPr>
                <w:rFonts w:ascii="Calisto MT" w:hAnsi="Calisto MT"/>
              </w:rPr>
              <w:t>Pass</w:t>
            </w:r>
          </w:p>
        </w:tc>
        <w:tc>
          <w:tcPr>
            <w:tcW w:w="806" w:type="dxa"/>
          </w:tcPr>
          <w:p w14:paraId="43EBBF40" w14:textId="77777777" w:rsidR="00EF2166" w:rsidRPr="00895B6E" w:rsidRDefault="00EF2166" w:rsidP="00EF2166">
            <w:pPr>
              <w:rPr>
                <w:rFonts w:ascii="Calisto MT" w:hAnsi="Calisto MT"/>
              </w:rPr>
            </w:pPr>
          </w:p>
        </w:tc>
        <w:tc>
          <w:tcPr>
            <w:tcW w:w="2192" w:type="dxa"/>
          </w:tcPr>
          <w:p w14:paraId="4614C8ED" w14:textId="03364579" w:rsidR="00EF2166" w:rsidRPr="00895B6E" w:rsidRDefault="00EF2166" w:rsidP="00EF2166">
            <w:pPr>
              <w:rPr>
                <w:rFonts w:ascii="Calisto MT" w:hAnsi="Calisto MT"/>
              </w:rPr>
            </w:pPr>
            <w:r>
              <w:rPr>
                <w:rFonts w:ascii="Calisto MT" w:hAnsi="Calisto MT"/>
              </w:rPr>
              <w:t>Output Shown</w:t>
            </w:r>
          </w:p>
        </w:tc>
      </w:tr>
      <w:tr w:rsidR="00EF2166" w:rsidRPr="00895B6E" w14:paraId="6E05DA87" w14:textId="77777777" w:rsidTr="008D1559">
        <w:tc>
          <w:tcPr>
            <w:tcW w:w="3163" w:type="dxa"/>
            <w:gridSpan w:val="2"/>
          </w:tcPr>
          <w:p w14:paraId="3DF16C39" w14:textId="05DC9F09" w:rsidR="00EF2166" w:rsidRPr="00895B6E" w:rsidRDefault="00EF2166" w:rsidP="00EF2166">
            <w:pPr>
              <w:rPr>
                <w:rFonts w:ascii="Calisto MT" w:hAnsi="Calisto MT"/>
              </w:rPr>
            </w:pPr>
            <w:r>
              <w:rPr>
                <w:rFonts w:ascii="Calisto MT" w:hAnsi="Calisto MT"/>
              </w:rPr>
              <w:t>5. Check Line</w:t>
            </w:r>
          </w:p>
        </w:tc>
        <w:tc>
          <w:tcPr>
            <w:tcW w:w="2661" w:type="dxa"/>
          </w:tcPr>
          <w:p w14:paraId="71D1A9D6" w14:textId="6003C1EB" w:rsidR="00EF2166" w:rsidRPr="00895B6E" w:rsidRDefault="001960BC" w:rsidP="00EF2166">
            <w:pPr>
              <w:rPr>
                <w:rFonts w:ascii="Calisto MT" w:hAnsi="Calisto MT"/>
              </w:rPr>
            </w:pPr>
            <w:r>
              <w:rPr>
                <w:rFonts w:ascii="Calisto MT" w:hAnsi="Calisto MT"/>
              </w:rPr>
              <w:t>0</w:t>
            </w:r>
          </w:p>
        </w:tc>
        <w:tc>
          <w:tcPr>
            <w:tcW w:w="819" w:type="dxa"/>
          </w:tcPr>
          <w:p w14:paraId="136D5C7F" w14:textId="54AE8E55" w:rsidR="00EF2166" w:rsidRPr="00895B6E" w:rsidRDefault="001960BC" w:rsidP="00EF2166">
            <w:pPr>
              <w:rPr>
                <w:rFonts w:ascii="Calisto MT" w:hAnsi="Calisto MT"/>
              </w:rPr>
            </w:pPr>
            <w:r>
              <w:rPr>
                <w:rFonts w:ascii="Calisto MT" w:hAnsi="Calisto MT"/>
              </w:rPr>
              <w:t>Pass</w:t>
            </w:r>
          </w:p>
        </w:tc>
        <w:tc>
          <w:tcPr>
            <w:tcW w:w="806" w:type="dxa"/>
          </w:tcPr>
          <w:p w14:paraId="65824163" w14:textId="77777777" w:rsidR="00EF2166" w:rsidRPr="00895B6E" w:rsidRDefault="00EF2166" w:rsidP="00EF2166">
            <w:pPr>
              <w:rPr>
                <w:rFonts w:ascii="Calisto MT" w:hAnsi="Calisto MT"/>
              </w:rPr>
            </w:pPr>
          </w:p>
        </w:tc>
        <w:tc>
          <w:tcPr>
            <w:tcW w:w="2192" w:type="dxa"/>
          </w:tcPr>
          <w:p w14:paraId="51135738" w14:textId="0B334478" w:rsidR="00EF2166" w:rsidRPr="00895B6E" w:rsidRDefault="001960BC" w:rsidP="00EF2166">
            <w:pPr>
              <w:rPr>
                <w:rFonts w:ascii="Calisto MT" w:hAnsi="Calisto MT"/>
              </w:rPr>
            </w:pPr>
            <w:r>
              <w:rPr>
                <w:rFonts w:ascii="Calisto MT" w:hAnsi="Calisto MT"/>
              </w:rPr>
              <w:t>0</w:t>
            </w:r>
          </w:p>
        </w:tc>
      </w:tr>
      <w:tr w:rsidR="00EF2166" w:rsidRPr="00895B6E" w14:paraId="1F0E0090" w14:textId="77777777" w:rsidTr="008D1559">
        <w:tc>
          <w:tcPr>
            <w:tcW w:w="3163" w:type="dxa"/>
            <w:gridSpan w:val="2"/>
          </w:tcPr>
          <w:p w14:paraId="719D6F6A" w14:textId="479735B6" w:rsidR="00EF2166" w:rsidRPr="00895B6E" w:rsidRDefault="00EF2166" w:rsidP="00EF2166">
            <w:pPr>
              <w:rPr>
                <w:rFonts w:ascii="Calisto MT" w:hAnsi="Calisto MT"/>
              </w:rPr>
            </w:pPr>
            <w:r>
              <w:rPr>
                <w:rFonts w:ascii="Calisto MT" w:hAnsi="Calisto MT"/>
              </w:rPr>
              <w:t>6.</w:t>
            </w:r>
            <w:r w:rsidR="001960BC">
              <w:rPr>
                <w:rFonts w:ascii="Calisto MT" w:hAnsi="Calisto MT"/>
              </w:rPr>
              <w:t xml:space="preserve"> Check Line</w:t>
            </w:r>
          </w:p>
        </w:tc>
        <w:tc>
          <w:tcPr>
            <w:tcW w:w="2661" w:type="dxa"/>
          </w:tcPr>
          <w:p w14:paraId="3FC837CF" w14:textId="14B71C72" w:rsidR="00EF2166" w:rsidRPr="00895B6E" w:rsidRDefault="001960BC" w:rsidP="00EF2166">
            <w:pPr>
              <w:rPr>
                <w:rFonts w:ascii="Calisto MT" w:hAnsi="Calisto MT"/>
              </w:rPr>
            </w:pPr>
            <w:r>
              <w:rPr>
                <w:rFonts w:ascii="Calisto MT" w:hAnsi="Calisto MT"/>
              </w:rPr>
              <w:t>0</w:t>
            </w:r>
          </w:p>
        </w:tc>
        <w:tc>
          <w:tcPr>
            <w:tcW w:w="819" w:type="dxa"/>
          </w:tcPr>
          <w:p w14:paraId="7F11D53D" w14:textId="3B633AFF" w:rsidR="00EF2166" w:rsidRPr="00895B6E" w:rsidRDefault="001960BC" w:rsidP="00EF2166">
            <w:pPr>
              <w:rPr>
                <w:rFonts w:ascii="Calisto MT" w:hAnsi="Calisto MT"/>
              </w:rPr>
            </w:pPr>
            <w:r>
              <w:rPr>
                <w:rFonts w:ascii="Calisto MT" w:hAnsi="Calisto MT"/>
              </w:rPr>
              <w:t>Pass</w:t>
            </w:r>
          </w:p>
        </w:tc>
        <w:tc>
          <w:tcPr>
            <w:tcW w:w="806" w:type="dxa"/>
          </w:tcPr>
          <w:p w14:paraId="6A2E8B94" w14:textId="77777777" w:rsidR="00EF2166" w:rsidRPr="00895B6E" w:rsidRDefault="00EF2166" w:rsidP="00EF2166">
            <w:pPr>
              <w:rPr>
                <w:rFonts w:ascii="Calisto MT" w:hAnsi="Calisto MT"/>
              </w:rPr>
            </w:pPr>
          </w:p>
        </w:tc>
        <w:tc>
          <w:tcPr>
            <w:tcW w:w="2192" w:type="dxa"/>
          </w:tcPr>
          <w:p w14:paraId="16ADA7E0" w14:textId="4FCB0A9E" w:rsidR="00EF2166" w:rsidRPr="00895B6E" w:rsidRDefault="001960BC" w:rsidP="00EF2166">
            <w:pPr>
              <w:rPr>
                <w:rFonts w:ascii="Calisto MT" w:hAnsi="Calisto MT"/>
              </w:rPr>
            </w:pPr>
            <w:r>
              <w:rPr>
                <w:rFonts w:ascii="Calisto MT" w:hAnsi="Calisto MT"/>
              </w:rPr>
              <w:t>0</w:t>
            </w:r>
          </w:p>
        </w:tc>
      </w:tr>
      <w:tr w:rsidR="00EF2166" w:rsidRPr="00895B6E" w14:paraId="1265F6FB" w14:textId="77777777" w:rsidTr="008D1559">
        <w:tc>
          <w:tcPr>
            <w:tcW w:w="3163" w:type="dxa"/>
            <w:gridSpan w:val="2"/>
          </w:tcPr>
          <w:p w14:paraId="77385306" w14:textId="68DB1C2E" w:rsidR="00EF2166" w:rsidRPr="00895B6E" w:rsidRDefault="00EF2166" w:rsidP="00EF2166">
            <w:pPr>
              <w:rPr>
                <w:rFonts w:ascii="Calisto MT" w:hAnsi="Calisto MT"/>
              </w:rPr>
            </w:pPr>
            <w:r>
              <w:rPr>
                <w:rFonts w:ascii="Calisto MT" w:hAnsi="Calisto MT"/>
              </w:rPr>
              <w:t>7.</w:t>
            </w:r>
            <w:r w:rsidR="001960BC">
              <w:rPr>
                <w:rFonts w:ascii="Calisto MT" w:hAnsi="Calisto MT"/>
              </w:rPr>
              <w:t xml:space="preserve"> Check Line</w:t>
            </w:r>
          </w:p>
        </w:tc>
        <w:tc>
          <w:tcPr>
            <w:tcW w:w="2661" w:type="dxa"/>
          </w:tcPr>
          <w:p w14:paraId="46D60EA8" w14:textId="38D4FEDB" w:rsidR="00EF2166" w:rsidRPr="00895B6E" w:rsidRDefault="001960BC" w:rsidP="00EF2166">
            <w:pPr>
              <w:rPr>
                <w:rFonts w:ascii="Calisto MT" w:hAnsi="Calisto MT"/>
              </w:rPr>
            </w:pPr>
            <w:r>
              <w:rPr>
                <w:rFonts w:ascii="Calisto MT" w:hAnsi="Calisto MT"/>
              </w:rPr>
              <w:t>1</w:t>
            </w:r>
          </w:p>
        </w:tc>
        <w:tc>
          <w:tcPr>
            <w:tcW w:w="819" w:type="dxa"/>
          </w:tcPr>
          <w:p w14:paraId="1CFD1814" w14:textId="5E41F1D8" w:rsidR="00EF2166" w:rsidRPr="00895B6E" w:rsidRDefault="001960BC" w:rsidP="00EF2166">
            <w:pPr>
              <w:rPr>
                <w:rFonts w:ascii="Calisto MT" w:hAnsi="Calisto MT"/>
              </w:rPr>
            </w:pPr>
            <w:r>
              <w:rPr>
                <w:rFonts w:ascii="Calisto MT" w:hAnsi="Calisto MT"/>
              </w:rPr>
              <w:t>Pass</w:t>
            </w:r>
          </w:p>
        </w:tc>
        <w:tc>
          <w:tcPr>
            <w:tcW w:w="806" w:type="dxa"/>
          </w:tcPr>
          <w:p w14:paraId="349170F6" w14:textId="77777777" w:rsidR="00EF2166" w:rsidRPr="00895B6E" w:rsidRDefault="00EF2166" w:rsidP="00EF2166">
            <w:pPr>
              <w:rPr>
                <w:rFonts w:ascii="Calisto MT" w:hAnsi="Calisto MT"/>
              </w:rPr>
            </w:pPr>
          </w:p>
        </w:tc>
        <w:tc>
          <w:tcPr>
            <w:tcW w:w="2192" w:type="dxa"/>
          </w:tcPr>
          <w:p w14:paraId="4AA761F6" w14:textId="22E7E6F4" w:rsidR="00EF2166" w:rsidRPr="00895B6E" w:rsidRDefault="001960BC" w:rsidP="00EF2166">
            <w:pPr>
              <w:rPr>
                <w:rFonts w:ascii="Calisto MT" w:hAnsi="Calisto MT"/>
              </w:rPr>
            </w:pPr>
            <w:r>
              <w:rPr>
                <w:rFonts w:ascii="Calisto MT" w:hAnsi="Calisto MT"/>
              </w:rPr>
              <w:t>1</w:t>
            </w:r>
          </w:p>
        </w:tc>
      </w:tr>
      <w:tr w:rsidR="00EF2166" w:rsidRPr="00895B6E" w14:paraId="3A54578B" w14:textId="77777777" w:rsidTr="008D1559">
        <w:tc>
          <w:tcPr>
            <w:tcW w:w="3163" w:type="dxa"/>
            <w:gridSpan w:val="2"/>
          </w:tcPr>
          <w:p w14:paraId="6CC0C223" w14:textId="04EA83D0" w:rsidR="00EF2166" w:rsidRPr="00895B6E" w:rsidRDefault="00EF2166" w:rsidP="00EF2166">
            <w:pPr>
              <w:rPr>
                <w:rFonts w:ascii="Calisto MT" w:hAnsi="Calisto MT"/>
              </w:rPr>
            </w:pPr>
            <w:r>
              <w:rPr>
                <w:rFonts w:ascii="Calisto MT" w:hAnsi="Calisto MT"/>
              </w:rPr>
              <w:t>8.</w:t>
            </w:r>
            <w:r w:rsidR="001960BC">
              <w:rPr>
                <w:rFonts w:ascii="Calisto MT" w:hAnsi="Calisto MT"/>
              </w:rPr>
              <w:t xml:space="preserve"> Check Line</w:t>
            </w:r>
          </w:p>
        </w:tc>
        <w:tc>
          <w:tcPr>
            <w:tcW w:w="2661" w:type="dxa"/>
          </w:tcPr>
          <w:p w14:paraId="39E4B971" w14:textId="33CF7930" w:rsidR="00EF2166" w:rsidRPr="00895B6E" w:rsidRDefault="001960BC" w:rsidP="00EF2166">
            <w:pPr>
              <w:rPr>
                <w:rFonts w:ascii="Calisto MT" w:hAnsi="Calisto MT"/>
              </w:rPr>
            </w:pPr>
            <w:r>
              <w:rPr>
                <w:rFonts w:ascii="Calisto MT" w:hAnsi="Calisto MT"/>
              </w:rPr>
              <w:t>2</w:t>
            </w:r>
          </w:p>
        </w:tc>
        <w:tc>
          <w:tcPr>
            <w:tcW w:w="819" w:type="dxa"/>
          </w:tcPr>
          <w:p w14:paraId="16AB004A" w14:textId="3968E9E0" w:rsidR="00EF2166" w:rsidRPr="00895B6E" w:rsidRDefault="001960BC" w:rsidP="00EF2166">
            <w:pPr>
              <w:rPr>
                <w:rFonts w:ascii="Calisto MT" w:hAnsi="Calisto MT"/>
              </w:rPr>
            </w:pPr>
            <w:r>
              <w:rPr>
                <w:rFonts w:ascii="Calisto MT" w:hAnsi="Calisto MT"/>
              </w:rPr>
              <w:t>Pass</w:t>
            </w:r>
          </w:p>
        </w:tc>
        <w:tc>
          <w:tcPr>
            <w:tcW w:w="806" w:type="dxa"/>
          </w:tcPr>
          <w:p w14:paraId="3936E15D" w14:textId="77777777" w:rsidR="00EF2166" w:rsidRPr="00895B6E" w:rsidRDefault="00EF2166" w:rsidP="00EF2166">
            <w:pPr>
              <w:rPr>
                <w:rFonts w:ascii="Calisto MT" w:hAnsi="Calisto MT"/>
              </w:rPr>
            </w:pPr>
          </w:p>
        </w:tc>
        <w:tc>
          <w:tcPr>
            <w:tcW w:w="2192" w:type="dxa"/>
          </w:tcPr>
          <w:p w14:paraId="09707565" w14:textId="08E0FC23" w:rsidR="00EF2166" w:rsidRPr="00895B6E" w:rsidRDefault="001960BC" w:rsidP="00EF2166">
            <w:pPr>
              <w:rPr>
                <w:rFonts w:ascii="Calisto MT" w:hAnsi="Calisto MT"/>
              </w:rPr>
            </w:pPr>
            <w:r>
              <w:rPr>
                <w:rFonts w:ascii="Calisto MT" w:hAnsi="Calisto MT"/>
              </w:rPr>
              <w:t>2</w:t>
            </w:r>
          </w:p>
        </w:tc>
      </w:tr>
      <w:tr w:rsidR="00EF2166" w:rsidRPr="00895B6E" w14:paraId="47E7A61C" w14:textId="77777777" w:rsidTr="008D1559">
        <w:tc>
          <w:tcPr>
            <w:tcW w:w="3163" w:type="dxa"/>
            <w:gridSpan w:val="2"/>
          </w:tcPr>
          <w:p w14:paraId="50AF3DA5" w14:textId="0EF45100" w:rsidR="00EF2166" w:rsidRPr="00895B6E" w:rsidRDefault="00EF2166" w:rsidP="00EF2166">
            <w:pPr>
              <w:rPr>
                <w:rFonts w:ascii="Calisto MT" w:hAnsi="Calisto MT"/>
              </w:rPr>
            </w:pPr>
            <w:r>
              <w:rPr>
                <w:rFonts w:ascii="Calisto MT" w:hAnsi="Calisto MT"/>
              </w:rPr>
              <w:t>9.</w:t>
            </w:r>
            <w:r w:rsidR="001960BC">
              <w:rPr>
                <w:rFonts w:ascii="Calisto MT" w:hAnsi="Calisto MT"/>
              </w:rPr>
              <w:t xml:space="preserve"> Check Line</w:t>
            </w:r>
          </w:p>
        </w:tc>
        <w:tc>
          <w:tcPr>
            <w:tcW w:w="2661" w:type="dxa"/>
          </w:tcPr>
          <w:p w14:paraId="6DDCCE16" w14:textId="4DD42439" w:rsidR="00EF2166" w:rsidRPr="00895B6E" w:rsidRDefault="001960BC" w:rsidP="00EF2166">
            <w:pPr>
              <w:rPr>
                <w:rFonts w:ascii="Calisto MT" w:hAnsi="Calisto MT"/>
              </w:rPr>
            </w:pPr>
            <w:r>
              <w:rPr>
                <w:rFonts w:ascii="Calisto MT" w:hAnsi="Calisto MT"/>
              </w:rPr>
              <w:t>3</w:t>
            </w:r>
          </w:p>
        </w:tc>
        <w:tc>
          <w:tcPr>
            <w:tcW w:w="819" w:type="dxa"/>
          </w:tcPr>
          <w:p w14:paraId="4ADB1874" w14:textId="5E7E7386" w:rsidR="00EF2166" w:rsidRPr="00895B6E" w:rsidRDefault="001960BC" w:rsidP="00EF2166">
            <w:pPr>
              <w:rPr>
                <w:rFonts w:ascii="Calisto MT" w:hAnsi="Calisto MT"/>
              </w:rPr>
            </w:pPr>
            <w:r>
              <w:rPr>
                <w:rFonts w:ascii="Calisto MT" w:hAnsi="Calisto MT"/>
              </w:rPr>
              <w:t>Pass</w:t>
            </w:r>
          </w:p>
        </w:tc>
        <w:tc>
          <w:tcPr>
            <w:tcW w:w="806" w:type="dxa"/>
          </w:tcPr>
          <w:p w14:paraId="5245FAB9" w14:textId="77777777" w:rsidR="00EF2166" w:rsidRPr="00895B6E" w:rsidRDefault="00EF2166" w:rsidP="00EF2166">
            <w:pPr>
              <w:rPr>
                <w:rFonts w:ascii="Calisto MT" w:hAnsi="Calisto MT"/>
              </w:rPr>
            </w:pPr>
          </w:p>
        </w:tc>
        <w:tc>
          <w:tcPr>
            <w:tcW w:w="2192" w:type="dxa"/>
          </w:tcPr>
          <w:p w14:paraId="61B06A37" w14:textId="0B3DF8C1" w:rsidR="001960BC" w:rsidRPr="00895B6E" w:rsidRDefault="001960BC" w:rsidP="00EF2166">
            <w:pPr>
              <w:rPr>
                <w:rFonts w:ascii="Calisto MT" w:hAnsi="Calisto MT"/>
              </w:rPr>
            </w:pPr>
            <w:r>
              <w:rPr>
                <w:rFonts w:ascii="Calisto MT" w:hAnsi="Calisto MT"/>
              </w:rPr>
              <w:t>3</w:t>
            </w:r>
          </w:p>
        </w:tc>
      </w:tr>
      <w:tr w:rsidR="001960BC" w:rsidRPr="00895B6E" w14:paraId="00735518" w14:textId="77777777" w:rsidTr="008D1559">
        <w:tc>
          <w:tcPr>
            <w:tcW w:w="3163" w:type="dxa"/>
            <w:gridSpan w:val="2"/>
          </w:tcPr>
          <w:p w14:paraId="49EFCD2F" w14:textId="34D76EAB" w:rsidR="001960BC" w:rsidRDefault="001960BC" w:rsidP="00EF2166">
            <w:pPr>
              <w:rPr>
                <w:rFonts w:ascii="Calisto MT" w:hAnsi="Calisto MT"/>
              </w:rPr>
            </w:pPr>
            <w:r>
              <w:rPr>
                <w:rFonts w:ascii="Calisto MT" w:hAnsi="Calisto MT"/>
              </w:rPr>
              <w:t>10. Check Line</w:t>
            </w:r>
          </w:p>
        </w:tc>
        <w:tc>
          <w:tcPr>
            <w:tcW w:w="2661" w:type="dxa"/>
          </w:tcPr>
          <w:p w14:paraId="0F9F54DA" w14:textId="47BD7607" w:rsidR="001960BC" w:rsidRDefault="001960BC" w:rsidP="00EF2166">
            <w:pPr>
              <w:rPr>
                <w:rFonts w:ascii="Calisto MT" w:hAnsi="Calisto MT"/>
              </w:rPr>
            </w:pPr>
            <w:r>
              <w:rPr>
                <w:rFonts w:ascii="Calisto MT" w:hAnsi="Calisto MT"/>
              </w:rPr>
              <w:t>4</w:t>
            </w:r>
          </w:p>
        </w:tc>
        <w:tc>
          <w:tcPr>
            <w:tcW w:w="819" w:type="dxa"/>
          </w:tcPr>
          <w:p w14:paraId="6E86DB53" w14:textId="4A65D790" w:rsidR="001960BC" w:rsidRDefault="001960BC" w:rsidP="00EF2166">
            <w:pPr>
              <w:rPr>
                <w:rFonts w:ascii="Calisto MT" w:hAnsi="Calisto MT"/>
              </w:rPr>
            </w:pPr>
            <w:r>
              <w:rPr>
                <w:rFonts w:ascii="Calisto MT" w:hAnsi="Calisto MT"/>
              </w:rPr>
              <w:t>Pass</w:t>
            </w:r>
          </w:p>
        </w:tc>
        <w:tc>
          <w:tcPr>
            <w:tcW w:w="806" w:type="dxa"/>
          </w:tcPr>
          <w:p w14:paraId="4698FED4" w14:textId="77777777" w:rsidR="001960BC" w:rsidRPr="00895B6E" w:rsidRDefault="001960BC" w:rsidP="00EF2166">
            <w:pPr>
              <w:rPr>
                <w:rFonts w:ascii="Calisto MT" w:hAnsi="Calisto MT"/>
              </w:rPr>
            </w:pPr>
          </w:p>
        </w:tc>
        <w:tc>
          <w:tcPr>
            <w:tcW w:w="2192" w:type="dxa"/>
          </w:tcPr>
          <w:p w14:paraId="7674F8A2" w14:textId="400B942B" w:rsidR="001960BC" w:rsidRDefault="001960BC" w:rsidP="00EF2166">
            <w:pPr>
              <w:rPr>
                <w:rFonts w:ascii="Calisto MT" w:hAnsi="Calisto MT"/>
              </w:rPr>
            </w:pPr>
            <w:r>
              <w:rPr>
                <w:rFonts w:ascii="Calisto MT" w:hAnsi="Calisto MT"/>
              </w:rPr>
              <w:t>4</w:t>
            </w:r>
          </w:p>
        </w:tc>
      </w:tr>
      <w:tr w:rsidR="001960BC" w:rsidRPr="00895B6E" w14:paraId="34D04442" w14:textId="77777777" w:rsidTr="008D1559">
        <w:tc>
          <w:tcPr>
            <w:tcW w:w="3163" w:type="dxa"/>
            <w:gridSpan w:val="2"/>
          </w:tcPr>
          <w:p w14:paraId="163950E9" w14:textId="173FFBD5" w:rsidR="001960BC" w:rsidRDefault="001960BC" w:rsidP="00EF2166">
            <w:pPr>
              <w:rPr>
                <w:rFonts w:ascii="Calisto MT" w:hAnsi="Calisto MT"/>
              </w:rPr>
            </w:pPr>
            <w:r>
              <w:rPr>
                <w:rFonts w:ascii="Calisto MT" w:hAnsi="Calisto MT"/>
              </w:rPr>
              <w:t>11. Check Line</w:t>
            </w:r>
          </w:p>
        </w:tc>
        <w:tc>
          <w:tcPr>
            <w:tcW w:w="2661" w:type="dxa"/>
          </w:tcPr>
          <w:p w14:paraId="2FE1AC8C" w14:textId="0CACD56D" w:rsidR="001960BC" w:rsidRDefault="001960BC" w:rsidP="00EF2166">
            <w:pPr>
              <w:rPr>
                <w:rFonts w:ascii="Calisto MT" w:hAnsi="Calisto MT"/>
              </w:rPr>
            </w:pPr>
            <w:r>
              <w:rPr>
                <w:rFonts w:ascii="Calisto MT" w:hAnsi="Calisto MT"/>
              </w:rPr>
              <w:t>5</w:t>
            </w:r>
          </w:p>
        </w:tc>
        <w:tc>
          <w:tcPr>
            <w:tcW w:w="819" w:type="dxa"/>
          </w:tcPr>
          <w:p w14:paraId="7FA54FA5" w14:textId="5D846F2B" w:rsidR="001960BC" w:rsidRDefault="001960BC" w:rsidP="00EF2166">
            <w:pPr>
              <w:rPr>
                <w:rFonts w:ascii="Calisto MT" w:hAnsi="Calisto MT"/>
              </w:rPr>
            </w:pPr>
            <w:r>
              <w:rPr>
                <w:rFonts w:ascii="Calisto MT" w:hAnsi="Calisto MT"/>
              </w:rPr>
              <w:t>Pass</w:t>
            </w:r>
          </w:p>
        </w:tc>
        <w:tc>
          <w:tcPr>
            <w:tcW w:w="806" w:type="dxa"/>
          </w:tcPr>
          <w:p w14:paraId="03ED7684" w14:textId="77777777" w:rsidR="001960BC" w:rsidRPr="00895B6E" w:rsidRDefault="001960BC" w:rsidP="00EF2166">
            <w:pPr>
              <w:rPr>
                <w:rFonts w:ascii="Calisto MT" w:hAnsi="Calisto MT"/>
              </w:rPr>
            </w:pPr>
          </w:p>
        </w:tc>
        <w:tc>
          <w:tcPr>
            <w:tcW w:w="2192" w:type="dxa"/>
          </w:tcPr>
          <w:p w14:paraId="47E845F3" w14:textId="3CA9A3C8" w:rsidR="001960BC" w:rsidRDefault="001960BC" w:rsidP="00EF2166">
            <w:pPr>
              <w:rPr>
                <w:rFonts w:ascii="Calisto MT" w:hAnsi="Calisto MT"/>
              </w:rPr>
            </w:pPr>
            <w:r>
              <w:rPr>
                <w:rFonts w:ascii="Calisto MT" w:hAnsi="Calisto MT"/>
              </w:rPr>
              <w:t>5</w:t>
            </w:r>
          </w:p>
        </w:tc>
      </w:tr>
      <w:tr w:rsidR="001960BC" w:rsidRPr="00895B6E" w14:paraId="0182E149" w14:textId="77777777" w:rsidTr="00B67F1F">
        <w:tc>
          <w:tcPr>
            <w:tcW w:w="3163" w:type="dxa"/>
            <w:gridSpan w:val="2"/>
          </w:tcPr>
          <w:p w14:paraId="5D3283D3" w14:textId="47DBC171" w:rsidR="001960BC" w:rsidRDefault="001960BC" w:rsidP="00B67F1F">
            <w:pPr>
              <w:rPr>
                <w:rFonts w:ascii="Calisto MT" w:hAnsi="Calisto MT"/>
              </w:rPr>
            </w:pPr>
            <w:r>
              <w:rPr>
                <w:rFonts w:ascii="Calisto MT" w:hAnsi="Calisto MT"/>
              </w:rPr>
              <w:t>12. Check Line</w:t>
            </w:r>
          </w:p>
        </w:tc>
        <w:tc>
          <w:tcPr>
            <w:tcW w:w="2661" w:type="dxa"/>
          </w:tcPr>
          <w:p w14:paraId="75F82944" w14:textId="5498FA32" w:rsidR="001960BC" w:rsidRDefault="001960BC" w:rsidP="00B67F1F">
            <w:pPr>
              <w:rPr>
                <w:rFonts w:ascii="Calisto MT" w:hAnsi="Calisto MT"/>
              </w:rPr>
            </w:pPr>
            <w:r>
              <w:rPr>
                <w:rFonts w:ascii="Calisto MT" w:hAnsi="Calisto MT"/>
              </w:rPr>
              <w:t>6</w:t>
            </w:r>
          </w:p>
        </w:tc>
        <w:tc>
          <w:tcPr>
            <w:tcW w:w="819" w:type="dxa"/>
          </w:tcPr>
          <w:p w14:paraId="4C53F9F5" w14:textId="0BC32A75" w:rsidR="001960BC" w:rsidRDefault="001960BC" w:rsidP="00B67F1F">
            <w:pPr>
              <w:rPr>
                <w:rFonts w:ascii="Calisto MT" w:hAnsi="Calisto MT"/>
              </w:rPr>
            </w:pPr>
            <w:r>
              <w:rPr>
                <w:rFonts w:ascii="Calisto MT" w:hAnsi="Calisto MT"/>
              </w:rPr>
              <w:t>Pass</w:t>
            </w:r>
          </w:p>
        </w:tc>
        <w:tc>
          <w:tcPr>
            <w:tcW w:w="806" w:type="dxa"/>
          </w:tcPr>
          <w:p w14:paraId="4CA90757" w14:textId="77777777" w:rsidR="001960BC" w:rsidRPr="00895B6E" w:rsidRDefault="001960BC" w:rsidP="00B67F1F">
            <w:pPr>
              <w:rPr>
                <w:rFonts w:ascii="Calisto MT" w:hAnsi="Calisto MT"/>
              </w:rPr>
            </w:pPr>
          </w:p>
        </w:tc>
        <w:tc>
          <w:tcPr>
            <w:tcW w:w="2192" w:type="dxa"/>
          </w:tcPr>
          <w:p w14:paraId="0B8B7E8F" w14:textId="59407942" w:rsidR="001960BC" w:rsidRDefault="001960BC" w:rsidP="00B67F1F">
            <w:pPr>
              <w:rPr>
                <w:rFonts w:ascii="Calisto MT" w:hAnsi="Calisto MT"/>
              </w:rPr>
            </w:pPr>
            <w:r>
              <w:rPr>
                <w:rFonts w:ascii="Calisto MT" w:hAnsi="Calisto MT"/>
              </w:rPr>
              <w:t>6</w:t>
            </w:r>
          </w:p>
        </w:tc>
      </w:tr>
      <w:tr w:rsidR="001960BC" w:rsidRPr="00895B6E" w14:paraId="12E60C29" w14:textId="77777777" w:rsidTr="00B67F1F">
        <w:tc>
          <w:tcPr>
            <w:tcW w:w="3163" w:type="dxa"/>
            <w:gridSpan w:val="2"/>
          </w:tcPr>
          <w:p w14:paraId="15095CE1" w14:textId="1978C001" w:rsidR="001960BC" w:rsidRDefault="001960BC" w:rsidP="00B67F1F">
            <w:pPr>
              <w:rPr>
                <w:rFonts w:ascii="Calisto MT" w:hAnsi="Calisto MT"/>
              </w:rPr>
            </w:pPr>
            <w:r>
              <w:rPr>
                <w:rFonts w:ascii="Calisto MT" w:hAnsi="Calisto MT"/>
              </w:rPr>
              <w:t>13. Check Line</w:t>
            </w:r>
          </w:p>
        </w:tc>
        <w:tc>
          <w:tcPr>
            <w:tcW w:w="2661" w:type="dxa"/>
          </w:tcPr>
          <w:p w14:paraId="233CCF6D" w14:textId="486AB6D6" w:rsidR="001960BC" w:rsidRDefault="001960BC" w:rsidP="00B67F1F">
            <w:pPr>
              <w:rPr>
                <w:rFonts w:ascii="Calisto MT" w:hAnsi="Calisto MT"/>
              </w:rPr>
            </w:pPr>
            <w:r>
              <w:rPr>
                <w:rFonts w:ascii="Calisto MT" w:hAnsi="Calisto MT"/>
              </w:rPr>
              <w:t>0</w:t>
            </w:r>
          </w:p>
        </w:tc>
        <w:tc>
          <w:tcPr>
            <w:tcW w:w="819" w:type="dxa"/>
          </w:tcPr>
          <w:p w14:paraId="6EEE439A" w14:textId="40F50CBA" w:rsidR="001960BC" w:rsidRDefault="001960BC" w:rsidP="00B67F1F">
            <w:pPr>
              <w:rPr>
                <w:rFonts w:ascii="Calisto MT" w:hAnsi="Calisto MT"/>
              </w:rPr>
            </w:pPr>
            <w:r>
              <w:rPr>
                <w:rFonts w:ascii="Calisto MT" w:hAnsi="Calisto MT"/>
              </w:rPr>
              <w:t>Pass</w:t>
            </w:r>
          </w:p>
        </w:tc>
        <w:tc>
          <w:tcPr>
            <w:tcW w:w="806" w:type="dxa"/>
          </w:tcPr>
          <w:p w14:paraId="45A45994" w14:textId="77777777" w:rsidR="001960BC" w:rsidRPr="00895B6E" w:rsidRDefault="001960BC" w:rsidP="00B67F1F">
            <w:pPr>
              <w:rPr>
                <w:rFonts w:ascii="Calisto MT" w:hAnsi="Calisto MT"/>
              </w:rPr>
            </w:pPr>
          </w:p>
        </w:tc>
        <w:tc>
          <w:tcPr>
            <w:tcW w:w="2192" w:type="dxa"/>
          </w:tcPr>
          <w:p w14:paraId="4D0D50EA" w14:textId="13F6255F" w:rsidR="001960BC" w:rsidRDefault="001960BC" w:rsidP="00B67F1F">
            <w:pPr>
              <w:rPr>
                <w:rFonts w:ascii="Calisto MT" w:hAnsi="Calisto MT"/>
              </w:rPr>
            </w:pPr>
            <w:r>
              <w:rPr>
                <w:rFonts w:ascii="Calisto MT" w:hAnsi="Calisto MT"/>
              </w:rPr>
              <w:t>0</w:t>
            </w:r>
          </w:p>
        </w:tc>
      </w:tr>
      <w:tr w:rsidR="001960BC" w:rsidRPr="00895B6E" w14:paraId="2E8F3B1E" w14:textId="77777777" w:rsidTr="00B67F1F">
        <w:tc>
          <w:tcPr>
            <w:tcW w:w="3163" w:type="dxa"/>
            <w:gridSpan w:val="2"/>
          </w:tcPr>
          <w:p w14:paraId="1E6D2AA2" w14:textId="65047345" w:rsidR="001960BC" w:rsidRDefault="001960BC" w:rsidP="00B67F1F">
            <w:pPr>
              <w:rPr>
                <w:rFonts w:ascii="Calisto MT" w:hAnsi="Calisto MT"/>
              </w:rPr>
            </w:pPr>
            <w:r>
              <w:rPr>
                <w:rFonts w:ascii="Calisto MT" w:hAnsi="Calisto MT"/>
              </w:rPr>
              <w:t>14. Check Line</w:t>
            </w:r>
          </w:p>
        </w:tc>
        <w:tc>
          <w:tcPr>
            <w:tcW w:w="2661" w:type="dxa"/>
          </w:tcPr>
          <w:p w14:paraId="5D0942FF" w14:textId="76C6FC06" w:rsidR="001960BC" w:rsidRDefault="001960BC" w:rsidP="00B67F1F">
            <w:pPr>
              <w:rPr>
                <w:rFonts w:ascii="Calisto MT" w:hAnsi="Calisto MT"/>
              </w:rPr>
            </w:pPr>
            <w:r>
              <w:rPr>
                <w:rFonts w:ascii="Calisto MT" w:hAnsi="Calisto MT"/>
              </w:rPr>
              <w:t>0</w:t>
            </w:r>
          </w:p>
        </w:tc>
        <w:tc>
          <w:tcPr>
            <w:tcW w:w="819" w:type="dxa"/>
          </w:tcPr>
          <w:p w14:paraId="475C08AD" w14:textId="4ABF69D7" w:rsidR="001960BC" w:rsidRDefault="001960BC" w:rsidP="00B67F1F">
            <w:pPr>
              <w:rPr>
                <w:rFonts w:ascii="Calisto MT" w:hAnsi="Calisto MT"/>
              </w:rPr>
            </w:pPr>
            <w:r>
              <w:rPr>
                <w:rFonts w:ascii="Calisto MT" w:hAnsi="Calisto MT"/>
              </w:rPr>
              <w:t>Pass</w:t>
            </w:r>
          </w:p>
        </w:tc>
        <w:tc>
          <w:tcPr>
            <w:tcW w:w="806" w:type="dxa"/>
          </w:tcPr>
          <w:p w14:paraId="30C5BF19" w14:textId="77777777" w:rsidR="001960BC" w:rsidRPr="00895B6E" w:rsidRDefault="001960BC" w:rsidP="00B67F1F">
            <w:pPr>
              <w:rPr>
                <w:rFonts w:ascii="Calisto MT" w:hAnsi="Calisto MT"/>
              </w:rPr>
            </w:pPr>
          </w:p>
        </w:tc>
        <w:tc>
          <w:tcPr>
            <w:tcW w:w="2192" w:type="dxa"/>
          </w:tcPr>
          <w:p w14:paraId="2D40EB4A" w14:textId="2C4C3A18" w:rsidR="001960BC" w:rsidRDefault="001960BC" w:rsidP="00B67F1F">
            <w:pPr>
              <w:rPr>
                <w:rFonts w:ascii="Calisto MT" w:hAnsi="Calisto MT"/>
              </w:rPr>
            </w:pPr>
            <w:r>
              <w:rPr>
                <w:rFonts w:ascii="Calisto MT" w:hAnsi="Calisto MT"/>
              </w:rPr>
              <w:t>0</w:t>
            </w:r>
          </w:p>
        </w:tc>
      </w:tr>
      <w:tr w:rsidR="001960BC" w:rsidRPr="00895B6E" w14:paraId="345969EF" w14:textId="77777777" w:rsidTr="008D1559">
        <w:tc>
          <w:tcPr>
            <w:tcW w:w="3163" w:type="dxa"/>
            <w:gridSpan w:val="2"/>
          </w:tcPr>
          <w:p w14:paraId="6732ACBC" w14:textId="035D6E29" w:rsidR="001960BC" w:rsidRDefault="001960BC" w:rsidP="00EF2166">
            <w:pPr>
              <w:rPr>
                <w:rFonts w:ascii="Calisto MT" w:hAnsi="Calisto MT"/>
              </w:rPr>
            </w:pPr>
            <w:r>
              <w:rPr>
                <w:rFonts w:ascii="Calisto MT" w:hAnsi="Calisto MT"/>
              </w:rPr>
              <w:t>15. Check Line</w:t>
            </w:r>
          </w:p>
        </w:tc>
        <w:tc>
          <w:tcPr>
            <w:tcW w:w="2661" w:type="dxa"/>
          </w:tcPr>
          <w:p w14:paraId="1E198CA1" w14:textId="3257BA4A" w:rsidR="001960BC" w:rsidRDefault="001960BC" w:rsidP="00EF2166">
            <w:pPr>
              <w:rPr>
                <w:rFonts w:ascii="Calisto MT" w:hAnsi="Calisto MT"/>
              </w:rPr>
            </w:pPr>
            <w:r>
              <w:rPr>
                <w:rFonts w:ascii="Calisto MT" w:hAnsi="Calisto MT"/>
              </w:rPr>
              <w:t>0</w:t>
            </w:r>
          </w:p>
        </w:tc>
        <w:tc>
          <w:tcPr>
            <w:tcW w:w="819" w:type="dxa"/>
          </w:tcPr>
          <w:p w14:paraId="5534B848" w14:textId="6A9286D7" w:rsidR="001960BC" w:rsidRDefault="001960BC" w:rsidP="00EF2166">
            <w:pPr>
              <w:rPr>
                <w:rFonts w:ascii="Calisto MT" w:hAnsi="Calisto MT"/>
              </w:rPr>
            </w:pPr>
            <w:r>
              <w:rPr>
                <w:rFonts w:ascii="Calisto MT" w:hAnsi="Calisto MT"/>
              </w:rPr>
              <w:t>Pass</w:t>
            </w:r>
          </w:p>
        </w:tc>
        <w:tc>
          <w:tcPr>
            <w:tcW w:w="806" w:type="dxa"/>
          </w:tcPr>
          <w:p w14:paraId="628E7A0C" w14:textId="77777777" w:rsidR="001960BC" w:rsidRPr="00895B6E" w:rsidRDefault="001960BC" w:rsidP="00EF2166">
            <w:pPr>
              <w:rPr>
                <w:rFonts w:ascii="Calisto MT" w:hAnsi="Calisto MT"/>
              </w:rPr>
            </w:pPr>
          </w:p>
        </w:tc>
        <w:tc>
          <w:tcPr>
            <w:tcW w:w="2192" w:type="dxa"/>
          </w:tcPr>
          <w:p w14:paraId="0EECFAAD" w14:textId="124BDDC5" w:rsidR="001960BC" w:rsidRDefault="001960BC" w:rsidP="00EF2166">
            <w:pPr>
              <w:rPr>
                <w:rFonts w:ascii="Calisto MT" w:hAnsi="Calisto MT"/>
              </w:rPr>
            </w:pPr>
            <w:r>
              <w:rPr>
                <w:rFonts w:ascii="Calisto MT" w:hAnsi="Calisto MT"/>
              </w:rPr>
              <w:t>0</w:t>
            </w:r>
          </w:p>
        </w:tc>
      </w:tr>
    </w:tbl>
    <w:p w14:paraId="0011C867" w14:textId="77777777" w:rsidR="00D81E94" w:rsidRDefault="00D81E94" w:rsidP="00E63BCE"/>
    <w:tbl>
      <w:tblPr>
        <w:tblStyle w:val="TableGrid"/>
        <w:tblW w:w="9641" w:type="dxa"/>
        <w:tblLayout w:type="fixed"/>
        <w:tblLook w:val="04A0" w:firstRow="1" w:lastRow="0" w:firstColumn="1" w:lastColumn="0" w:noHBand="0" w:noVBand="1"/>
      </w:tblPr>
      <w:tblGrid>
        <w:gridCol w:w="1881"/>
        <w:gridCol w:w="1107"/>
        <w:gridCol w:w="3150"/>
        <w:gridCol w:w="900"/>
        <w:gridCol w:w="900"/>
        <w:gridCol w:w="1703"/>
      </w:tblGrid>
      <w:tr w:rsidR="00E63BCE" w:rsidRPr="00895B6E" w14:paraId="53339234" w14:textId="77777777" w:rsidTr="00237F31">
        <w:trPr>
          <w:trHeight w:val="253"/>
        </w:trPr>
        <w:tc>
          <w:tcPr>
            <w:tcW w:w="1881" w:type="dxa"/>
            <w:shd w:val="clear" w:color="auto" w:fill="E6E6E6"/>
            <w:vAlign w:val="bottom"/>
          </w:tcPr>
          <w:p w14:paraId="7069A469"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60" w:type="dxa"/>
            <w:gridSpan w:val="5"/>
          </w:tcPr>
          <w:p w14:paraId="1FD54137" w14:textId="36B49BEF" w:rsidR="00E63BCE" w:rsidRPr="00895B6E" w:rsidRDefault="00104587" w:rsidP="007F35BA">
            <w:pPr>
              <w:rPr>
                <w:rFonts w:ascii="Calisto MT" w:hAnsi="Calisto MT"/>
              </w:rPr>
            </w:pPr>
            <w:r>
              <w:rPr>
                <w:rFonts w:ascii="Calisto MT" w:hAnsi="Calisto MT"/>
              </w:rPr>
              <w:t>4</w:t>
            </w:r>
          </w:p>
        </w:tc>
      </w:tr>
      <w:tr w:rsidR="00E63BCE" w:rsidRPr="00895B6E" w14:paraId="48D11619" w14:textId="77777777" w:rsidTr="00237F31">
        <w:trPr>
          <w:trHeight w:val="253"/>
        </w:trPr>
        <w:tc>
          <w:tcPr>
            <w:tcW w:w="1881" w:type="dxa"/>
            <w:shd w:val="clear" w:color="auto" w:fill="E6E6E6"/>
            <w:vAlign w:val="bottom"/>
          </w:tcPr>
          <w:p w14:paraId="7C7CA9B5"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60" w:type="dxa"/>
            <w:gridSpan w:val="5"/>
          </w:tcPr>
          <w:p w14:paraId="55877645" w14:textId="77777777" w:rsidR="00E63BCE" w:rsidRPr="00895B6E" w:rsidRDefault="00E63BCE" w:rsidP="007F35BA">
            <w:pPr>
              <w:rPr>
                <w:rFonts w:ascii="Calisto MT" w:hAnsi="Calisto MT"/>
              </w:rPr>
            </w:pPr>
            <w:r w:rsidRPr="00895B6E">
              <w:rPr>
                <w:rFonts w:ascii="Calisto MT" w:hAnsi="Calisto MT"/>
              </w:rPr>
              <w:t>Pseudo LRU functional test</w:t>
            </w:r>
          </w:p>
        </w:tc>
      </w:tr>
      <w:tr w:rsidR="00E63BCE" w:rsidRPr="00895B6E" w14:paraId="7BBDD998" w14:textId="77777777" w:rsidTr="00237F31">
        <w:trPr>
          <w:trHeight w:val="237"/>
        </w:trPr>
        <w:tc>
          <w:tcPr>
            <w:tcW w:w="1881" w:type="dxa"/>
            <w:shd w:val="clear" w:color="auto" w:fill="E6E6E6"/>
            <w:vAlign w:val="bottom"/>
          </w:tcPr>
          <w:p w14:paraId="18499F8A"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60" w:type="dxa"/>
            <w:gridSpan w:val="5"/>
          </w:tcPr>
          <w:p w14:paraId="5B7A3E88" w14:textId="77777777" w:rsidR="00E63BCE" w:rsidRPr="00895B6E" w:rsidRDefault="00E63BCE" w:rsidP="007F35BA">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E63BCE" w:rsidRPr="00895B6E" w14:paraId="6AACEB99" w14:textId="77777777" w:rsidTr="00237F31">
        <w:trPr>
          <w:trHeight w:val="253"/>
        </w:trPr>
        <w:tc>
          <w:tcPr>
            <w:tcW w:w="1881" w:type="dxa"/>
            <w:shd w:val="clear" w:color="auto" w:fill="E6E6E6"/>
            <w:vAlign w:val="bottom"/>
          </w:tcPr>
          <w:p w14:paraId="3D519587"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60" w:type="dxa"/>
            <w:gridSpan w:val="5"/>
          </w:tcPr>
          <w:p w14:paraId="7DE238E0" w14:textId="77777777" w:rsidR="00E63BCE" w:rsidRPr="00895B6E" w:rsidRDefault="00E63BCE" w:rsidP="007F35BA">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E63BCE" w:rsidRPr="00895B6E" w14:paraId="2C9EB4C0" w14:textId="77777777" w:rsidTr="00237F31">
        <w:trPr>
          <w:trHeight w:val="253"/>
        </w:trPr>
        <w:tc>
          <w:tcPr>
            <w:tcW w:w="1881" w:type="dxa"/>
            <w:tcBorders>
              <w:bottom w:val="single" w:sz="4" w:space="0" w:color="auto"/>
            </w:tcBorders>
            <w:shd w:val="clear" w:color="auto" w:fill="E6E6E6"/>
            <w:vAlign w:val="bottom"/>
          </w:tcPr>
          <w:p w14:paraId="06D74119"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60" w:type="dxa"/>
            <w:gridSpan w:val="5"/>
            <w:tcBorders>
              <w:bottom w:val="single" w:sz="4" w:space="0" w:color="auto"/>
            </w:tcBorders>
          </w:tcPr>
          <w:p w14:paraId="0AE920DF" w14:textId="77777777" w:rsidR="00E63BCE" w:rsidRPr="00895B6E" w:rsidRDefault="00E63BCE" w:rsidP="007F35BA">
            <w:pPr>
              <w:rPr>
                <w:rFonts w:ascii="Calisto MT" w:hAnsi="Calisto MT"/>
              </w:rPr>
            </w:pPr>
            <w:r w:rsidRPr="00895B6E">
              <w:rPr>
                <w:rFonts w:ascii="Calisto MT" w:hAnsi="Calisto MT"/>
              </w:rPr>
              <w:t>Pseudo LRU line replacement policy</w:t>
            </w:r>
          </w:p>
        </w:tc>
      </w:tr>
      <w:tr w:rsidR="00913259" w:rsidRPr="00DE7D1D" w14:paraId="53DA34F3" w14:textId="77777777" w:rsidTr="00913259">
        <w:trPr>
          <w:trHeight w:val="458"/>
        </w:trPr>
        <w:tc>
          <w:tcPr>
            <w:tcW w:w="2988" w:type="dxa"/>
            <w:gridSpan w:val="2"/>
            <w:shd w:val="clear" w:color="auto" w:fill="E6E6E6"/>
            <w:vAlign w:val="bottom"/>
          </w:tcPr>
          <w:p w14:paraId="5F88E3E5"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Step Description</w:t>
            </w:r>
          </w:p>
          <w:p w14:paraId="219BA03C" w14:textId="77777777" w:rsidR="00E63BCE" w:rsidRPr="00DE7D1D" w:rsidRDefault="00E63BCE" w:rsidP="007F35BA">
            <w:pPr>
              <w:jc w:val="center"/>
              <w:rPr>
                <w:rFonts w:ascii="Calisto MT" w:hAnsi="Calisto MT"/>
                <w:b/>
              </w:rPr>
            </w:pPr>
          </w:p>
        </w:tc>
        <w:tc>
          <w:tcPr>
            <w:tcW w:w="3150" w:type="dxa"/>
            <w:shd w:val="clear" w:color="auto" w:fill="E6E6E6"/>
            <w:vAlign w:val="bottom"/>
          </w:tcPr>
          <w:p w14:paraId="6A5EE1AE" w14:textId="77777777" w:rsidR="00E63BCE" w:rsidRPr="00DE7D1D" w:rsidRDefault="00E63BCE" w:rsidP="007F35BA">
            <w:pPr>
              <w:rPr>
                <w:rFonts w:ascii="Calisto MT" w:eastAsia="Times New Roman" w:hAnsi="Calisto MT" w:cs="Arial"/>
                <w:b/>
              </w:rPr>
            </w:pPr>
          </w:p>
          <w:p w14:paraId="5504BFC7"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Expected Result</w:t>
            </w:r>
          </w:p>
          <w:p w14:paraId="323E20E4" w14:textId="77777777" w:rsidR="00E63BCE" w:rsidRPr="00DE7D1D" w:rsidRDefault="00E63BCE" w:rsidP="007F35BA">
            <w:pPr>
              <w:jc w:val="center"/>
              <w:rPr>
                <w:rFonts w:ascii="Calisto MT" w:hAnsi="Calisto MT"/>
                <w:b/>
              </w:rPr>
            </w:pPr>
          </w:p>
        </w:tc>
        <w:tc>
          <w:tcPr>
            <w:tcW w:w="900" w:type="dxa"/>
            <w:shd w:val="clear" w:color="auto" w:fill="00FF80"/>
            <w:vAlign w:val="bottom"/>
          </w:tcPr>
          <w:p w14:paraId="14809E60" w14:textId="77777777" w:rsidR="00E63BCE" w:rsidRPr="00DE7D1D" w:rsidRDefault="00E63BCE" w:rsidP="007F35BA">
            <w:pPr>
              <w:rPr>
                <w:rFonts w:ascii="Calisto MT" w:eastAsia="Times New Roman" w:hAnsi="Calisto MT" w:cs="Arial"/>
                <w:b/>
              </w:rPr>
            </w:pPr>
          </w:p>
          <w:p w14:paraId="254890A9"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PASS</w:t>
            </w:r>
          </w:p>
          <w:p w14:paraId="6BE25751" w14:textId="77777777" w:rsidR="00E63BCE" w:rsidRPr="00DE7D1D" w:rsidRDefault="00E63BCE" w:rsidP="007F35BA">
            <w:pPr>
              <w:rPr>
                <w:rFonts w:ascii="Calisto MT" w:hAnsi="Calisto MT"/>
                <w:b/>
              </w:rPr>
            </w:pPr>
          </w:p>
        </w:tc>
        <w:tc>
          <w:tcPr>
            <w:tcW w:w="900" w:type="dxa"/>
            <w:shd w:val="clear" w:color="auto" w:fill="FF6600"/>
            <w:vAlign w:val="bottom"/>
          </w:tcPr>
          <w:p w14:paraId="653CB9E8"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FAIL</w:t>
            </w:r>
          </w:p>
          <w:p w14:paraId="65B4E04E" w14:textId="77777777" w:rsidR="00E63BCE" w:rsidRPr="00DE7D1D" w:rsidRDefault="00E63BCE" w:rsidP="007F35BA">
            <w:pPr>
              <w:rPr>
                <w:rFonts w:ascii="Calisto MT" w:hAnsi="Calisto MT"/>
                <w:b/>
              </w:rPr>
            </w:pPr>
          </w:p>
        </w:tc>
        <w:tc>
          <w:tcPr>
            <w:tcW w:w="1703" w:type="dxa"/>
            <w:shd w:val="clear" w:color="auto" w:fill="E6E6E6"/>
          </w:tcPr>
          <w:p w14:paraId="670E072C" w14:textId="77777777" w:rsidR="00E63BCE" w:rsidRPr="00DE7D1D" w:rsidRDefault="00E63BCE" w:rsidP="007F35BA">
            <w:pPr>
              <w:jc w:val="center"/>
              <w:rPr>
                <w:rFonts w:ascii="Calisto MT" w:eastAsia="Times New Roman" w:hAnsi="Calisto MT" w:cs="Arial"/>
                <w:b/>
              </w:rPr>
            </w:pPr>
          </w:p>
          <w:p w14:paraId="2035FFF9" w14:textId="77777777" w:rsidR="00E63BCE" w:rsidRPr="00DE7D1D" w:rsidRDefault="00E63BCE" w:rsidP="007F35BA">
            <w:pPr>
              <w:jc w:val="center"/>
              <w:rPr>
                <w:rFonts w:ascii="Calisto MT" w:eastAsia="Times New Roman" w:hAnsi="Calisto MT" w:cs="Arial"/>
                <w:b/>
              </w:rPr>
            </w:pPr>
            <w:r w:rsidRPr="00C8521A">
              <w:rPr>
                <w:rFonts w:ascii="Calisto MT" w:eastAsia="Times New Roman" w:hAnsi="Calisto MT" w:cs="Arial"/>
                <w:b/>
              </w:rPr>
              <w:t>Actual Results</w:t>
            </w:r>
          </w:p>
          <w:p w14:paraId="52A9B6E4" w14:textId="77777777" w:rsidR="00E63BCE" w:rsidRPr="00DE7D1D" w:rsidRDefault="00E63BCE" w:rsidP="007F35BA">
            <w:pPr>
              <w:jc w:val="center"/>
              <w:rPr>
                <w:rFonts w:ascii="Calisto MT" w:hAnsi="Calisto MT"/>
                <w:b/>
              </w:rPr>
            </w:pPr>
          </w:p>
        </w:tc>
      </w:tr>
      <w:tr w:rsidR="00913259" w:rsidRPr="00895B6E" w14:paraId="3235D0D6" w14:textId="77777777" w:rsidTr="00913259">
        <w:tc>
          <w:tcPr>
            <w:tcW w:w="2988" w:type="dxa"/>
            <w:gridSpan w:val="2"/>
          </w:tcPr>
          <w:p w14:paraId="752E2C3C" w14:textId="18400D09" w:rsidR="00DA34BC" w:rsidRPr="00895B6E" w:rsidRDefault="00DA34BC" w:rsidP="007F35BA">
            <w:pPr>
              <w:rPr>
                <w:rFonts w:ascii="Calisto MT" w:hAnsi="Calisto MT"/>
              </w:rPr>
            </w:pPr>
            <w:r>
              <w:rPr>
                <w:rFonts w:ascii="Calisto MT" w:hAnsi="Calisto MT"/>
              </w:rPr>
              <w:t>1. Compile program in debug mode</w:t>
            </w:r>
          </w:p>
        </w:tc>
        <w:tc>
          <w:tcPr>
            <w:tcW w:w="3150" w:type="dxa"/>
          </w:tcPr>
          <w:p w14:paraId="0763F176" w14:textId="447DDE14" w:rsidR="00DA34BC" w:rsidRPr="00895B6E" w:rsidRDefault="00DA34BC" w:rsidP="007F35BA">
            <w:pPr>
              <w:rPr>
                <w:rFonts w:ascii="Calisto MT" w:hAnsi="Calisto MT"/>
              </w:rPr>
            </w:pPr>
            <w:r>
              <w:rPr>
                <w:rFonts w:ascii="Calisto MT" w:hAnsi="Calisto MT"/>
              </w:rPr>
              <w:t>Program should compile without errors</w:t>
            </w:r>
          </w:p>
        </w:tc>
        <w:tc>
          <w:tcPr>
            <w:tcW w:w="900" w:type="dxa"/>
          </w:tcPr>
          <w:p w14:paraId="2032F27E" w14:textId="77777777" w:rsidR="00DA34BC" w:rsidRPr="00895B6E" w:rsidRDefault="00DA34BC" w:rsidP="007F35BA">
            <w:pPr>
              <w:rPr>
                <w:rFonts w:ascii="Calisto MT" w:hAnsi="Calisto MT"/>
              </w:rPr>
            </w:pPr>
          </w:p>
        </w:tc>
        <w:tc>
          <w:tcPr>
            <w:tcW w:w="900" w:type="dxa"/>
          </w:tcPr>
          <w:p w14:paraId="5D8D8F35" w14:textId="77777777" w:rsidR="00DA34BC" w:rsidRPr="00895B6E" w:rsidRDefault="00DA34BC" w:rsidP="007F35BA">
            <w:pPr>
              <w:rPr>
                <w:rFonts w:ascii="Calisto MT" w:hAnsi="Calisto MT"/>
              </w:rPr>
            </w:pPr>
          </w:p>
        </w:tc>
        <w:tc>
          <w:tcPr>
            <w:tcW w:w="1703" w:type="dxa"/>
          </w:tcPr>
          <w:p w14:paraId="1ABBD061" w14:textId="77777777" w:rsidR="00DA34BC" w:rsidRPr="00895B6E" w:rsidRDefault="00DA34BC" w:rsidP="007F35BA">
            <w:pPr>
              <w:rPr>
                <w:rFonts w:ascii="Calisto MT" w:hAnsi="Calisto MT"/>
              </w:rPr>
            </w:pPr>
          </w:p>
        </w:tc>
      </w:tr>
      <w:tr w:rsidR="00913259" w:rsidRPr="00895B6E" w14:paraId="58376880" w14:textId="77777777" w:rsidTr="00913259">
        <w:tc>
          <w:tcPr>
            <w:tcW w:w="2988" w:type="dxa"/>
            <w:gridSpan w:val="2"/>
          </w:tcPr>
          <w:p w14:paraId="2051BA04" w14:textId="77777777" w:rsidR="00DA34BC" w:rsidRDefault="00DA34BC" w:rsidP="007428B3">
            <w:pPr>
              <w:rPr>
                <w:rFonts w:ascii="Calisto MT" w:hAnsi="Calisto MT"/>
              </w:rPr>
            </w:pPr>
            <w:r>
              <w:rPr>
                <w:rFonts w:ascii="Calisto MT" w:hAnsi="Calisto MT"/>
              </w:rPr>
              <w:t xml:space="preserve">2. </w:t>
            </w:r>
            <w:r w:rsidRPr="0096034A">
              <w:rPr>
                <w:rFonts w:ascii="Calisto MT" w:hAnsi="Calisto MT"/>
              </w:rPr>
              <w:t>Run program with arguments:</w:t>
            </w:r>
          </w:p>
          <w:p w14:paraId="7A59F69A" w14:textId="77777777" w:rsidR="00DA34BC" w:rsidRDefault="00DA34BC" w:rsidP="007428B3">
            <w:pPr>
              <w:rPr>
                <w:rFonts w:ascii="Calisto MT" w:hAnsi="Calisto MT"/>
              </w:rPr>
            </w:pPr>
            <w:r>
              <w:rPr>
                <w:rFonts w:ascii="Calisto MT" w:hAnsi="Calisto MT"/>
              </w:rPr>
              <w:t>#sets = 8192</w:t>
            </w:r>
          </w:p>
          <w:p w14:paraId="68567944" w14:textId="77777777" w:rsidR="00DA34BC" w:rsidRDefault="00DA34BC" w:rsidP="007428B3">
            <w:pPr>
              <w:rPr>
                <w:rFonts w:ascii="Calisto MT" w:hAnsi="Calisto MT"/>
              </w:rPr>
            </w:pPr>
            <w:r>
              <w:rPr>
                <w:rFonts w:ascii="Calisto MT" w:hAnsi="Calisto MT"/>
              </w:rPr>
              <w:t>Line size = 64</w:t>
            </w:r>
          </w:p>
          <w:p w14:paraId="58770157" w14:textId="77777777" w:rsidR="00DA34BC" w:rsidRDefault="00DA34BC" w:rsidP="007428B3">
            <w:pPr>
              <w:rPr>
                <w:rFonts w:ascii="Calisto MT" w:hAnsi="Calisto MT"/>
              </w:rPr>
            </w:pPr>
            <w:r>
              <w:rPr>
                <w:rFonts w:ascii="Calisto MT" w:hAnsi="Calisto MT"/>
              </w:rPr>
              <w:t>Associativity = 16</w:t>
            </w:r>
          </w:p>
          <w:p w14:paraId="687B4610" w14:textId="455CA940" w:rsidR="00DA34BC" w:rsidRPr="0096034A" w:rsidRDefault="00DA34BC" w:rsidP="007428B3">
            <w:pPr>
              <w:rPr>
                <w:rFonts w:ascii="Calisto MT" w:hAnsi="Calisto MT"/>
              </w:rPr>
            </w:pPr>
            <w:r>
              <w:rPr>
                <w:rFonts w:ascii="Calisto MT" w:hAnsi="Calisto MT"/>
              </w:rPr>
              <w:t>Trace fil</w:t>
            </w:r>
            <w:r w:rsidR="00F42D59">
              <w:rPr>
                <w:rFonts w:ascii="Calisto MT" w:hAnsi="Calisto MT"/>
              </w:rPr>
              <w:t>e = “TestLRU</w:t>
            </w:r>
            <w:r>
              <w:rPr>
                <w:rFonts w:ascii="Calisto MT" w:hAnsi="Calisto MT"/>
              </w:rPr>
              <w:t>.txt”</w:t>
            </w:r>
          </w:p>
          <w:p w14:paraId="5599730A" w14:textId="2BBD82DA" w:rsidR="00DA34BC" w:rsidRPr="00895B6E" w:rsidRDefault="00DA34BC" w:rsidP="007F35BA">
            <w:pPr>
              <w:rPr>
                <w:rFonts w:ascii="Calisto MT" w:hAnsi="Calisto MT"/>
              </w:rPr>
            </w:pPr>
          </w:p>
        </w:tc>
        <w:tc>
          <w:tcPr>
            <w:tcW w:w="3150" w:type="dxa"/>
          </w:tcPr>
          <w:p w14:paraId="7ADF238A" w14:textId="5C3BBD63" w:rsidR="00DA34BC" w:rsidRPr="00895B6E" w:rsidRDefault="00DA34BC" w:rsidP="007F35BA">
            <w:pPr>
              <w:rPr>
                <w:rFonts w:ascii="Calisto MT" w:hAnsi="Calisto MT"/>
              </w:rPr>
            </w:pPr>
            <w:r>
              <w:rPr>
                <w:rFonts w:ascii="Calisto MT" w:hAnsi="Calisto MT"/>
              </w:rPr>
              <w:lastRenderedPageBreak/>
              <w:t>Program runs, no errors</w:t>
            </w:r>
          </w:p>
        </w:tc>
        <w:tc>
          <w:tcPr>
            <w:tcW w:w="900" w:type="dxa"/>
          </w:tcPr>
          <w:p w14:paraId="5D636E53" w14:textId="77777777" w:rsidR="00DA34BC" w:rsidRPr="00895B6E" w:rsidRDefault="00DA34BC" w:rsidP="007F35BA">
            <w:pPr>
              <w:rPr>
                <w:rFonts w:ascii="Calisto MT" w:hAnsi="Calisto MT"/>
              </w:rPr>
            </w:pPr>
          </w:p>
        </w:tc>
        <w:tc>
          <w:tcPr>
            <w:tcW w:w="900" w:type="dxa"/>
          </w:tcPr>
          <w:p w14:paraId="4A8C5678" w14:textId="77777777" w:rsidR="00DA34BC" w:rsidRPr="00895B6E" w:rsidRDefault="00DA34BC" w:rsidP="007F35BA">
            <w:pPr>
              <w:rPr>
                <w:rFonts w:ascii="Calisto MT" w:hAnsi="Calisto MT"/>
              </w:rPr>
            </w:pPr>
          </w:p>
        </w:tc>
        <w:tc>
          <w:tcPr>
            <w:tcW w:w="1703" w:type="dxa"/>
          </w:tcPr>
          <w:p w14:paraId="04DE1E27" w14:textId="77777777" w:rsidR="00DA34BC" w:rsidRPr="00895B6E" w:rsidRDefault="00DA34BC" w:rsidP="007F35BA">
            <w:pPr>
              <w:rPr>
                <w:rFonts w:ascii="Calisto MT" w:hAnsi="Calisto MT"/>
              </w:rPr>
            </w:pPr>
          </w:p>
        </w:tc>
      </w:tr>
      <w:tr w:rsidR="00913259" w:rsidRPr="00895B6E" w14:paraId="10F5724D" w14:textId="77777777" w:rsidTr="00913259">
        <w:tc>
          <w:tcPr>
            <w:tcW w:w="2988" w:type="dxa"/>
            <w:gridSpan w:val="2"/>
          </w:tcPr>
          <w:p w14:paraId="60B0E864" w14:textId="413B1FE0" w:rsidR="00E63BCE" w:rsidRPr="00895B6E" w:rsidRDefault="00E63BCE" w:rsidP="007F35BA">
            <w:pPr>
              <w:rPr>
                <w:rFonts w:ascii="Calisto MT" w:hAnsi="Calisto MT"/>
              </w:rPr>
            </w:pPr>
            <w:r>
              <w:rPr>
                <w:rFonts w:ascii="Calisto MT" w:hAnsi="Calisto MT"/>
              </w:rPr>
              <w:lastRenderedPageBreak/>
              <w:t>3.</w:t>
            </w:r>
            <w:r w:rsidR="00F42D59">
              <w:rPr>
                <w:rFonts w:ascii="Calisto MT" w:hAnsi="Calisto MT"/>
              </w:rPr>
              <w:t xml:space="preserve"> </w:t>
            </w:r>
            <w:r w:rsidR="000C6039">
              <w:rPr>
                <w:rFonts w:ascii="Calisto MT" w:hAnsi="Calisto MT"/>
              </w:rPr>
              <w:t>Observe output to screen</w:t>
            </w:r>
          </w:p>
        </w:tc>
        <w:tc>
          <w:tcPr>
            <w:tcW w:w="3150" w:type="dxa"/>
          </w:tcPr>
          <w:p w14:paraId="7DD021C3" w14:textId="4DE6E6E0" w:rsidR="00E63BCE" w:rsidRPr="00895B6E" w:rsidRDefault="000C6039" w:rsidP="007F35BA">
            <w:pPr>
              <w:rPr>
                <w:rFonts w:ascii="Calisto MT" w:hAnsi="Calisto MT"/>
              </w:rPr>
            </w:pPr>
            <w:r>
              <w:rPr>
                <w:rFonts w:ascii="Calisto MT" w:hAnsi="Calisto MT"/>
              </w:rPr>
              <w:t>Should see program output</w:t>
            </w:r>
          </w:p>
        </w:tc>
        <w:tc>
          <w:tcPr>
            <w:tcW w:w="900" w:type="dxa"/>
          </w:tcPr>
          <w:p w14:paraId="34AC2316" w14:textId="77777777" w:rsidR="00E63BCE" w:rsidRPr="00895B6E" w:rsidRDefault="00E63BCE" w:rsidP="007F35BA">
            <w:pPr>
              <w:rPr>
                <w:rFonts w:ascii="Calisto MT" w:hAnsi="Calisto MT"/>
              </w:rPr>
            </w:pPr>
          </w:p>
        </w:tc>
        <w:tc>
          <w:tcPr>
            <w:tcW w:w="900" w:type="dxa"/>
          </w:tcPr>
          <w:p w14:paraId="4ACAD689" w14:textId="77777777" w:rsidR="00E63BCE" w:rsidRPr="00895B6E" w:rsidRDefault="00E63BCE" w:rsidP="007F35BA">
            <w:pPr>
              <w:rPr>
                <w:rFonts w:ascii="Calisto MT" w:hAnsi="Calisto MT"/>
              </w:rPr>
            </w:pPr>
          </w:p>
        </w:tc>
        <w:tc>
          <w:tcPr>
            <w:tcW w:w="1703" w:type="dxa"/>
          </w:tcPr>
          <w:p w14:paraId="629533EA" w14:textId="77777777" w:rsidR="00E63BCE" w:rsidRPr="00895B6E" w:rsidRDefault="00E63BCE" w:rsidP="007F35BA">
            <w:pPr>
              <w:rPr>
                <w:rFonts w:ascii="Calisto MT" w:hAnsi="Calisto MT"/>
              </w:rPr>
            </w:pPr>
          </w:p>
        </w:tc>
      </w:tr>
      <w:tr w:rsidR="00913259" w:rsidRPr="00895B6E" w14:paraId="348502D4" w14:textId="77777777" w:rsidTr="00913259">
        <w:tc>
          <w:tcPr>
            <w:tcW w:w="2988" w:type="dxa"/>
            <w:gridSpan w:val="2"/>
          </w:tcPr>
          <w:p w14:paraId="332EA2BB" w14:textId="164DD21E" w:rsidR="00E63BCE" w:rsidRPr="00895B6E" w:rsidRDefault="00E63BCE" w:rsidP="007C09D1">
            <w:pPr>
              <w:rPr>
                <w:rFonts w:ascii="Calisto MT" w:hAnsi="Calisto MT"/>
              </w:rPr>
            </w:pPr>
            <w:r>
              <w:rPr>
                <w:rFonts w:ascii="Calisto MT" w:hAnsi="Calisto MT"/>
              </w:rPr>
              <w:t>4.</w:t>
            </w:r>
            <w:r w:rsidR="003D74E4">
              <w:rPr>
                <w:rFonts w:ascii="Calisto MT" w:hAnsi="Calisto MT"/>
              </w:rPr>
              <w:t xml:space="preserve"> Check first 16 </w:t>
            </w:r>
            <w:r w:rsidR="007C09D1">
              <w:rPr>
                <w:rFonts w:ascii="Calisto MT" w:hAnsi="Calisto MT"/>
              </w:rPr>
              <w:t>output</w:t>
            </w:r>
            <w:r w:rsidR="003D74E4">
              <w:rPr>
                <w:rFonts w:ascii="Calisto MT" w:hAnsi="Calisto MT"/>
              </w:rPr>
              <w:t xml:space="preserve"> lines</w:t>
            </w:r>
          </w:p>
        </w:tc>
        <w:tc>
          <w:tcPr>
            <w:tcW w:w="3150" w:type="dxa"/>
          </w:tcPr>
          <w:p w14:paraId="557DDD52" w14:textId="32E03897" w:rsidR="00E63BCE" w:rsidRDefault="00913259" w:rsidP="00237F31">
            <w:pPr>
              <w:rPr>
                <w:rFonts w:ascii="Calisto MT" w:hAnsi="Calisto MT"/>
              </w:rPr>
            </w:pPr>
            <w:r>
              <w:rPr>
                <w:rFonts w:ascii="Calisto MT" w:hAnsi="Calisto MT"/>
              </w:rPr>
              <w:t xml:space="preserve">M: </w:t>
            </w:r>
            <w:r w:rsidR="007C09D1">
              <w:rPr>
                <w:rFonts w:ascii="Calisto MT" w:hAnsi="Calisto MT"/>
              </w:rPr>
              <w:t xml:space="preserve">Available invalid line </w:t>
            </w:r>
            <w:r w:rsidR="00237F31">
              <w:rPr>
                <w:rFonts w:ascii="Calisto MT" w:hAnsi="Calisto MT"/>
              </w:rPr>
              <w:t>0</w:t>
            </w:r>
            <w:r w:rsidR="007C09D1">
              <w:rPr>
                <w:rFonts w:ascii="Calisto MT" w:hAnsi="Calisto MT"/>
              </w:rPr>
              <w:t xml:space="preserve"> </w:t>
            </w:r>
          </w:p>
          <w:p w14:paraId="1C4EFB5B" w14:textId="5EE7B878"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1</w:t>
            </w:r>
          </w:p>
          <w:p w14:paraId="2A782E10" w14:textId="4BAFC22F"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2</w:t>
            </w:r>
          </w:p>
          <w:p w14:paraId="1756199A" w14:textId="30B95CBE"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3</w:t>
            </w:r>
          </w:p>
          <w:p w14:paraId="51DFDF75" w14:textId="5227AC6E"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4</w:t>
            </w:r>
          </w:p>
          <w:p w14:paraId="680A7ECC" w14:textId="570ED5C5"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5</w:t>
            </w:r>
          </w:p>
          <w:p w14:paraId="5D9A8342" w14:textId="6F2BD04A"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6</w:t>
            </w:r>
          </w:p>
          <w:p w14:paraId="220B9603" w14:textId="7EE28C08"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7</w:t>
            </w:r>
          </w:p>
          <w:p w14:paraId="1791C743" w14:textId="54231780"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8</w:t>
            </w:r>
          </w:p>
          <w:p w14:paraId="6DB781C4" w14:textId="6149686F"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9</w:t>
            </w:r>
          </w:p>
          <w:p w14:paraId="20E97F2B" w14:textId="5838497B" w:rsidR="00237F31" w:rsidRDefault="00913259" w:rsidP="00237F31">
            <w:pPr>
              <w:rPr>
                <w:rFonts w:ascii="Calisto MT" w:hAnsi="Calisto MT"/>
              </w:rPr>
            </w:pPr>
            <w:r>
              <w:rPr>
                <w:rFonts w:ascii="Calisto MT" w:hAnsi="Calisto MT"/>
              </w:rPr>
              <w:t xml:space="preserve">M: </w:t>
            </w:r>
            <w:r w:rsidR="00237F31">
              <w:rPr>
                <w:rFonts w:ascii="Calisto MT" w:hAnsi="Calisto MT"/>
              </w:rPr>
              <w:t>Available invalid line 10</w:t>
            </w:r>
          </w:p>
          <w:p w14:paraId="486BE146" w14:textId="0873DEB8" w:rsidR="00237F31" w:rsidRDefault="00DC43B7" w:rsidP="00237F31">
            <w:pPr>
              <w:rPr>
                <w:rFonts w:ascii="Calisto MT" w:hAnsi="Calisto MT"/>
              </w:rPr>
            </w:pPr>
            <w:r>
              <w:rPr>
                <w:rFonts w:ascii="Calisto MT" w:hAnsi="Calisto MT"/>
              </w:rPr>
              <w:t xml:space="preserve">M: </w:t>
            </w:r>
            <w:r w:rsidR="00237F31">
              <w:rPr>
                <w:rFonts w:ascii="Calisto MT" w:hAnsi="Calisto MT"/>
              </w:rPr>
              <w:t>Available invalid line 11</w:t>
            </w:r>
          </w:p>
          <w:p w14:paraId="49BF9313" w14:textId="6033F4A3" w:rsidR="00237F31" w:rsidRDefault="00DC43B7" w:rsidP="00237F31">
            <w:pPr>
              <w:rPr>
                <w:rFonts w:ascii="Calisto MT" w:hAnsi="Calisto MT"/>
              </w:rPr>
            </w:pPr>
            <w:r>
              <w:rPr>
                <w:rFonts w:ascii="Calisto MT" w:hAnsi="Calisto MT"/>
              </w:rPr>
              <w:t xml:space="preserve">M: </w:t>
            </w:r>
            <w:r w:rsidR="00237F31">
              <w:rPr>
                <w:rFonts w:ascii="Calisto MT" w:hAnsi="Calisto MT"/>
              </w:rPr>
              <w:t xml:space="preserve">Available invalid line </w:t>
            </w:r>
            <w:r w:rsidR="00DF7404">
              <w:rPr>
                <w:rFonts w:ascii="Calisto MT" w:hAnsi="Calisto MT"/>
              </w:rPr>
              <w:t>12</w:t>
            </w:r>
          </w:p>
          <w:p w14:paraId="49B00EE2" w14:textId="443CE91B" w:rsidR="00237F31" w:rsidRDefault="00DC43B7" w:rsidP="00237F31">
            <w:pPr>
              <w:rPr>
                <w:rFonts w:ascii="Calisto MT" w:hAnsi="Calisto MT"/>
              </w:rPr>
            </w:pPr>
            <w:r>
              <w:rPr>
                <w:rFonts w:ascii="Calisto MT" w:hAnsi="Calisto MT"/>
              </w:rPr>
              <w:t xml:space="preserve">M: </w:t>
            </w:r>
            <w:r w:rsidR="00237F31">
              <w:rPr>
                <w:rFonts w:ascii="Calisto MT" w:hAnsi="Calisto MT"/>
              </w:rPr>
              <w:t xml:space="preserve">Available invalid line </w:t>
            </w:r>
            <w:r w:rsidR="00DF7404">
              <w:rPr>
                <w:rFonts w:ascii="Calisto MT" w:hAnsi="Calisto MT"/>
              </w:rPr>
              <w:t>13</w:t>
            </w:r>
          </w:p>
          <w:p w14:paraId="3206E6AC" w14:textId="6FC78D1E" w:rsidR="00237F31" w:rsidRDefault="00DC43B7" w:rsidP="00237F31">
            <w:pPr>
              <w:rPr>
                <w:rFonts w:ascii="Calisto MT" w:hAnsi="Calisto MT"/>
              </w:rPr>
            </w:pPr>
            <w:r>
              <w:rPr>
                <w:rFonts w:ascii="Calisto MT" w:hAnsi="Calisto MT"/>
              </w:rPr>
              <w:t xml:space="preserve">M: </w:t>
            </w:r>
            <w:r w:rsidR="00237F31">
              <w:rPr>
                <w:rFonts w:ascii="Calisto MT" w:hAnsi="Calisto MT"/>
              </w:rPr>
              <w:t xml:space="preserve">Available invalid line </w:t>
            </w:r>
            <w:r w:rsidR="00DF7404">
              <w:rPr>
                <w:rFonts w:ascii="Calisto MT" w:hAnsi="Calisto MT"/>
              </w:rPr>
              <w:t>14</w:t>
            </w:r>
          </w:p>
          <w:p w14:paraId="1F25A099" w14:textId="557DAFB5" w:rsidR="00237F31" w:rsidRPr="00895B6E" w:rsidRDefault="00DC43B7" w:rsidP="00237F31">
            <w:pPr>
              <w:rPr>
                <w:rFonts w:ascii="Calisto MT" w:hAnsi="Calisto MT"/>
              </w:rPr>
            </w:pPr>
            <w:r>
              <w:rPr>
                <w:rFonts w:ascii="Calisto MT" w:hAnsi="Calisto MT"/>
              </w:rPr>
              <w:t xml:space="preserve">M: </w:t>
            </w:r>
            <w:r w:rsidR="00237F31">
              <w:rPr>
                <w:rFonts w:ascii="Calisto MT" w:hAnsi="Calisto MT"/>
              </w:rPr>
              <w:t xml:space="preserve">Available invalid line </w:t>
            </w:r>
            <w:r w:rsidR="00DF7404">
              <w:rPr>
                <w:rFonts w:ascii="Calisto MT" w:hAnsi="Calisto MT"/>
              </w:rPr>
              <w:t>15</w:t>
            </w:r>
          </w:p>
        </w:tc>
        <w:tc>
          <w:tcPr>
            <w:tcW w:w="900" w:type="dxa"/>
          </w:tcPr>
          <w:p w14:paraId="018EDE0F" w14:textId="77777777" w:rsidR="00E63BCE" w:rsidRPr="00895B6E" w:rsidRDefault="00E63BCE" w:rsidP="007F35BA">
            <w:pPr>
              <w:rPr>
                <w:rFonts w:ascii="Calisto MT" w:hAnsi="Calisto MT"/>
              </w:rPr>
            </w:pPr>
          </w:p>
        </w:tc>
        <w:tc>
          <w:tcPr>
            <w:tcW w:w="900" w:type="dxa"/>
          </w:tcPr>
          <w:p w14:paraId="60E99C12" w14:textId="77777777" w:rsidR="00E63BCE" w:rsidRPr="00895B6E" w:rsidRDefault="00E63BCE" w:rsidP="007F35BA">
            <w:pPr>
              <w:rPr>
                <w:rFonts w:ascii="Calisto MT" w:hAnsi="Calisto MT"/>
              </w:rPr>
            </w:pPr>
          </w:p>
        </w:tc>
        <w:tc>
          <w:tcPr>
            <w:tcW w:w="1703" w:type="dxa"/>
          </w:tcPr>
          <w:p w14:paraId="7D154856" w14:textId="77777777" w:rsidR="00E63BCE" w:rsidRPr="00895B6E" w:rsidRDefault="00E63BCE" w:rsidP="007F35BA">
            <w:pPr>
              <w:rPr>
                <w:rFonts w:ascii="Calisto MT" w:hAnsi="Calisto MT"/>
              </w:rPr>
            </w:pPr>
          </w:p>
        </w:tc>
      </w:tr>
      <w:tr w:rsidR="00767305" w:rsidRPr="00895B6E" w14:paraId="6C9E1505" w14:textId="77777777" w:rsidTr="00913259">
        <w:tc>
          <w:tcPr>
            <w:tcW w:w="2988" w:type="dxa"/>
            <w:gridSpan w:val="2"/>
          </w:tcPr>
          <w:p w14:paraId="6DCA54F5" w14:textId="2A93A85C" w:rsidR="00767305" w:rsidRPr="00895B6E" w:rsidRDefault="00636202" w:rsidP="007F35BA">
            <w:pPr>
              <w:rPr>
                <w:rFonts w:ascii="Calisto MT" w:hAnsi="Calisto MT"/>
              </w:rPr>
            </w:pPr>
            <w:r>
              <w:rPr>
                <w:rFonts w:ascii="Calisto MT" w:hAnsi="Calisto MT"/>
              </w:rPr>
              <w:t>5. Check next output line</w:t>
            </w:r>
          </w:p>
        </w:tc>
        <w:tc>
          <w:tcPr>
            <w:tcW w:w="3150" w:type="dxa"/>
          </w:tcPr>
          <w:p w14:paraId="062A21F6" w14:textId="081D03EB" w:rsidR="00767305" w:rsidRPr="00895B6E" w:rsidRDefault="00767305" w:rsidP="007F35BA">
            <w:pPr>
              <w:rPr>
                <w:rFonts w:ascii="Calisto MT" w:hAnsi="Calisto MT"/>
              </w:rPr>
            </w:pPr>
            <w:r>
              <w:t>H</w:t>
            </w:r>
          </w:p>
        </w:tc>
        <w:tc>
          <w:tcPr>
            <w:tcW w:w="900" w:type="dxa"/>
          </w:tcPr>
          <w:p w14:paraId="19657DA9" w14:textId="77777777" w:rsidR="00767305" w:rsidRPr="00895B6E" w:rsidRDefault="00767305" w:rsidP="007F35BA">
            <w:pPr>
              <w:rPr>
                <w:rFonts w:ascii="Calisto MT" w:hAnsi="Calisto MT"/>
              </w:rPr>
            </w:pPr>
          </w:p>
        </w:tc>
        <w:tc>
          <w:tcPr>
            <w:tcW w:w="900" w:type="dxa"/>
          </w:tcPr>
          <w:p w14:paraId="65928513" w14:textId="77777777" w:rsidR="00767305" w:rsidRPr="00895B6E" w:rsidRDefault="00767305" w:rsidP="007F35BA">
            <w:pPr>
              <w:rPr>
                <w:rFonts w:ascii="Calisto MT" w:hAnsi="Calisto MT"/>
              </w:rPr>
            </w:pPr>
          </w:p>
        </w:tc>
        <w:tc>
          <w:tcPr>
            <w:tcW w:w="1703" w:type="dxa"/>
          </w:tcPr>
          <w:p w14:paraId="41080B16" w14:textId="77777777" w:rsidR="00767305" w:rsidRPr="00895B6E" w:rsidRDefault="00767305" w:rsidP="007F35BA">
            <w:pPr>
              <w:rPr>
                <w:rFonts w:ascii="Calisto MT" w:hAnsi="Calisto MT"/>
              </w:rPr>
            </w:pPr>
          </w:p>
        </w:tc>
      </w:tr>
      <w:tr w:rsidR="00767305" w:rsidRPr="00895B6E" w14:paraId="386127D3" w14:textId="77777777" w:rsidTr="00767305">
        <w:trPr>
          <w:trHeight w:val="287"/>
        </w:trPr>
        <w:tc>
          <w:tcPr>
            <w:tcW w:w="2988" w:type="dxa"/>
            <w:gridSpan w:val="2"/>
          </w:tcPr>
          <w:p w14:paraId="07994C58" w14:textId="6FE3C351" w:rsidR="00767305" w:rsidRPr="00895B6E" w:rsidRDefault="00767305" w:rsidP="007F35BA">
            <w:pPr>
              <w:rPr>
                <w:rFonts w:ascii="Calisto MT" w:hAnsi="Calisto MT"/>
              </w:rPr>
            </w:pPr>
            <w:r>
              <w:rPr>
                <w:rFonts w:ascii="Calisto MT" w:hAnsi="Calisto MT"/>
              </w:rPr>
              <w:t xml:space="preserve">6. </w:t>
            </w:r>
            <w:r w:rsidR="00636202">
              <w:rPr>
                <w:rFonts w:ascii="Calisto MT" w:hAnsi="Calisto MT"/>
              </w:rPr>
              <w:t>Check next output line</w:t>
            </w:r>
          </w:p>
        </w:tc>
        <w:tc>
          <w:tcPr>
            <w:tcW w:w="3150" w:type="dxa"/>
          </w:tcPr>
          <w:p w14:paraId="1F127242" w14:textId="5C2BFE66" w:rsidR="00767305" w:rsidRPr="00895B6E" w:rsidRDefault="00767305" w:rsidP="007F35BA">
            <w:pPr>
              <w:rPr>
                <w:rFonts w:ascii="Calisto MT" w:hAnsi="Calisto MT"/>
              </w:rPr>
            </w:pPr>
            <w:r>
              <w:t xml:space="preserve">H </w:t>
            </w:r>
          </w:p>
        </w:tc>
        <w:tc>
          <w:tcPr>
            <w:tcW w:w="900" w:type="dxa"/>
          </w:tcPr>
          <w:p w14:paraId="21B620D9" w14:textId="77777777" w:rsidR="00767305" w:rsidRPr="00895B6E" w:rsidRDefault="00767305" w:rsidP="007F35BA">
            <w:pPr>
              <w:rPr>
                <w:rFonts w:ascii="Calisto MT" w:hAnsi="Calisto MT"/>
              </w:rPr>
            </w:pPr>
          </w:p>
        </w:tc>
        <w:tc>
          <w:tcPr>
            <w:tcW w:w="900" w:type="dxa"/>
          </w:tcPr>
          <w:p w14:paraId="6316FAA0" w14:textId="77777777" w:rsidR="00767305" w:rsidRPr="00895B6E" w:rsidRDefault="00767305" w:rsidP="007F35BA">
            <w:pPr>
              <w:rPr>
                <w:rFonts w:ascii="Calisto MT" w:hAnsi="Calisto MT"/>
              </w:rPr>
            </w:pPr>
          </w:p>
        </w:tc>
        <w:tc>
          <w:tcPr>
            <w:tcW w:w="1703" w:type="dxa"/>
          </w:tcPr>
          <w:p w14:paraId="0399A525" w14:textId="77777777" w:rsidR="00767305" w:rsidRPr="00895B6E" w:rsidRDefault="00767305" w:rsidP="007F35BA">
            <w:pPr>
              <w:rPr>
                <w:rFonts w:ascii="Calisto MT" w:hAnsi="Calisto MT"/>
              </w:rPr>
            </w:pPr>
          </w:p>
        </w:tc>
      </w:tr>
      <w:tr w:rsidR="00767305" w:rsidRPr="00895B6E" w14:paraId="1F0C51C4" w14:textId="77777777" w:rsidTr="00913259">
        <w:tc>
          <w:tcPr>
            <w:tcW w:w="2988" w:type="dxa"/>
            <w:gridSpan w:val="2"/>
          </w:tcPr>
          <w:p w14:paraId="0241AA04" w14:textId="295E259A" w:rsidR="00767305" w:rsidRPr="00895B6E" w:rsidRDefault="00767305" w:rsidP="007F35BA">
            <w:pPr>
              <w:rPr>
                <w:rFonts w:ascii="Calisto MT" w:hAnsi="Calisto MT"/>
              </w:rPr>
            </w:pPr>
            <w:r>
              <w:rPr>
                <w:rFonts w:ascii="Calisto MT" w:hAnsi="Calisto MT"/>
              </w:rPr>
              <w:t xml:space="preserve">7. </w:t>
            </w:r>
            <w:r w:rsidR="00636202">
              <w:rPr>
                <w:rFonts w:ascii="Calisto MT" w:hAnsi="Calisto MT"/>
              </w:rPr>
              <w:t>Check next output line</w:t>
            </w:r>
          </w:p>
        </w:tc>
        <w:tc>
          <w:tcPr>
            <w:tcW w:w="3150" w:type="dxa"/>
          </w:tcPr>
          <w:p w14:paraId="2C23FF32" w14:textId="6661DA99" w:rsidR="00767305" w:rsidRPr="00895B6E" w:rsidRDefault="00767305" w:rsidP="007F35BA">
            <w:pPr>
              <w:rPr>
                <w:rFonts w:ascii="Calisto MT" w:hAnsi="Calisto MT"/>
              </w:rPr>
            </w:pPr>
            <w:r>
              <w:t>M: Evict line</w:t>
            </w:r>
            <w:r w:rsidR="00636202">
              <w:t xml:space="preserve"> 0</w:t>
            </w:r>
          </w:p>
        </w:tc>
        <w:tc>
          <w:tcPr>
            <w:tcW w:w="900" w:type="dxa"/>
          </w:tcPr>
          <w:p w14:paraId="7C01ED4A" w14:textId="77777777" w:rsidR="00767305" w:rsidRPr="00895B6E" w:rsidRDefault="00767305" w:rsidP="007F35BA">
            <w:pPr>
              <w:rPr>
                <w:rFonts w:ascii="Calisto MT" w:hAnsi="Calisto MT"/>
              </w:rPr>
            </w:pPr>
          </w:p>
        </w:tc>
        <w:tc>
          <w:tcPr>
            <w:tcW w:w="900" w:type="dxa"/>
          </w:tcPr>
          <w:p w14:paraId="70F935B4" w14:textId="77777777" w:rsidR="00767305" w:rsidRPr="00895B6E" w:rsidRDefault="00767305" w:rsidP="007F35BA">
            <w:pPr>
              <w:rPr>
                <w:rFonts w:ascii="Calisto MT" w:hAnsi="Calisto MT"/>
              </w:rPr>
            </w:pPr>
          </w:p>
        </w:tc>
        <w:tc>
          <w:tcPr>
            <w:tcW w:w="1703" w:type="dxa"/>
          </w:tcPr>
          <w:p w14:paraId="238E241E" w14:textId="77777777" w:rsidR="00767305" w:rsidRPr="00895B6E" w:rsidRDefault="00767305" w:rsidP="007F35BA">
            <w:pPr>
              <w:rPr>
                <w:rFonts w:ascii="Calisto MT" w:hAnsi="Calisto MT"/>
              </w:rPr>
            </w:pPr>
          </w:p>
        </w:tc>
      </w:tr>
      <w:tr w:rsidR="00767305" w:rsidRPr="00895B6E" w14:paraId="5168DEF8" w14:textId="77777777" w:rsidTr="00913259">
        <w:tc>
          <w:tcPr>
            <w:tcW w:w="2988" w:type="dxa"/>
            <w:gridSpan w:val="2"/>
          </w:tcPr>
          <w:p w14:paraId="36A98EE4" w14:textId="62F87E52" w:rsidR="00767305" w:rsidRPr="00895B6E" w:rsidRDefault="00767305" w:rsidP="007F35BA">
            <w:pPr>
              <w:rPr>
                <w:rFonts w:ascii="Calisto MT" w:hAnsi="Calisto MT"/>
              </w:rPr>
            </w:pPr>
            <w:r>
              <w:rPr>
                <w:rFonts w:ascii="Calisto MT" w:hAnsi="Calisto MT"/>
              </w:rPr>
              <w:t xml:space="preserve">8. </w:t>
            </w:r>
            <w:r w:rsidR="00636202">
              <w:rPr>
                <w:rFonts w:ascii="Calisto MT" w:hAnsi="Calisto MT"/>
              </w:rPr>
              <w:t>Check next output line</w:t>
            </w:r>
          </w:p>
        </w:tc>
        <w:tc>
          <w:tcPr>
            <w:tcW w:w="3150" w:type="dxa"/>
          </w:tcPr>
          <w:p w14:paraId="21DB8DA2" w14:textId="3F35C628" w:rsidR="00767305" w:rsidRPr="00895B6E" w:rsidRDefault="00767305" w:rsidP="007F35BA">
            <w:pPr>
              <w:rPr>
                <w:rFonts w:ascii="Calisto MT" w:hAnsi="Calisto MT"/>
              </w:rPr>
            </w:pPr>
            <w:r>
              <w:t>H</w:t>
            </w:r>
          </w:p>
        </w:tc>
        <w:tc>
          <w:tcPr>
            <w:tcW w:w="900" w:type="dxa"/>
          </w:tcPr>
          <w:p w14:paraId="7ED53A4B" w14:textId="77777777" w:rsidR="00767305" w:rsidRPr="00895B6E" w:rsidRDefault="00767305" w:rsidP="007F35BA">
            <w:pPr>
              <w:rPr>
                <w:rFonts w:ascii="Calisto MT" w:hAnsi="Calisto MT"/>
              </w:rPr>
            </w:pPr>
          </w:p>
        </w:tc>
        <w:tc>
          <w:tcPr>
            <w:tcW w:w="900" w:type="dxa"/>
          </w:tcPr>
          <w:p w14:paraId="552A4329" w14:textId="77777777" w:rsidR="00767305" w:rsidRPr="00895B6E" w:rsidRDefault="00767305" w:rsidP="007F35BA">
            <w:pPr>
              <w:rPr>
                <w:rFonts w:ascii="Calisto MT" w:hAnsi="Calisto MT"/>
              </w:rPr>
            </w:pPr>
          </w:p>
        </w:tc>
        <w:tc>
          <w:tcPr>
            <w:tcW w:w="1703" w:type="dxa"/>
          </w:tcPr>
          <w:p w14:paraId="515F55BC" w14:textId="77777777" w:rsidR="00767305" w:rsidRPr="00895B6E" w:rsidRDefault="00767305" w:rsidP="007F35BA">
            <w:pPr>
              <w:rPr>
                <w:rFonts w:ascii="Calisto MT" w:hAnsi="Calisto MT"/>
              </w:rPr>
            </w:pPr>
          </w:p>
        </w:tc>
      </w:tr>
      <w:tr w:rsidR="00767305" w:rsidRPr="00895B6E" w14:paraId="6C3739D3" w14:textId="77777777" w:rsidTr="00913259">
        <w:tc>
          <w:tcPr>
            <w:tcW w:w="2988" w:type="dxa"/>
            <w:gridSpan w:val="2"/>
          </w:tcPr>
          <w:p w14:paraId="3F3EA97C" w14:textId="5C79A190" w:rsidR="00767305" w:rsidRPr="00895B6E" w:rsidRDefault="00767305" w:rsidP="007F35BA">
            <w:pPr>
              <w:rPr>
                <w:rFonts w:ascii="Calisto MT" w:hAnsi="Calisto MT"/>
              </w:rPr>
            </w:pPr>
            <w:r>
              <w:rPr>
                <w:rFonts w:ascii="Calisto MT" w:hAnsi="Calisto MT"/>
              </w:rPr>
              <w:t xml:space="preserve">9. </w:t>
            </w:r>
            <w:r w:rsidR="00636202">
              <w:rPr>
                <w:rFonts w:ascii="Calisto MT" w:hAnsi="Calisto MT"/>
              </w:rPr>
              <w:t>Check next output line</w:t>
            </w:r>
          </w:p>
        </w:tc>
        <w:tc>
          <w:tcPr>
            <w:tcW w:w="3150" w:type="dxa"/>
          </w:tcPr>
          <w:p w14:paraId="61F8C845" w14:textId="6817659C" w:rsidR="00767305" w:rsidRPr="00895B6E" w:rsidRDefault="00767305" w:rsidP="007F35BA">
            <w:pPr>
              <w:rPr>
                <w:rFonts w:ascii="Calisto MT" w:hAnsi="Calisto MT"/>
              </w:rPr>
            </w:pPr>
            <w:r>
              <w:t>M: Evict line</w:t>
            </w:r>
            <w:r w:rsidR="00636202">
              <w:t xml:space="preserve"> 4</w:t>
            </w:r>
          </w:p>
        </w:tc>
        <w:tc>
          <w:tcPr>
            <w:tcW w:w="900" w:type="dxa"/>
          </w:tcPr>
          <w:p w14:paraId="2027F12F" w14:textId="77777777" w:rsidR="00767305" w:rsidRPr="00895B6E" w:rsidRDefault="00767305" w:rsidP="007F35BA">
            <w:pPr>
              <w:rPr>
                <w:rFonts w:ascii="Calisto MT" w:hAnsi="Calisto MT"/>
              </w:rPr>
            </w:pPr>
          </w:p>
        </w:tc>
        <w:tc>
          <w:tcPr>
            <w:tcW w:w="900" w:type="dxa"/>
          </w:tcPr>
          <w:p w14:paraId="375C640D" w14:textId="77777777" w:rsidR="00767305" w:rsidRPr="00895B6E" w:rsidRDefault="00767305" w:rsidP="007F35BA">
            <w:pPr>
              <w:rPr>
                <w:rFonts w:ascii="Calisto MT" w:hAnsi="Calisto MT"/>
              </w:rPr>
            </w:pPr>
          </w:p>
        </w:tc>
        <w:tc>
          <w:tcPr>
            <w:tcW w:w="1703" w:type="dxa"/>
          </w:tcPr>
          <w:p w14:paraId="6E77279A" w14:textId="77777777" w:rsidR="00767305" w:rsidRPr="00895B6E" w:rsidRDefault="00767305" w:rsidP="007F35BA">
            <w:pPr>
              <w:rPr>
                <w:rFonts w:ascii="Calisto MT" w:hAnsi="Calisto MT"/>
              </w:rPr>
            </w:pPr>
          </w:p>
        </w:tc>
      </w:tr>
      <w:tr w:rsidR="00767305" w:rsidRPr="00895B6E" w14:paraId="2E0065C4" w14:textId="77777777" w:rsidTr="00913259">
        <w:tc>
          <w:tcPr>
            <w:tcW w:w="2988" w:type="dxa"/>
            <w:gridSpan w:val="2"/>
          </w:tcPr>
          <w:p w14:paraId="34DF52D9" w14:textId="4C527644" w:rsidR="00767305" w:rsidRDefault="00636202" w:rsidP="007F35BA">
            <w:pPr>
              <w:rPr>
                <w:rFonts w:ascii="Calisto MT" w:hAnsi="Calisto MT"/>
              </w:rPr>
            </w:pPr>
            <w:r>
              <w:rPr>
                <w:rFonts w:ascii="Calisto MT" w:hAnsi="Calisto MT"/>
              </w:rPr>
              <w:t>10. Check next output line</w:t>
            </w:r>
          </w:p>
        </w:tc>
        <w:tc>
          <w:tcPr>
            <w:tcW w:w="3150" w:type="dxa"/>
          </w:tcPr>
          <w:p w14:paraId="767A1DE1" w14:textId="7AE1B576" w:rsidR="00767305" w:rsidRDefault="00767305" w:rsidP="007F35BA">
            <w:pPr>
              <w:rPr>
                <w:rFonts w:ascii="Calisto MT" w:hAnsi="Calisto MT"/>
              </w:rPr>
            </w:pPr>
            <w:r>
              <w:t>H</w:t>
            </w:r>
          </w:p>
        </w:tc>
        <w:tc>
          <w:tcPr>
            <w:tcW w:w="900" w:type="dxa"/>
          </w:tcPr>
          <w:p w14:paraId="45D932C7" w14:textId="77777777" w:rsidR="00767305" w:rsidRPr="00895B6E" w:rsidRDefault="00767305" w:rsidP="007F35BA">
            <w:pPr>
              <w:rPr>
                <w:rFonts w:ascii="Calisto MT" w:hAnsi="Calisto MT"/>
              </w:rPr>
            </w:pPr>
          </w:p>
        </w:tc>
        <w:tc>
          <w:tcPr>
            <w:tcW w:w="900" w:type="dxa"/>
          </w:tcPr>
          <w:p w14:paraId="387DE7D1" w14:textId="77777777" w:rsidR="00767305" w:rsidRPr="00895B6E" w:rsidRDefault="00767305" w:rsidP="007F35BA">
            <w:pPr>
              <w:rPr>
                <w:rFonts w:ascii="Calisto MT" w:hAnsi="Calisto MT"/>
              </w:rPr>
            </w:pPr>
          </w:p>
        </w:tc>
        <w:tc>
          <w:tcPr>
            <w:tcW w:w="1703" w:type="dxa"/>
          </w:tcPr>
          <w:p w14:paraId="51330980" w14:textId="77777777" w:rsidR="00767305" w:rsidRPr="00895B6E" w:rsidRDefault="00767305" w:rsidP="007F35BA">
            <w:pPr>
              <w:rPr>
                <w:rFonts w:ascii="Calisto MT" w:hAnsi="Calisto MT"/>
              </w:rPr>
            </w:pPr>
          </w:p>
        </w:tc>
      </w:tr>
      <w:tr w:rsidR="00767305" w:rsidRPr="00895B6E" w14:paraId="02A15D38" w14:textId="77777777" w:rsidTr="00913259">
        <w:tc>
          <w:tcPr>
            <w:tcW w:w="2988" w:type="dxa"/>
            <w:gridSpan w:val="2"/>
          </w:tcPr>
          <w:p w14:paraId="02DFCF8D" w14:textId="3803B535" w:rsidR="00767305" w:rsidRDefault="00636202" w:rsidP="007F35BA">
            <w:pPr>
              <w:rPr>
                <w:rFonts w:ascii="Calisto MT" w:hAnsi="Calisto MT"/>
              </w:rPr>
            </w:pPr>
            <w:r>
              <w:rPr>
                <w:rFonts w:ascii="Calisto MT" w:hAnsi="Calisto MT"/>
              </w:rPr>
              <w:t>11. Check next output line</w:t>
            </w:r>
          </w:p>
        </w:tc>
        <w:tc>
          <w:tcPr>
            <w:tcW w:w="3150" w:type="dxa"/>
          </w:tcPr>
          <w:p w14:paraId="5F2A11AA" w14:textId="3FFB6ECC" w:rsidR="00767305" w:rsidRDefault="00767305" w:rsidP="007F35BA">
            <w:pPr>
              <w:rPr>
                <w:rFonts w:ascii="Calisto MT" w:hAnsi="Calisto MT"/>
              </w:rPr>
            </w:pPr>
            <w:r>
              <w:t>H</w:t>
            </w:r>
          </w:p>
        </w:tc>
        <w:tc>
          <w:tcPr>
            <w:tcW w:w="900" w:type="dxa"/>
          </w:tcPr>
          <w:p w14:paraId="6BF47E80" w14:textId="77777777" w:rsidR="00767305" w:rsidRPr="00895B6E" w:rsidRDefault="00767305" w:rsidP="007F35BA">
            <w:pPr>
              <w:rPr>
                <w:rFonts w:ascii="Calisto MT" w:hAnsi="Calisto MT"/>
              </w:rPr>
            </w:pPr>
          </w:p>
        </w:tc>
        <w:tc>
          <w:tcPr>
            <w:tcW w:w="900" w:type="dxa"/>
          </w:tcPr>
          <w:p w14:paraId="1DA5D9E1" w14:textId="77777777" w:rsidR="00767305" w:rsidRPr="00895B6E" w:rsidRDefault="00767305" w:rsidP="007F35BA">
            <w:pPr>
              <w:rPr>
                <w:rFonts w:ascii="Calisto MT" w:hAnsi="Calisto MT"/>
              </w:rPr>
            </w:pPr>
          </w:p>
        </w:tc>
        <w:tc>
          <w:tcPr>
            <w:tcW w:w="1703" w:type="dxa"/>
          </w:tcPr>
          <w:p w14:paraId="7EA45D6F" w14:textId="77777777" w:rsidR="00767305" w:rsidRPr="00895B6E" w:rsidRDefault="00767305" w:rsidP="007F35BA">
            <w:pPr>
              <w:rPr>
                <w:rFonts w:ascii="Calisto MT" w:hAnsi="Calisto MT"/>
              </w:rPr>
            </w:pPr>
          </w:p>
        </w:tc>
      </w:tr>
      <w:tr w:rsidR="00767305" w:rsidRPr="00895B6E" w14:paraId="54E8D42A" w14:textId="77777777" w:rsidTr="00913259">
        <w:tc>
          <w:tcPr>
            <w:tcW w:w="2988" w:type="dxa"/>
            <w:gridSpan w:val="2"/>
          </w:tcPr>
          <w:p w14:paraId="6380BC52" w14:textId="4BC2D573" w:rsidR="00767305" w:rsidRDefault="00636202" w:rsidP="007F35BA">
            <w:pPr>
              <w:rPr>
                <w:rFonts w:ascii="Calisto MT" w:hAnsi="Calisto MT"/>
              </w:rPr>
            </w:pPr>
            <w:r>
              <w:rPr>
                <w:rFonts w:ascii="Calisto MT" w:hAnsi="Calisto MT"/>
              </w:rPr>
              <w:t>12. Check next output line</w:t>
            </w:r>
          </w:p>
        </w:tc>
        <w:tc>
          <w:tcPr>
            <w:tcW w:w="3150" w:type="dxa"/>
          </w:tcPr>
          <w:p w14:paraId="5CC58E7F" w14:textId="2BD66D7D" w:rsidR="00767305" w:rsidRDefault="00767305" w:rsidP="007F35BA">
            <w:pPr>
              <w:rPr>
                <w:rFonts w:ascii="Calisto MT" w:hAnsi="Calisto MT"/>
              </w:rPr>
            </w:pPr>
            <w:r>
              <w:t>H</w:t>
            </w:r>
          </w:p>
        </w:tc>
        <w:tc>
          <w:tcPr>
            <w:tcW w:w="900" w:type="dxa"/>
          </w:tcPr>
          <w:p w14:paraId="21F88FE1" w14:textId="77777777" w:rsidR="00767305" w:rsidRPr="00895B6E" w:rsidRDefault="00767305" w:rsidP="007F35BA">
            <w:pPr>
              <w:rPr>
                <w:rFonts w:ascii="Calisto MT" w:hAnsi="Calisto MT"/>
              </w:rPr>
            </w:pPr>
          </w:p>
        </w:tc>
        <w:tc>
          <w:tcPr>
            <w:tcW w:w="900" w:type="dxa"/>
          </w:tcPr>
          <w:p w14:paraId="57B47A3C" w14:textId="77777777" w:rsidR="00767305" w:rsidRPr="00895B6E" w:rsidRDefault="00767305" w:rsidP="007F35BA">
            <w:pPr>
              <w:rPr>
                <w:rFonts w:ascii="Calisto MT" w:hAnsi="Calisto MT"/>
              </w:rPr>
            </w:pPr>
          </w:p>
        </w:tc>
        <w:tc>
          <w:tcPr>
            <w:tcW w:w="1703" w:type="dxa"/>
          </w:tcPr>
          <w:p w14:paraId="41C24549" w14:textId="77777777" w:rsidR="00767305" w:rsidRPr="00895B6E" w:rsidRDefault="00767305" w:rsidP="007F35BA">
            <w:pPr>
              <w:rPr>
                <w:rFonts w:ascii="Calisto MT" w:hAnsi="Calisto MT"/>
              </w:rPr>
            </w:pPr>
          </w:p>
        </w:tc>
      </w:tr>
      <w:tr w:rsidR="00767305" w:rsidRPr="00895B6E" w14:paraId="0E525046" w14:textId="77777777" w:rsidTr="00913259">
        <w:tc>
          <w:tcPr>
            <w:tcW w:w="2988" w:type="dxa"/>
            <w:gridSpan w:val="2"/>
          </w:tcPr>
          <w:p w14:paraId="7F4CED2D" w14:textId="29EECE19" w:rsidR="00767305" w:rsidRDefault="00636202" w:rsidP="007F35BA">
            <w:pPr>
              <w:rPr>
                <w:rFonts w:ascii="Calisto MT" w:hAnsi="Calisto MT"/>
              </w:rPr>
            </w:pPr>
            <w:r>
              <w:rPr>
                <w:rFonts w:ascii="Calisto MT" w:hAnsi="Calisto MT"/>
              </w:rPr>
              <w:t>13. Check next output line</w:t>
            </w:r>
          </w:p>
        </w:tc>
        <w:tc>
          <w:tcPr>
            <w:tcW w:w="3150" w:type="dxa"/>
          </w:tcPr>
          <w:p w14:paraId="4533DDB2" w14:textId="64A20369" w:rsidR="00767305" w:rsidRDefault="00767305" w:rsidP="007F35BA">
            <w:r>
              <w:t>M: Evict line</w:t>
            </w:r>
            <w:r w:rsidR="00636202">
              <w:t xml:space="preserve"> 14</w:t>
            </w:r>
          </w:p>
        </w:tc>
        <w:tc>
          <w:tcPr>
            <w:tcW w:w="900" w:type="dxa"/>
          </w:tcPr>
          <w:p w14:paraId="71CCC35D" w14:textId="77777777" w:rsidR="00767305" w:rsidRPr="00895B6E" w:rsidRDefault="00767305" w:rsidP="007F35BA">
            <w:pPr>
              <w:rPr>
                <w:rFonts w:ascii="Calisto MT" w:hAnsi="Calisto MT"/>
              </w:rPr>
            </w:pPr>
          </w:p>
        </w:tc>
        <w:tc>
          <w:tcPr>
            <w:tcW w:w="900" w:type="dxa"/>
          </w:tcPr>
          <w:p w14:paraId="576FAE7C" w14:textId="77777777" w:rsidR="00767305" w:rsidRPr="00895B6E" w:rsidRDefault="00767305" w:rsidP="007F35BA">
            <w:pPr>
              <w:rPr>
                <w:rFonts w:ascii="Calisto MT" w:hAnsi="Calisto MT"/>
              </w:rPr>
            </w:pPr>
          </w:p>
        </w:tc>
        <w:tc>
          <w:tcPr>
            <w:tcW w:w="1703" w:type="dxa"/>
          </w:tcPr>
          <w:p w14:paraId="7285B3DE" w14:textId="77777777" w:rsidR="00767305" w:rsidRPr="00895B6E" w:rsidRDefault="00767305" w:rsidP="007F35BA">
            <w:pPr>
              <w:rPr>
                <w:rFonts w:ascii="Calisto MT" w:hAnsi="Calisto MT"/>
              </w:rPr>
            </w:pPr>
          </w:p>
        </w:tc>
      </w:tr>
      <w:tr w:rsidR="00636202" w:rsidRPr="00895B6E" w14:paraId="43633EA3" w14:textId="77777777" w:rsidTr="00913259">
        <w:tc>
          <w:tcPr>
            <w:tcW w:w="2988" w:type="dxa"/>
            <w:gridSpan w:val="2"/>
          </w:tcPr>
          <w:p w14:paraId="43DF0D69" w14:textId="4FE7CD3D" w:rsidR="00636202" w:rsidRDefault="00636202" w:rsidP="007F35BA">
            <w:pPr>
              <w:rPr>
                <w:rFonts w:ascii="Calisto MT" w:hAnsi="Calisto MT"/>
              </w:rPr>
            </w:pPr>
            <w:r>
              <w:rPr>
                <w:rFonts w:ascii="Calisto MT" w:hAnsi="Calisto MT"/>
              </w:rPr>
              <w:t>14. Check next output line</w:t>
            </w:r>
          </w:p>
        </w:tc>
        <w:tc>
          <w:tcPr>
            <w:tcW w:w="3150" w:type="dxa"/>
          </w:tcPr>
          <w:p w14:paraId="5F124E02" w14:textId="3669C902" w:rsidR="00636202" w:rsidRDefault="00636202" w:rsidP="007F35BA">
            <w:r>
              <w:t>M: Evict line 2</w:t>
            </w:r>
          </w:p>
        </w:tc>
        <w:tc>
          <w:tcPr>
            <w:tcW w:w="900" w:type="dxa"/>
          </w:tcPr>
          <w:p w14:paraId="5C478CE6" w14:textId="77777777" w:rsidR="00636202" w:rsidRPr="00895B6E" w:rsidRDefault="00636202" w:rsidP="007F35BA">
            <w:pPr>
              <w:rPr>
                <w:rFonts w:ascii="Calisto MT" w:hAnsi="Calisto MT"/>
              </w:rPr>
            </w:pPr>
          </w:p>
        </w:tc>
        <w:tc>
          <w:tcPr>
            <w:tcW w:w="900" w:type="dxa"/>
          </w:tcPr>
          <w:p w14:paraId="3FF53C28" w14:textId="77777777" w:rsidR="00636202" w:rsidRPr="00895B6E" w:rsidRDefault="00636202" w:rsidP="007F35BA">
            <w:pPr>
              <w:rPr>
                <w:rFonts w:ascii="Calisto MT" w:hAnsi="Calisto MT"/>
              </w:rPr>
            </w:pPr>
          </w:p>
        </w:tc>
        <w:tc>
          <w:tcPr>
            <w:tcW w:w="1703" w:type="dxa"/>
          </w:tcPr>
          <w:p w14:paraId="3E1193E3" w14:textId="77777777" w:rsidR="00636202" w:rsidRPr="00895B6E" w:rsidRDefault="00636202" w:rsidP="007F35BA">
            <w:pPr>
              <w:rPr>
                <w:rFonts w:ascii="Calisto MT" w:hAnsi="Calisto MT"/>
              </w:rPr>
            </w:pPr>
          </w:p>
        </w:tc>
      </w:tr>
    </w:tbl>
    <w:p w14:paraId="1DB24FA9" w14:textId="77777777" w:rsidR="00E63BCE" w:rsidRDefault="00E63BCE" w:rsidP="00E63BCE"/>
    <w:p w14:paraId="33A52145" w14:textId="77777777" w:rsidR="00C11599" w:rsidRDefault="00C11599" w:rsidP="00E63BCE"/>
    <w:tbl>
      <w:tblPr>
        <w:tblStyle w:val="TableGrid"/>
        <w:tblW w:w="9641" w:type="dxa"/>
        <w:tblLook w:val="04A0" w:firstRow="1" w:lastRow="0" w:firstColumn="1" w:lastColumn="0" w:noHBand="0" w:noVBand="1"/>
      </w:tblPr>
      <w:tblGrid>
        <w:gridCol w:w="1882"/>
        <w:gridCol w:w="1281"/>
        <w:gridCol w:w="2661"/>
        <w:gridCol w:w="819"/>
        <w:gridCol w:w="806"/>
        <w:gridCol w:w="2192"/>
      </w:tblGrid>
      <w:tr w:rsidR="00E63BCE" w:rsidRPr="00895B6E" w14:paraId="1FA51508" w14:textId="77777777" w:rsidTr="007F35BA">
        <w:trPr>
          <w:trHeight w:val="253"/>
        </w:trPr>
        <w:tc>
          <w:tcPr>
            <w:tcW w:w="1883" w:type="dxa"/>
            <w:shd w:val="clear" w:color="auto" w:fill="E6E6E6"/>
            <w:vAlign w:val="bottom"/>
          </w:tcPr>
          <w:p w14:paraId="06C1C8D2"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8" w:type="dxa"/>
            <w:gridSpan w:val="5"/>
          </w:tcPr>
          <w:p w14:paraId="5341D56A" w14:textId="22F10715" w:rsidR="00E63BCE" w:rsidRPr="00895B6E" w:rsidRDefault="00104587" w:rsidP="007F35BA">
            <w:pPr>
              <w:rPr>
                <w:rFonts w:ascii="Calisto MT" w:hAnsi="Calisto MT"/>
              </w:rPr>
            </w:pPr>
            <w:r>
              <w:rPr>
                <w:rFonts w:ascii="Calisto MT" w:hAnsi="Calisto MT"/>
              </w:rPr>
              <w:t>5</w:t>
            </w:r>
          </w:p>
        </w:tc>
      </w:tr>
      <w:tr w:rsidR="00E63BCE" w:rsidRPr="00895B6E" w14:paraId="61988FD4" w14:textId="77777777" w:rsidTr="007F35BA">
        <w:trPr>
          <w:trHeight w:val="253"/>
        </w:trPr>
        <w:tc>
          <w:tcPr>
            <w:tcW w:w="1883" w:type="dxa"/>
            <w:shd w:val="clear" w:color="auto" w:fill="E6E6E6"/>
            <w:vAlign w:val="bottom"/>
          </w:tcPr>
          <w:p w14:paraId="1B249F5D"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8" w:type="dxa"/>
            <w:gridSpan w:val="5"/>
          </w:tcPr>
          <w:p w14:paraId="670262E3" w14:textId="6DEB9E25" w:rsidR="00E63BCE" w:rsidRPr="00895B6E" w:rsidRDefault="000A078A" w:rsidP="007F35BA">
            <w:pPr>
              <w:rPr>
                <w:rFonts w:ascii="Calisto MT" w:hAnsi="Calisto MT"/>
              </w:rPr>
            </w:pPr>
            <w:r>
              <w:rPr>
                <w:rFonts w:ascii="Calisto MT" w:hAnsi="Calisto MT"/>
              </w:rPr>
              <w:t>MESIF Coherence Test</w:t>
            </w:r>
          </w:p>
        </w:tc>
      </w:tr>
      <w:tr w:rsidR="00E63BCE" w:rsidRPr="00895B6E" w14:paraId="3808E4CB" w14:textId="77777777" w:rsidTr="007F35BA">
        <w:trPr>
          <w:trHeight w:val="237"/>
        </w:trPr>
        <w:tc>
          <w:tcPr>
            <w:tcW w:w="1883" w:type="dxa"/>
            <w:shd w:val="clear" w:color="auto" w:fill="E6E6E6"/>
            <w:vAlign w:val="bottom"/>
          </w:tcPr>
          <w:p w14:paraId="34D2B167"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8" w:type="dxa"/>
            <w:gridSpan w:val="5"/>
          </w:tcPr>
          <w:p w14:paraId="11EC79CA" w14:textId="21B6DC19" w:rsidR="00E63BCE" w:rsidRPr="00895B6E" w:rsidRDefault="00E63BCE" w:rsidP="007F35BA">
            <w:pPr>
              <w:rPr>
                <w:rFonts w:ascii="Calisto MT" w:hAnsi="Calisto MT"/>
              </w:rPr>
            </w:pPr>
          </w:p>
        </w:tc>
      </w:tr>
      <w:tr w:rsidR="00E63BCE" w:rsidRPr="00895B6E" w14:paraId="356FD85D" w14:textId="77777777" w:rsidTr="007F35BA">
        <w:trPr>
          <w:trHeight w:val="253"/>
        </w:trPr>
        <w:tc>
          <w:tcPr>
            <w:tcW w:w="1883" w:type="dxa"/>
            <w:shd w:val="clear" w:color="auto" w:fill="E6E6E6"/>
            <w:vAlign w:val="bottom"/>
          </w:tcPr>
          <w:p w14:paraId="483E123E"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8" w:type="dxa"/>
            <w:gridSpan w:val="5"/>
          </w:tcPr>
          <w:p w14:paraId="104EADD7" w14:textId="05657E9C" w:rsidR="00E63BCE" w:rsidRPr="00895B6E" w:rsidRDefault="00E63BCE" w:rsidP="007F35BA">
            <w:pPr>
              <w:rPr>
                <w:rFonts w:ascii="Calisto MT" w:hAnsi="Calisto MT"/>
              </w:rPr>
            </w:pPr>
          </w:p>
        </w:tc>
      </w:tr>
      <w:tr w:rsidR="00E63BCE" w:rsidRPr="00895B6E" w14:paraId="1C72300B" w14:textId="77777777" w:rsidTr="007F35BA">
        <w:trPr>
          <w:trHeight w:val="253"/>
        </w:trPr>
        <w:tc>
          <w:tcPr>
            <w:tcW w:w="1883" w:type="dxa"/>
            <w:tcBorders>
              <w:bottom w:val="single" w:sz="4" w:space="0" w:color="auto"/>
            </w:tcBorders>
            <w:shd w:val="clear" w:color="auto" w:fill="E6E6E6"/>
            <w:vAlign w:val="bottom"/>
          </w:tcPr>
          <w:p w14:paraId="1ECC37A9"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8" w:type="dxa"/>
            <w:gridSpan w:val="5"/>
            <w:tcBorders>
              <w:bottom w:val="single" w:sz="4" w:space="0" w:color="auto"/>
            </w:tcBorders>
          </w:tcPr>
          <w:p w14:paraId="1B801A00" w14:textId="665318F8" w:rsidR="00E63BCE" w:rsidRPr="00895B6E" w:rsidRDefault="000A078A" w:rsidP="000A078A">
            <w:pPr>
              <w:rPr>
                <w:rFonts w:ascii="Calisto MT" w:hAnsi="Calisto MT"/>
              </w:rPr>
            </w:pPr>
            <w:r>
              <w:rPr>
                <w:rFonts w:ascii="Calisto MT" w:hAnsi="Calisto MT"/>
              </w:rPr>
              <w:t>Cache coherence</w:t>
            </w:r>
          </w:p>
        </w:tc>
      </w:tr>
      <w:tr w:rsidR="00E63BCE" w:rsidRPr="00DE7D1D" w14:paraId="4AECE896" w14:textId="77777777" w:rsidTr="007F35BA">
        <w:trPr>
          <w:trHeight w:val="458"/>
        </w:trPr>
        <w:tc>
          <w:tcPr>
            <w:tcW w:w="3168" w:type="dxa"/>
            <w:gridSpan w:val="2"/>
            <w:shd w:val="clear" w:color="auto" w:fill="E6E6E6"/>
            <w:vAlign w:val="bottom"/>
          </w:tcPr>
          <w:p w14:paraId="63A9D8C1"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Step Description</w:t>
            </w:r>
          </w:p>
          <w:p w14:paraId="05ED5E40" w14:textId="77777777" w:rsidR="00E63BCE" w:rsidRPr="00DE7D1D" w:rsidRDefault="00E63BCE" w:rsidP="007F35BA">
            <w:pPr>
              <w:jc w:val="center"/>
              <w:rPr>
                <w:rFonts w:ascii="Calisto MT" w:hAnsi="Calisto MT"/>
                <w:b/>
              </w:rPr>
            </w:pPr>
          </w:p>
        </w:tc>
        <w:tc>
          <w:tcPr>
            <w:tcW w:w="2666" w:type="dxa"/>
            <w:shd w:val="clear" w:color="auto" w:fill="E6E6E6"/>
            <w:vAlign w:val="bottom"/>
          </w:tcPr>
          <w:p w14:paraId="7E457392" w14:textId="77777777" w:rsidR="00E63BCE" w:rsidRPr="00DE7D1D" w:rsidRDefault="00E63BCE" w:rsidP="007F35BA">
            <w:pPr>
              <w:rPr>
                <w:rFonts w:ascii="Calisto MT" w:eastAsia="Times New Roman" w:hAnsi="Calisto MT" w:cs="Arial"/>
                <w:b/>
              </w:rPr>
            </w:pPr>
          </w:p>
          <w:p w14:paraId="496F9C54"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Expected Result</w:t>
            </w:r>
          </w:p>
          <w:p w14:paraId="59CD18C2" w14:textId="77777777" w:rsidR="00E63BCE" w:rsidRPr="00DE7D1D" w:rsidRDefault="00E63BCE" w:rsidP="007F35BA">
            <w:pPr>
              <w:jc w:val="center"/>
              <w:rPr>
                <w:rFonts w:ascii="Calisto MT" w:hAnsi="Calisto MT"/>
                <w:b/>
              </w:rPr>
            </w:pPr>
          </w:p>
        </w:tc>
        <w:tc>
          <w:tcPr>
            <w:tcW w:w="814" w:type="dxa"/>
            <w:shd w:val="clear" w:color="auto" w:fill="00FF80"/>
            <w:vAlign w:val="bottom"/>
          </w:tcPr>
          <w:p w14:paraId="2C3BA6F1" w14:textId="77777777" w:rsidR="00E63BCE" w:rsidRPr="00DE7D1D" w:rsidRDefault="00E63BCE" w:rsidP="007F35BA">
            <w:pPr>
              <w:rPr>
                <w:rFonts w:ascii="Calisto MT" w:eastAsia="Times New Roman" w:hAnsi="Calisto MT" w:cs="Arial"/>
                <w:b/>
              </w:rPr>
            </w:pPr>
          </w:p>
          <w:p w14:paraId="07802493"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PASS</w:t>
            </w:r>
          </w:p>
          <w:p w14:paraId="5A07D7A5" w14:textId="77777777" w:rsidR="00E63BCE" w:rsidRPr="00DE7D1D" w:rsidRDefault="00E63BCE" w:rsidP="007F35BA">
            <w:pPr>
              <w:rPr>
                <w:rFonts w:ascii="Calisto MT" w:hAnsi="Calisto MT"/>
                <w:b/>
              </w:rPr>
            </w:pPr>
          </w:p>
        </w:tc>
        <w:tc>
          <w:tcPr>
            <w:tcW w:w="797" w:type="dxa"/>
            <w:shd w:val="clear" w:color="auto" w:fill="FF6600"/>
            <w:vAlign w:val="bottom"/>
          </w:tcPr>
          <w:p w14:paraId="79E8B047"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FAIL</w:t>
            </w:r>
          </w:p>
          <w:p w14:paraId="6EBF7DBD" w14:textId="77777777" w:rsidR="00E63BCE" w:rsidRPr="00DE7D1D" w:rsidRDefault="00E63BCE" w:rsidP="007F35BA">
            <w:pPr>
              <w:rPr>
                <w:rFonts w:ascii="Calisto MT" w:hAnsi="Calisto MT"/>
                <w:b/>
              </w:rPr>
            </w:pPr>
          </w:p>
        </w:tc>
        <w:tc>
          <w:tcPr>
            <w:tcW w:w="2196" w:type="dxa"/>
            <w:shd w:val="clear" w:color="auto" w:fill="E6E6E6"/>
          </w:tcPr>
          <w:p w14:paraId="4347B5DE" w14:textId="77777777" w:rsidR="00E63BCE" w:rsidRPr="00DE7D1D" w:rsidRDefault="00E63BCE" w:rsidP="007F35BA">
            <w:pPr>
              <w:jc w:val="center"/>
              <w:rPr>
                <w:rFonts w:ascii="Calisto MT" w:eastAsia="Times New Roman" w:hAnsi="Calisto MT" w:cs="Arial"/>
                <w:b/>
              </w:rPr>
            </w:pPr>
          </w:p>
          <w:p w14:paraId="3118E961" w14:textId="77777777" w:rsidR="00E63BCE" w:rsidRPr="00DE7D1D" w:rsidRDefault="00E63BCE" w:rsidP="007F35BA">
            <w:pPr>
              <w:jc w:val="center"/>
              <w:rPr>
                <w:rFonts w:ascii="Calisto MT" w:eastAsia="Times New Roman" w:hAnsi="Calisto MT" w:cs="Arial"/>
                <w:b/>
              </w:rPr>
            </w:pPr>
            <w:r w:rsidRPr="00C8521A">
              <w:rPr>
                <w:rFonts w:ascii="Calisto MT" w:eastAsia="Times New Roman" w:hAnsi="Calisto MT" w:cs="Arial"/>
                <w:b/>
              </w:rPr>
              <w:t>Actual Results</w:t>
            </w:r>
          </w:p>
          <w:p w14:paraId="23BDFF03" w14:textId="77777777" w:rsidR="00E63BCE" w:rsidRPr="00DE7D1D" w:rsidRDefault="00E63BCE" w:rsidP="007F35BA">
            <w:pPr>
              <w:jc w:val="center"/>
              <w:rPr>
                <w:rFonts w:ascii="Calisto MT" w:hAnsi="Calisto MT"/>
                <w:b/>
              </w:rPr>
            </w:pPr>
          </w:p>
        </w:tc>
      </w:tr>
      <w:tr w:rsidR="00E63BCE" w:rsidRPr="00895B6E" w14:paraId="33E8978E" w14:textId="77777777" w:rsidTr="007F35BA">
        <w:tc>
          <w:tcPr>
            <w:tcW w:w="3168" w:type="dxa"/>
            <w:gridSpan w:val="2"/>
          </w:tcPr>
          <w:p w14:paraId="7DA39BCE" w14:textId="77777777" w:rsidR="00E63BCE" w:rsidRPr="00895B6E" w:rsidRDefault="00E63BCE" w:rsidP="007F35BA">
            <w:pPr>
              <w:rPr>
                <w:rFonts w:ascii="Calisto MT" w:hAnsi="Calisto MT"/>
              </w:rPr>
            </w:pPr>
            <w:r>
              <w:rPr>
                <w:rFonts w:ascii="Calisto MT" w:hAnsi="Calisto MT"/>
              </w:rPr>
              <w:t>1.</w:t>
            </w:r>
          </w:p>
        </w:tc>
        <w:tc>
          <w:tcPr>
            <w:tcW w:w="2666" w:type="dxa"/>
          </w:tcPr>
          <w:p w14:paraId="089D1B76" w14:textId="77777777" w:rsidR="00E63BCE" w:rsidRPr="00895B6E" w:rsidRDefault="00E63BCE" w:rsidP="007F35BA">
            <w:pPr>
              <w:rPr>
                <w:rFonts w:ascii="Calisto MT" w:hAnsi="Calisto MT"/>
              </w:rPr>
            </w:pPr>
          </w:p>
        </w:tc>
        <w:tc>
          <w:tcPr>
            <w:tcW w:w="814" w:type="dxa"/>
          </w:tcPr>
          <w:p w14:paraId="0E332775" w14:textId="77777777" w:rsidR="00E63BCE" w:rsidRPr="00895B6E" w:rsidRDefault="00E63BCE" w:rsidP="007F35BA">
            <w:pPr>
              <w:rPr>
                <w:rFonts w:ascii="Calisto MT" w:hAnsi="Calisto MT"/>
              </w:rPr>
            </w:pPr>
          </w:p>
        </w:tc>
        <w:tc>
          <w:tcPr>
            <w:tcW w:w="797" w:type="dxa"/>
          </w:tcPr>
          <w:p w14:paraId="5B7D5FB6" w14:textId="77777777" w:rsidR="00E63BCE" w:rsidRPr="00895B6E" w:rsidRDefault="00E63BCE" w:rsidP="007F35BA">
            <w:pPr>
              <w:rPr>
                <w:rFonts w:ascii="Calisto MT" w:hAnsi="Calisto MT"/>
              </w:rPr>
            </w:pPr>
          </w:p>
        </w:tc>
        <w:tc>
          <w:tcPr>
            <w:tcW w:w="2196" w:type="dxa"/>
          </w:tcPr>
          <w:p w14:paraId="73CDA966" w14:textId="77777777" w:rsidR="00E63BCE" w:rsidRPr="00895B6E" w:rsidRDefault="00E63BCE" w:rsidP="007F35BA">
            <w:pPr>
              <w:rPr>
                <w:rFonts w:ascii="Calisto MT" w:hAnsi="Calisto MT"/>
              </w:rPr>
            </w:pPr>
          </w:p>
        </w:tc>
      </w:tr>
      <w:tr w:rsidR="00E63BCE" w:rsidRPr="00895B6E" w14:paraId="447A9E0A" w14:textId="77777777" w:rsidTr="007F35BA">
        <w:tc>
          <w:tcPr>
            <w:tcW w:w="3168" w:type="dxa"/>
            <w:gridSpan w:val="2"/>
          </w:tcPr>
          <w:p w14:paraId="7D0AF2D5" w14:textId="77777777" w:rsidR="00E63BCE" w:rsidRPr="00895B6E" w:rsidRDefault="00E63BCE" w:rsidP="007F35BA">
            <w:pPr>
              <w:rPr>
                <w:rFonts w:ascii="Calisto MT" w:hAnsi="Calisto MT"/>
              </w:rPr>
            </w:pPr>
            <w:r>
              <w:rPr>
                <w:rFonts w:ascii="Calisto MT" w:hAnsi="Calisto MT"/>
              </w:rPr>
              <w:t>2.</w:t>
            </w:r>
          </w:p>
        </w:tc>
        <w:tc>
          <w:tcPr>
            <w:tcW w:w="2666" w:type="dxa"/>
          </w:tcPr>
          <w:p w14:paraId="2812C3D3" w14:textId="77777777" w:rsidR="00E63BCE" w:rsidRPr="00895B6E" w:rsidRDefault="00E63BCE" w:rsidP="007F35BA">
            <w:pPr>
              <w:rPr>
                <w:rFonts w:ascii="Calisto MT" w:hAnsi="Calisto MT"/>
              </w:rPr>
            </w:pPr>
          </w:p>
        </w:tc>
        <w:tc>
          <w:tcPr>
            <w:tcW w:w="814" w:type="dxa"/>
          </w:tcPr>
          <w:p w14:paraId="72EF4599" w14:textId="77777777" w:rsidR="00E63BCE" w:rsidRPr="00895B6E" w:rsidRDefault="00E63BCE" w:rsidP="007F35BA">
            <w:pPr>
              <w:rPr>
                <w:rFonts w:ascii="Calisto MT" w:hAnsi="Calisto MT"/>
              </w:rPr>
            </w:pPr>
          </w:p>
        </w:tc>
        <w:tc>
          <w:tcPr>
            <w:tcW w:w="797" w:type="dxa"/>
          </w:tcPr>
          <w:p w14:paraId="604DF784" w14:textId="77777777" w:rsidR="00E63BCE" w:rsidRPr="00895B6E" w:rsidRDefault="00E63BCE" w:rsidP="007F35BA">
            <w:pPr>
              <w:rPr>
                <w:rFonts w:ascii="Calisto MT" w:hAnsi="Calisto MT"/>
              </w:rPr>
            </w:pPr>
          </w:p>
        </w:tc>
        <w:tc>
          <w:tcPr>
            <w:tcW w:w="2196" w:type="dxa"/>
          </w:tcPr>
          <w:p w14:paraId="2A1D6363" w14:textId="77777777" w:rsidR="00E63BCE" w:rsidRPr="00895B6E" w:rsidRDefault="00E63BCE" w:rsidP="007F35BA">
            <w:pPr>
              <w:rPr>
                <w:rFonts w:ascii="Calisto MT" w:hAnsi="Calisto MT"/>
              </w:rPr>
            </w:pPr>
          </w:p>
        </w:tc>
      </w:tr>
      <w:tr w:rsidR="00E63BCE" w:rsidRPr="00895B6E" w14:paraId="13DEE05F" w14:textId="77777777" w:rsidTr="007F35BA">
        <w:tc>
          <w:tcPr>
            <w:tcW w:w="3168" w:type="dxa"/>
            <w:gridSpan w:val="2"/>
          </w:tcPr>
          <w:p w14:paraId="2F0DADA4" w14:textId="77777777" w:rsidR="00E63BCE" w:rsidRPr="00895B6E" w:rsidRDefault="00E63BCE" w:rsidP="007F35BA">
            <w:pPr>
              <w:rPr>
                <w:rFonts w:ascii="Calisto MT" w:hAnsi="Calisto MT"/>
              </w:rPr>
            </w:pPr>
            <w:r>
              <w:rPr>
                <w:rFonts w:ascii="Calisto MT" w:hAnsi="Calisto MT"/>
              </w:rPr>
              <w:t>3.</w:t>
            </w:r>
          </w:p>
        </w:tc>
        <w:tc>
          <w:tcPr>
            <w:tcW w:w="2666" w:type="dxa"/>
          </w:tcPr>
          <w:p w14:paraId="3ACB3569" w14:textId="77777777" w:rsidR="00E63BCE" w:rsidRPr="00895B6E" w:rsidRDefault="00E63BCE" w:rsidP="007F35BA">
            <w:pPr>
              <w:rPr>
                <w:rFonts w:ascii="Calisto MT" w:hAnsi="Calisto MT"/>
              </w:rPr>
            </w:pPr>
          </w:p>
        </w:tc>
        <w:tc>
          <w:tcPr>
            <w:tcW w:w="814" w:type="dxa"/>
          </w:tcPr>
          <w:p w14:paraId="20CCC5E7" w14:textId="77777777" w:rsidR="00E63BCE" w:rsidRPr="00895B6E" w:rsidRDefault="00E63BCE" w:rsidP="007F35BA">
            <w:pPr>
              <w:rPr>
                <w:rFonts w:ascii="Calisto MT" w:hAnsi="Calisto MT"/>
              </w:rPr>
            </w:pPr>
          </w:p>
        </w:tc>
        <w:tc>
          <w:tcPr>
            <w:tcW w:w="797" w:type="dxa"/>
          </w:tcPr>
          <w:p w14:paraId="6AD0F0B4" w14:textId="77777777" w:rsidR="00E63BCE" w:rsidRPr="00895B6E" w:rsidRDefault="00E63BCE" w:rsidP="007F35BA">
            <w:pPr>
              <w:rPr>
                <w:rFonts w:ascii="Calisto MT" w:hAnsi="Calisto MT"/>
              </w:rPr>
            </w:pPr>
          </w:p>
        </w:tc>
        <w:tc>
          <w:tcPr>
            <w:tcW w:w="2196" w:type="dxa"/>
          </w:tcPr>
          <w:p w14:paraId="6CAF15A9" w14:textId="77777777" w:rsidR="00E63BCE" w:rsidRPr="00895B6E" w:rsidRDefault="00E63BCE" w:rsidP="007F35BA">
            <w:pPr>
              <w:rPr>
                <w:rFonts w:ascii="Calisto MT" w:hAnsi="Calisto MT"/>
              </w:rPr>
            </w:pPr>
          </w:p>
        </w:tc>
      </w:tr>
      <w:tr w:rsidR="00E63BCE" w:rsidRPr="00895B6E" w14:paraId="3B55D464" w14:textId="77777777" w:rsidTr="007F35BA">
        <w:tc>
          <w:tcPr>
            <w:tcW w:w="3168" w:type="dxa"/>
            <w:gridSpan w:val="2"/>
          </w:tcPr>
          <w:p w14:paraId="6852463F" w14:textId="77777777" w:rsidR="00E63BCE" w:rsidRPr="00895B6E" w:rsidRDefault="00E63BCE" w:rsidP="007F35BA">
            <w:pPr>
              <w:rPr>
                <w:rFonts w:ascii="Calisto MT" w:hAnsi="Calisto MT"/>
              </w:rPr>
            </w:pPr>
            <w:r>
              <w:rPr>
                <w:rFonts w:ascii="Calisto MT" w:hAnsi="Calisto MT"/>
              </w:rPr>
              <w:lastRenderedPageBreak/>
              <w:t>4.</w:t>
            </w:r>
          </w:p>
        </w:tc>
        <w:tc>
          <w:tcPr>
            <w:tcW w:w="2666" w:type="dxa"/>
          </w:tcPr>
          <w:p w14:paraId="375DBF65" w14:textId="77777777" w:rsidR="00E63BCE" w:rsidRPr="00895B6E" w:rsidRDefault="00E63BCE" w:rsidP="007F35BA">
            <w:pPr>
              <w:rPr>
                <w:rFonts w:ascii="Calisto MT" w:hAnsi="Calisto MT"/>
              </w:rPr>
            </w:pPr>
          </w:p>
        </w:tc>
        <w:tc>
          <w:tcPr>
            <w:tcW w:w="814" w:type="dxa"/>
          </w:tcPr>
          <w:p w14:paraId="22845DBC" w14:textId="77777777" w:rsidR="00E63BCE" w:rsidRPr="00895B6E" w:rsidRDefault="00E63BCE" w:rsidP="007F35BA">
            <w:pPr>
              <w:rPr>
                <w:rFonts w:ascii="Calisto MT" w:hAnsi="Calisto MT"/>
              </w:rPr>
            </w:pPr>
          </w:p>
        </w:tc>
        <w:tc>
          <w:tcPr>
            <w:tcW w:w="797" w:type="dxa"/>
          </w:tcPr>
          <w:p w14:paraId="4B0CB92E" w14:textId="77777777" w:rsidR="00E63BCE" w:rsidRPr="00895B6E" w:rsidRDefault="00E63BCE" w:rsidP="007F35BA">
            <w:pPr>
              <w:rPr>
                <w:rFonts w:ascii="Calisto MT" w:hAnsi="Calisto MT"/>
              </w:rPr>
            </w:pPr>
          </w:p>
        </w:tc>
        <w:tc>
          <w:tcPr>
            <w:tcW w:w="2196" w:type="dxa"/>
          </w:tcPr>
          <w:p w14:paraId="42290948" w14:textId="77777777" w:rsidR="00E63BCE" w:rsidRPr="00895B6E" w:rsidRDefault="00E63BCE" w:rsidP="007F35BA">
            <w:pPr>
              <w:rPr>
                <w:rFonts w:ascii="Calisto MT" w:hAnsi="Calisto MT"/>
              </w:rPr>
            </w:pPr>
          </w:p>
        </w:tc>
      </w:tr>
      <w:tr w:rsidR="00E63BCE" w:rsidRPr="00895B6E" w14:paraId="4DB68EAC" w14:textId="77777777" w:rsidTr="007F35BA">
        <w:tc>
          <w:tcPr>
            <w:tcW w:w="3168" w:type="dxa"/>
            <w:gridSpan w:val="2"/>
          </w:tcPr>
          <w:p w14:paraId="66C1D3DF" w14:textId="77777777" w:rsidR="00E63BCE" w:rsidRPr="00895B6E" w:rsidRDefault="00E63BCE" w:rsidP="007F35BA">
            <w:pPr>
              <w:rPr>
                <w:rFonts w:ascii="Calisto MT" w:hAnsi="Calisto MT"/>
              </w:rPr>
            </w:pPr>
            <w:r>
              <w:rPr>
                <w:rFonts w:ascii="Calisto MT" w:hAnsi="Calisto MT"/>
              </w:rPr>
              <w:t>5.</w:t>
            </w:r>
          </w:p>
        </w:tc>
        <w:tc>
          <w:tcPr>
            <w:tcW w:w="2666" w:type="dxa"/>
          </w:tcPr>
          <w:p w14:paraId="34EA0028" w14:textId="77777777" w:rsidR="00E63BCE" w:rsidRPr="00895B6E" w:rsidRDefault="00E63BCE" w:rsidP="007F35BA">
            <w:pPr>
              <w:rPr>
                <w:rFonts w:ascii="Calisto MT" w:hAnsi="Calisto MT"/>
              </w:rPr>
            </w:pPr>
          </w:p>
        </w:tc>
        <w:tc>
          <w:tcPr>
            <w:tcW w:w="814" w:type="dxa"/>
          </w:tcPr>
          <w:p w14:paraId="1014D8D3" w14:textId="77777777" w:rsidR="00E63BCE" w:rsidRPr="00895B6E" w:rsidRDefault="00E63BCE" w:rsidP="007F35BA">
            <w:pPr>
              <w:rPr>
                <w:rFonts w:ascii="Calisto MT" w:hAnsi="Calisto MT"/>
              </w:rPr>
            </w:pPr>
          </w:p>
        </w:tc>
        <w:tc>
          <w:tcPr>
            <w:tcW w:w="797" w:type="dxa"/>
          </w:tcPr>
          <w:p w14:paraId="0ACEC569" w14:textId="77777777" w:rsidR="00E63BCE" w:rsidRPr="00895B6E" w:rsidRDefault="00E63BCE" w:rsidP="007F35BA">
            <w:pPr>
              <w:rPr>
                <w:rFonts w:ascii="Calisto MT" w:hAnsi="Calisto MT"/>
              </w:rPr>
            </w:pPr>
          </w:p>
        </w:tc>
        <w:tc>
          <w:tcPr>
            <w:tcW w:w="2196" w:type="dxa"/>
          </w:tcPr>
          <w:p w14:paraId="39780DCF" w14:textId="77777777" w:rsidR="00E63BCE" w:rsidRPr="00895B6E" w:rsidRDefault="00E63BCE" w:rsidP="007F35BA">
            <w:pPr>
              <w:rPr>
                <w:rFonts w:ascii="Calisto MT" w:hAnsi="Calisto MT"/>
              </w:rPr>
            </w:pPr>
          </w:p>
        </w:tc>
      </w:tr>
      <w:tr w:rsidR="00E63BCE" w:rsidRPr="00895B6E" w14:paraId="688697CE" w14:textId="77777777" w:rsidTr="007F35BA">
        <w:tc>
          <w:tcPr>
            <w:tcW w:w="3168" w:type="dxa"/>
            <w:gridSpan w:val="2"/>
          </w:tcPr>
          <w:p w14:paraId="6F8C3978" w14:textId="77777777" w:rsidR="00E63BCE" w:rsidRPr="00895B6E" w:rsidRDefault="00E63BCE" w:rsidP="007F35BA">
            <w:pPr>
              <w:rPr>
                <w:rFonts w:ascii="Calisto MT" w:hAnsi="Calisto MT"/>
              </w:rPr>
            </w:pPr>
            <w:r>
              <w:rPr>
                <w:rFonts w:ascii="Calisto MT" w:hAnsi="Calisto MT"/>
              </w:rPr>
              <w:t>6.</w:t>
            </w:r>
          </w:p>
        </w:tc>
        <w:tc>
          <w:tcPr>
            <w:tcW w:w="2666" w:type="dxa"/>
          </w:tcPr>
          <w:p w14:paraId="71859A64" w14:textId="77777777" w:rsidR="00E63BCE" w:rsidRPr="00895B6E" w:rsidRDefault="00E63BCE" w:rsidP="007F35BA">
            <w:pPr>
              <w:rPr>
                <w:rFonts w:ascii="Calisto MT" w:hAnsi="Calisto MT"/>
              </w:rPr>
            </w:pPr>
          </w:p>
        </w:tc>
        <w:tc>
          <w:tcPr>
            <w:tcW w:w="814" w:type="dxa"/>
          </w:tcPr>
          <w:p w14:paraId="2D80DA73" w14:textId="77777777" w:rsidR="00E63BCE" w:rsidRPr="00895B6E" w:rsidRDefault="00E63BCE" w:rsidP="007F35BA">
            <w:pPr>
              <w:rPr>
                <w:rFonts w:ascii="Calisto MT" w:hAnsi="Calisto MT"/>
              </w:rPr>
            </w:pPr>
          </w:p>
        </w:tc>
        <w:tc>
          <w:tcPr>
            <w:tcW w:w="797" w:type="dxa"/>
          </w:tcPr>
          <w:p w14:paraId="43494BD0" w14:textId="77777777" w:rsidR="00E63BCE" w:rsidRPr="00895B6E" w:rsidRDefault="00E63BCE" w:rsidP="007F35BA">
            <w:pPr>
              <w:rPr>
                <w:rFonts w:ascii="Calisto MT" w:hAnsi="Calisto MT"/>
              </w:rPr>
            </w:pPr>
          </w:p>
        </w:tc>
        <w:tc>
          <w:tcPr>
            <w:tcW w:w="2196" w:type="dxa"/>
          </w:tcPr>
          <w:p w14:paraId="6DEE42D3" w14:textId="77777777" w:rsidR="00E63BCE" w:rsidRPr="00895B6E" w:rsidRDefault="00E63BCE" w:rsidP="007F35BA">
            <w:pPr>
              <w:rPr>
                <w:rFonts w:ascii="Calisto MT" w:hAnsi="Calisto MT"/>
              </w:rPr>
            </w:pPr>
          </w:p>
        </w:tc>
      </w:tr>
      <w:tr w:rsidR="00E63BCE" w:rsidRPr="00895B6E" w14:paraId="3834A661" w14:textId="77777777" w:rsidTr="007F35BA">
        <w:tc>
          <w:tcPr>
            <w:tcW w:w="3168" w:type="dxa"/>
            <w:gridSpan w:val="2"/>
          </w:tcPr>
          <w:p w14:paraId="0E7A9D1F" w14:textId="77777777" w:rsidR="00E63BCE" w:rsidRPr="00895B6E" w:rsidRDefault="00E63BCE" w:rsidP="007F35BA">
            <w:pPr>
              <w:rPr>
                <w:rFonts w:ascii="Calisto MT" w:hAnsi="Calisto MT"/>
              </w:rPr>
            </w:pPr>
            <w:r>
              <w:rPr>
                <w:rFonts w:ascii="Calisto MT" w:hAnsi="Calisto MT"/>
              </w:rPr>
              <w:t>7.</w:t>
            </w:r>
          </w:p>
        </w:tc>
        <w:tc>
          <w:tcPr>
            <w:tcW w:w="2666" w:type="dxa"/>
          </w:tcPr>
          <w:p w14:paraId="10EA553A" w14:textId="77777777" w:rsidR="00E63BCE" w:rsidRPr="00895B6E" w:rsidRDefault="00E63BCE" w:rsidP="007F35BA">
            <w:pPr>
              <w:rPr>
                <w:rFonts w:ascii="Calisto MT" w:hAnsi="Calisto MT"/>
              </w:rPr>
            </w:pPr>
          </w:p>
        </w:tc>
        <w:tc>
          <w:tcPr>
            <w:tcW w:w="814" w:type="dxa"/>
          </w:tcPr>
          <w:p w14:paraId="08D456EF" w14:textId="77777777" w:rsidR="00E63BCE" w:rsidRPr="00895B6E" w:rsidRDefault="00E63BCE" w:rsidP="007F35BA">
            <w:pPr>
              <w:rPr>
                <w:rFonts w:ascii="Calisto MT" w:hAnsi="Calisto MT"/>
              </w:rPr>
            </w:pPr>
          </w:p>
        </w:tc>
        <w:tc>
          <w:tcPr>
            <w:tcW w:w="797" w:type="dxa"/>
          </w:tcPr>
          <w:p w14:paraId="5517BF87" w14:textId="77777777" w:rsidR="00E63BCE" w:rsidRPr="00895B6E" w:rsidRDefault="00E63BCE" w:rsidP="007F35BA">
            <w:pPr>
              <w:rPr>
                <w:rFonts w:ascii="Calisto MT" w:hAnsi="Calisto MT"/>
              </w:rPr>
            </w:pPr>
          </w:p>
        </w:tc>
        <w:tc>
          <w:tcPr>
            <w:tcW w:w="2196" w:type="dxa"/>
          </w:tcPr>
          <w:p w14:paraId="0B1B7A6F" w14:textId="77777777" w:rsidR="00E63BCE" w:rsidRPr="00895B6E" w:rsidRDefault="00E63BCE" w:rsidP="007F35BA">
            <w:pPr>
              <w:rPr>
                <w:rFonts w:ascii="Calisto MT" w:hAnsi="Calisto MT"/>
              </w:rPr>
            </w:pPr>
          </w:p>
        </w:tc>
      </w:tr>
      <w:tr w:rsidR="00E63BCE" w:rsidRPr="00895B6E" w14:paraId="5844B854" w14:textId="77777777" w:rsidTr="007F35BA">
        <w:tc>
          <w:tcPr>
            <w:tcW w:w="3168" w:type="dxa"/>
            <w:gridSpan w:val="2"/>
          </w:tcPr>
          <w:p w14:paraId="56DF979A" w14:textId="77777777" w:rsidR="00E63BCE" w:rsidRPr="00895B6E" w:rsidRDefault="00E63BCE" w:rsidP="007F35BA">
            <w:pPr>
              <w:rPr>
                <w:rFonts w:ascii="Calisto MT" w:hAnsi="Calisto MT"/>
              </w:rPr>
            </w:pPr>
            <w:r>
              <w:rPr>
                <w:rFonts w:ascii="Calisto MT" w:hAnsi="Calisto MT"/>
              </w:rPr>
              <w:t>8.</w:t>
            </w:r>
          </w:p>
        </w:tc>
        <w:tc>
          <w:tcPr>
            <w:tcW w:w="2666" w:type="dxa"/>
          </w:tcPr>
          <w:p w14:paraId="5AC7C9E8" w14:textId="77777777" w:rsidR="00E63BCE" w:rsidRPr="00895B6E" w:rsidRDefault="00E63BCE" w:rsidP="007F35BA">
            <w:pPr>
              <w:rPr>
                <w:rFonts w:ascii="Calisto MT" w:hAnsi="Calisto MT"/>
              </w:rPr>
            </w:pPr>
          </w:p>
        </w:tc>
        <w:tc>
          <w:tcPr>
            <w:tcW w:w="814" w:type="dxa"/>
          </w:tcPr>
          <w:p w14:paraId="3D99B6C1" w14:textId="77777777" w:rsidR="00E63BCE" w:rsidRPr="00895B6E" w:rsidRDefault="00E63BCE" w:rsidP="007F35BA">
            <w:pPr>
              <w:rPr>
                <w:rFonts w:ascii="Calisto MT" w:hAnsi="Calisto MT"/>
              </w:rPr>
            </w:pPr>
          </w:p>
        </w:tc>
        <w:tc>
          <w:tcPr>
            <w:tcW w:w="797" w:type="dxa"/>
          </w:tcPr>
          <w:p w14:paraId="4D04CC0D" w14:textId="77777777" w:rsidR="00E63BCE" w:rsidRPr="00895B6E" w:rsidRDefault="00E63BCE" w:rsidP="007F35BA">
            <w:pPr>
              <w:rPr>
                <w:rFonts w:ascii="Calisto MT" w:hAnsi="Calisto MT"/>
              </w:rPr>
            </w:pPr>
          </w:p>
        </w:tc>
        <w:tc>
          <w:tcPr>
            <w:tcW w:w="2196" w:type="dxa"/>
          </w:tcPr>
          <w:p w14:paraId="4C14E291" w14:textId="77777777" w:rsidR="00E63BCE" w:rsidRPr="00895B6E" w:rsidRDefault="00E63BCE" w:rsidP="007F35BA">
            <w:pPr>
              <w:rPr>
                <w:rFonts w:ascii="Calisto MT" w:hAnsi="Calisto MT"/>
              </w:rPr>
            </w:pPr>
          </w:p>
        </w:tc>
      </w:tr>
      <w:tr w:rsidR="00E63BCE" w:rsidRPr="00895B6E" w14:paraId="6E8B671C" w14:textId="77777777" w:rsidTr="007F35BA">
        <w:tc>
          <w:tcPr>
            <w:tcW w:w="3168" w:type="dxa"/>
            <w:gridSpan w:val="2"/>
          </w:tcPr>
          <w:p w14:paraId="5F605EAF" w14:textId="77777777" w:rsidR="00E63BCE" w:rsidRPr="00895B6E" w:rsidRDefault="00E63BCE" w:rsidP="007F35BA">
            <w:pPr>
              <w:rPr>
                <w:rFonts w:ascii="Calisto MT" w:hAnsi="Calisto MT"/>
              </w:rPr>
            </w:pPr>
            <w:r>
              <w:rPr>
                <w:rFonts w:ascii="Calisto MT" w:hAnsi="Calisto MT"/>
              </w:rPr>
              <w:t>9.</w:t>
            </w:r>
          </w:p>
        </w:tc>
        <w:tc>
          <w:tcPr>
            <w:tcW w:w="2666" w:type="dxa"/>
          </w:tcPr>
          <w:p w14:paraId="0F1D3632" w14:textId="77777777" w:rsidR="00E63BCE" w:rsidRPr="00895B6E" w:rsidRDefault="00E63BCE" w:rsidP="007F35BA">
            <w:pPr>
              <w:rPr>
                <w:rFonts w:ascii="Calisto MT" w:hAnsi="Calisto MT"/>
              </w:rPr>
            </w:pPr>
          </w:p>
        </w:tc>
        <w:tc>
          <w:tcPr>
            <w:tcW w:w="814" w:type="dxa"/>
          </w:tcPr>
          <w:p w14:paraId="6EB4CEBD" w14:textId="77777777" w:rsidR="00E63BCE" w:rsidRPr="00895B6E" w:rsidRDefault="00E63BCE" w:rsidP="007F35BA">
            <w:pPr>
              <w:rPr>
                <w:rFonts w:ascii="Calisto MT" w:hAnsi="Calisto MT"/>
              </w:rPr>
            </w:pPr>
          </w:p>
        </w:tc>
        <w:tc>
          <w:tcPr>
            <w:tcW w:w="797" w:type="dxa"/>
          </w:tcPr>
          <w:p w14:paraId="296C19CE" w14:textId="77777777" w:rsidR="00E63BCE" w:rsidRPr="00895B6E" w:rsidRDefault="00E63BCE" w:rsidP="007F35BA">
            <w:pPr>
              <w:rPr>
                <w:rFonts w:ascii="Calisto MT" w:hAnsi="Calisto MT"/>
              </w:rPr>
            </w:pPr>
          </w:p>
        </w:tc>
        <w:tc>
          <w:tcPr>
            <w:tcW w:w="2196" w:type="dxa"/>
          </w:tcPr>
          <w:p w14:paraId="3326B21A" w14:textId="77777777" w:rsidR="00E63BCE" w:rsidRPr="00895B6E" w:rsidRDefault="00E63BCE" w:rsidP="007F35BA">
            <w:pPr>
              <w:rPr>
                <w:rFonts w:ascii="Calisto MT" w:hAnsi="Calisto MT"/>
              </w:rPr>
            </w:pPr>
          </w:p>
        </w:tc>
      </w:tr>
    </w:tbl>
    <w:p w14:paraId="710681B1" w14:textId="77777777" w:rsidR="00E63BCE" w:rsidRDefault="00E63BCE" w:rsidP="00E63BCE"/>
    <w:p w14:paraId="21AA4D07" w14:textId="77777777" w:rsidR="00E63BCE" w:rsidRDefault="00E63BCE" w:rsidP="00E63BCE"/>
    <w:tbl>
      <w:tblPr>
        <w:tblStyle w:val="TableGrid"/>
        <w:tblW w:w="9641" w:type="dxa"/>
        <w:tblLook w:val="04A0" w:firstRow="1" w:lastRow="0" w:firstColumn="1" w:lastColumn="0" w:noHBand="0" w:noVBand="1"/>
      </w:tblPr>
      <w:tblGrid>
        <w:gridCol w:w="1882"/>
        <w:gridCol w:w="1281"/>
        <w:gridCol w:w="2661"/>
        <w:gridCol w:w="819"/>
        <w:gridCol w:w="806"/>
        <w:gridCol w:w="2192"/>
      </w:tblGrid>
      <w:tr w:rsidR="00E63BCE" w:rsidRPr="00895B6E" w14:paraId="57DF1116" w14:textId="77777777" w:rsidTr="007F35BA">
        <w:trPr>
          <w:trHeight w:val="253"/>
        </w:trPr>
        <w:tc>
          <w:tcPr>
            <w:tcW w:w="1883" w:type="dxa"/>
            <w:shd w:val="clear" w:color="auto" w:fill="E6E6E6"/>
            <w:vAlign w:val="bottom"/>
          </w:tcPr>
          <w:p w14:paraId="3DB8CEF1"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8" w:type="dxa"/>
            <w:gridSpan w:val="5"/>
          </w:tcPr>
          <w:p w14:paraId="75E7C78B" w14:textId="4AA2989F" w:rsidR="00E63BCE" w:rsidRPr="00895B6E" w:rsidRDefault="006D23C8" w:rsidP="007F35BA">
            <w:pPr>
              <w:rPr>
                <w:rFonts w:ascii="Calisto MT" w:hAnsi="Calisto MT"/>
              </w:rPr>
            </w:pPr>
            <w:r>
              <w:rPr>
                <w:rFonts w:ascii="Calisto MT" w:hAnsi="Calisto MT"/>
              </w:rPr>
              <w:t>6</w:t>
            </w:r>
          </w:p>
        </w:tc>
      </w:tr>
      <w:tr w:rsidR="00E63BCE" w:rsidRPr="00895B6E" w14:paraId="5FB49A8E" w14:textId="77777777" w:rsidTr="007F35BA">
        <w:trPr>
          <w:trHeight w:val="253"/>
        </w:trPr>
        <w:tc>
          <w:tcPr>
            <w:tcW w:w="1883" w:type="dxa"/>
            <w:shd w:val="clear" w:color="auto" w:fill="E6E6E6"/>
            <w:vAlign w:val="bottom"/>
          </w:tcPr>
          <w:p w14:paraId="239F60EB"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8" w:type="dxa"/>
            <w:gridSpan w:val="5"/>
          </w:tcPr>
          <w:p w14:paraId="3455EEBD" w14:textId="0A4DCFBE" w:rsidR="00E63BCE" w:rsidRPr="00895B6E" w:rsidRDefault="00542ACA" w:rsidP="007F35BA">
            <w:pPr>
              <w:rPr>
                <w:rFonts w:ascii="Calisto MT" w:hAnsi="Calisto MT"/>
              </w:rPr>
            </w:pPr>
            <w:r>
              <w:rPr>
                <w:rFonts w:ascii="Calisto MT" w:hAnsi="Calisto MT"/>
              </w:rPr>
              <w:t>Inclusivity Test</w:t>
            </w:r>
          </w:p>
        </w:tc>
      </w:tr>
      <w:tr w:rsidR="00E63BCE" w:rsidRPr="00895B6E" w14:paraId="658F329B" w14:textId="77777777" w:rsidTr="007F35BA">
        <w:trPr>
          <w:trHeight w:val="237"/>
        </w:trPr>
        <w:tc>
          <w:tcPr>
            <w:tcW w:w="1883" w:type="dxa"/>
            <w:shd w:val="clear" w:color="auto" w:fill="E6E6E6"/>
            <w:vAlign w:val="bottom"/>
          </w:tcPr>
          <w:p w14:paraId="2E9A27E2"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8" w:type="dxa"/>
            <w:gridSpan w:val="5"/>
          </w:tcPr>
          <w:p w14:paraId="6AF8CAF6" w14:textId="77777777" w:rsidR="00E63BCE" w:rsidRPr="00895B6E" w:rsidRDefault="00E63BCE" w:rsidP="007F35BA">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E63BCE" w:rsidRPr="00895B6E" w14:paraId="1AF42A28" w14:textId="77777777" w:rsidTr="007F35BA">
        <w:trPr>
          <w:trHeight w:val="253"/>
        </w:trPr>
        <w:tc>
          <w:tcPr>
            <w:tcW w:w="1883" w:type="dxa"/>
            <w:shd w:val="clear" w:color="auto" w:fill="E6E6E6"/>
            <w:vAlign w:val="bottom"/>
          </w:tcPr>
          <w:p w14:paraId="41954C3C"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8" w:type="dxa"/>
            <w:gridSpan w:val="5"/>
          </w:tcPr>
          <w:p w14:paraId="179A712B" w14:textId="77777777" w:rsidR="00E63BCE" w:rsidRPr="00895B6E" w:rsidRDefault="00E63BCE" w:rsidP="007F35BA">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E63BCE" w:rsidRPr="00895B6E" w14:paraId="3D178898" w14:textId="77777777" w:rsidTr="007F35BA">
        <w:trPr>
          <w:trHeight w:val="253"/>
        </w:trPr>
        <w:tc>
          <w:tcPr>
            <w:tcW w:w="1883" w:type="dxa"/>
            <w:tcBorders>
              <w:bottom w:val="single" w:sz="4" w:space="0" w:color="auto"/>
            </w:tcBorders>
            <w:shd w:val="clear" w:color="auto" w:fill="E6E6E6"/>
            <w:vAlign w:val="bottom"/>
          </w:tcPr>
          <w:p w14:paraId="24020877" w14:textId="77777777" w:rsidR="00E63BCE" w:rsidRPr="00895B6E" w:rsidRDefault="00E63BCE" w:rsidP="007F35BA">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8" w:type="dxa"/>
            <w:gridSpan w:val="5"/>
            <w:tcBorders>
              <w:bottom w:val="single" w:sz="4" w:space="0" w:color="auto"/>
            </w:tcBorders>
          </w:tcPr>
          <w:p w14:paraId="7D0B7F17" w14:textId="5E2D1193" w:rsidR="00E63BCE" w:rsidRPr="00895B6E" w:rsidRDefault="00542ACA" w:rsidP="007F35BA">
            <w:pPr>
              <w:rPr>
                <w:rFonts w:ascii="Calisto MT" w:hAnsi="Calisto MT"/>
              </w:rPr>
            </w:pPr>
            <w:r>
              <w:rPr>
                <w:rFonts w:ascii="Calisto MT" w:hAnsi="Calisto MT"/>
              </w:rPr>
              <w:t>L2-L3 inclusivity</w:t>
            </w:r>
          </w:p>
        </w:tc>
      </w:tr>
      <w:tr w:rsidR="00E63BCE" w:rsidRPr="00DE7D1D" w14:paraId="68DFA52A" w14:textId="77777777" w:rsidTr="007F35BA">
        <w:trPr>
          <w:trHeight w:val="458"/>
        </w:trPr>
        <w:tc>
          <w:tcPr>
            <w:tcW w:w="3168" w:type="dxa"/>
            <w:gridSpan w:val="2"/>
            <w:shd w:val="clear" w:color="auto" w:fill="E6E6E6"/>
            <w:vAlign w:val="bottom"/>
          </w:tcPr>
          <w:p w14:paraId="4AE01725"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Step Description</w:t>
            </w:r>
          </w:p>
          <w:p w14:paraId="11E4BDD0" w14:textId="77777777" w:rsidR="00E63BCE" w:rsidRPr="00DE7D1D" w:rsidRDefault="00E63BCE" w:rsidP="007F35BA">
            <w:pPr>
              <w:jc w:val="center"/>
              <w:rPr>
                <w:rFonts w:ascii="Calisto MT" w:hAnsi="Calisto MT"/>
                <w:b/>
              </w:rPr>
            </w:pPr>
          </w:p>
        </w:tc>
        <w:tc>
          <w:tcPr>
            <w:tcW w:w="2666" w:type="dxa"/>
            <w:shd w:val="clear" w:color="auto" w:fill="E6E6E6"/>
            <w:vAlign w:val="bottom"/>
          </w:tcPr>
          <w:p w14:paraId="0F528019" w14:textId="77777777" w:rsidR="00E63BCE" w:rsidRPr="00DE7D1D" w:rsidRDefault="00E63BCE" w:rsidP="007F35BA">
            <w:pPr>
              <w:rPr>
                <w:rFonts w:ascii="Calisto MT" w:eastAsia="Times New Roman" w:hAnsi="Calisto MT" w:cs="Arial"/>
                <w:b/>
              </w:rPr>
            </w:pPr>
          </w:p>
          <w:p w14:paraId="6B090703" w14:textId="77777777" w:rsidR="00E63BCE" w:rsidRPr="00DE7D1D" w:rsidRDefault="00E63BCE" w:rsidP="007F35BA">
            <w:pPr>
              <w:jc w:val="center"/>
              <w:rPr>
                <w:rFonts w:ascii="Calisto MT" w:eastAsia="Times New Roman" w:hAnsi="Calisto MT" w:cs="Arial"/>
                <w:b/>
              </w:rPr>
            </w:pPr>
            <w:r w:rsidRPr="00DE7D1D">
              <w:rPr>
                <w:rFonts w:ascii="Calisto MT" w:eastAsia="Times New Roman" w:hAnsi="Calisto MT" w:cs="Arial"/>
                <w:b/>
              </w:rPr>
              <w:t>Expected Result</w:t>
            </w:r>
          </w:p>
          <w:p w14:paraId="545EE650" w14:textId="77777777" w:rsidR="00E63BCE" w:rsidRPr="00DE7D1D" w:rsidRDefault="00E63BCE" w:rsidP="007F35BA">
            <w:pPr>
              <w:jc w:val="center"/>
              <w:rPr>
                <w:rFonts w:ascii="Calisto MT" w:hAnsi="Calisto MT"/>
                <w:b/>
              </w:rPr>
            </w:pPr>
          </w:p>
        </w:tc>
        <w:tc>
          <w:tcPr>
            <w:tcW w:w="814" w:type="dxa"/>
            <w:shd w:val="clear" w:color="auto" w:fill="00FF80"/>
            <w:vAlign w:val="bottom"/>
          </w:tcPr>
          <w:p w14:paraId="57B67E60" w14:textId="77777777" w:rsidR="00E63BCE" w:rsidRPr="00DE7D1D" w:rsidRDefault="00E63BCE" w:rsidP="007F35BA">
            <w:pPr>
              <w:rPr>
                <w:rFonts w:ascii="Calisto MT" w:eastAsia="Times New Roman" w:hAnsi="Calisto MT" w:cs="Arial"/>
                <w:b/>
              </w:rPr>
            </w:pPr>
          </w:p>
          <w:p w14:paraId="0F1B179F"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PASS</w:t>
            </w:r>
          </w:p>
          <w:p w14:paraId="1D65F413" w14:textId="77777777" w:rsidR="00E63BCE" w:rsidRPr="00DE7D1D" w:rsidRDefault="00E63BCE" w:rsidP="007F35BA">
            <w:pPr>
              <w:rPr>
                <w:rFonts w:ascii="Calisto MT" w:hAnsi="Calisto MT"/>
                <w:b/>
              </w:rPr>
            </w:pPr>
          </w:p>
        </w:tc>
        <w:tc>
          <w:tcPr>
            <w:tcW w:w="797" w:type="dxa"/>
            <w:shd w:val="clear" w:color="auto" w:fill="FF6600"/>
            <w:vAlign w:val="bottom"/>
          </w:tcPr>
          <w:p w14:paraId="6B51310D" w14:textId="77777777" w:rsidR="00E63BCE" w:rsidRPr="00DE7D1D" w:rsidRDefault="00E63BCE" w:rsidP="007F35BA">
            <w:pPr>
              <w:rPr>
                <w:rFonts w:ascii="Calisto MT" w:eastAsia="Times New Roman" w:hAnsi="Calisto MT" w:cs="Arial"/>
                <w:b/>
              </w:rPr>
            </w:pPr>
            <w:r w:rsidRPr="00DE7D1D">
              <w:rPr>
                <w:rFonts w:ascii="Calisto MT" w:eastAsia="Times New Roman" w:hAnsi="Calisto MT" w:cs="Arial"/>
                <w:b/>
              </w:rPr>
              <w:t>FAIL</w:t>
            </w:r>
          </w:p>
          <w:p w14:paraId="24D3A9C0" w14:textId="77777777" w:rsidR="00E63BCE" w:rsidRPr="00DE7D1D" w:rsidRDefault="00E63BCE" w:rsidP="007F35BA">
            <w:pPr>
              <w:rPr>
                <w:rFonts w:ascii="Calisto MT" w:hAnsi="Calisto MT"/>
                <w:b/>
              </w:rPr>
            </w:pPr>
          </w:p>
        </w:tc>
        <w:tc>
          <w:tcPr>
            <w:tcW w:w="2196" w:type="dxa"/>
            <w:shd w:val="clear" w:color="auto" w:fill="E6E6E6"/>
          </w:tcPr>
          <w:p w14:paraId="6723DF1F" w14:textId="77777777" w:rsidR="00E63BCE" w:rsidRPr="00DE7D1D" w:rsidRDefault="00E63BCE" w:rsidP="007F35BA">
            <w:pPr>
              <w:jc w:val="center"/>
              <w:rPr>
                <w:rFonts w:ascii="Calisto MT" w:eastAsia="Times New Roman" w:hAnsi="Calisto MT" w:cs="Arial"/>
                <w:b/>
              </w:rPr>
            </w:pPr>
          </w:p>
          <w:p w14:paraId="6633A730" w14:textId="77777777" w:rsidR="00E63BCE" w:rsidRPr="00DE7D1D" w:rsidRDefault="00E63BCE" w:rsidP="007F35BA">
            <w:pPr>
              <w:jc w:val="center"/>
              <w:rPr>
                <w:rFonts w:ascii="Calisto MT" w:eastAsia="Times New Roman" w:hAnsi="Calisto MT" w:cs="Arial"/>
                <w:b/>
              </w:rPr>
            </w:pPr>
            <w:r w:rsidRPr="00C8521A">
              <w:rPr>
                <w:rFonts w:ascii="Calisto MT" w:eastAsia="Times New Roman" w:hAnsi="Calisto MT" w:cs="Arial"/>
                <w:b/>
              </w:rPr>
              <w:t>Actual Results</w:t>
            </w:r>
          </w:p>
          <w:p w14:paraId="66A1D119" w14:textId="77777777" w:rsidR="00E63BCE" w:rsidRPr="00DE7D1D" w:rsidRDefault="00E63BCE" w:rsidP="007F35BA">
            <w:pPr>
              <w:jc w:val="center"/>
              <w:rPr>
                <w:rFonts w:ascii="Calisto MT" w:hAnsi="Calisto MT"/>
                <w:b/>
              </w:rPr>
            </w:pPr>
          </w:p>
        </w:tc>
      </w:tr>
      <w:tr w:rsidR="00E63BCE" w:rsidRPr="00895B6E" w14:paraId="26DFDCB4" w14:textId="77777777" w:rsidTr="007F35BA">
        <w:tc>
          <w:tcPr>
            <w:tcW w:w="3168" w:type="dxa"/>
            <w:gridSpan w:val="2"/>
          </w:tcPr>
          <w:p w14:paraId="66D02A7A" w14:textId="77777777" w:rsidR="00E63BCE" w:rsidRPr="00895B6E" w:rsidRDefault="00E63BCE" w:rsidP="007F35BA">
            <w:pPr>
              <w:rPr>
                <w:rFonts w:ascii="Calisto MT" w:hAnsi="Calisto MT"/>
              </w:rPr>
            </w:pPr>
            <w:r>
              <w:rPr>
                <w:rFonts w:ascii="Calisto MT" w:hAnsi="Calisto MT"/>
              </w:rPr>
              <w:t>1.</w:t>
            </w:r>
          </w:p>
        </w:tc>
        <w:tc>
          <w:tcPr>
            <w:tcW w:w="2666" w:type="dxa"/>
          </w:tcPr>
          <w:p w14:paraId="5AFA6B93" w14:textId="77777777" w:rsidR="00E63BCE" w:rsidRPr="00895B6E" w:rsidRDefault="00E63BCE" w:rsidP="007F35BA">
            <w:pPr>
              <w:rPr>
                <w:rFonts w:ascii="Calisto MT" w:hAnsi="Calisto MT"/>
              </w:rPr>
            </w:pPr>
          </w:p>
        </w:tc>
        <w:tc>
          <w:tcPr>
            <w:tcW w:w="814" w:type="dxa"/>
          </w:tcPr>
          <w:p w14:paraId="53FDDDC3" w14:textId="77777777" w:rsidR="00E63BCE" w:rsidRPr="00895B6E" w:rsidRDefault="00E63BCE" w:rsidP="007F35BA">
            <w:pPr>
              <w:rPr>
                <w:rFonts w:ascii="Calisto MT" w:hAnsi="Calisto MT"/>
              </w:rPr>
            </w:pPr>
          </w:p>
        </w:tc>
        <w:tc>
          <w:tcPr>
            <w:tcW w:w="797" w:type="dxa"/>
          </w:tcPr>
          <w:p w14:paraId="4D31693E" w14:textId="77777777" w:rsidR="00E63BCE" w:rsidRPr="00895B6E" w:rsidRDefault="00E63BCE" w:rsidP="007F35BA">
            <w:pPr>
              <w:rPr>
                <w:rFonts w:ascii="Calisto MT" w:hAnsi="Calisto MT"/>
              </w:rPr>
            </w:pPr>
          </w:p>
        </w:tc>
        <w:tc>
          <w:tcPr>
            <w:tcW w:w="2196" w:type="dxa"/>
          </w:tcPr>
          <w:p w14:paraId="7B9F3C79" w14:textId="77777777" w:rsidR="00E63BCE" w:rsidRPr="00895B6E" w:rsidRDefault="00E63BCE" w:rsidP="007F35BA">
            <w:pPr>
              <w:rPr>
                <w:rFonts w:ascii="Calisto MT" w:hAnsi="Calisto MT"/>
              </w:rPr>
            </w:pPr>
          </w:p>
        </w:tc>
      </w:tr>
      <w:tr w:rsidR="00E63BCE" w:rsidRPr="00895B6E" w14:paraId="6201DC7A" w14:textId="77777777" w:rsidTr="007F35BA">
        <w:tc>
          <w:tcPr>
            <w:tcW w:w="3168" w:type="dxa"/>
            <w:gridSpan w:val="2"/>
          </w:tcPr>
          <w:p w14:paraId="7522AAD9" w14:textId="77777777" w:rsidR="00E63BCE" w:rsidRPr="00895B6E" w:rsidRDefault="00E63BCE" w:rsidP="007F35BA">
            <w:pPr>
              <w:rPr>
                <w:rFonts w:ascii="Calisto MT" w:hAnsi="Calisto MT"/>
              </w:rPr>
            </w:pPr>
            <w:r>
              <w:rPr>
                <w:rFonts w:ascii="Calisto MT" w:hAnsi="Calisto MT"/>
              </w:rPr>
              <w:t>2.</w:t>
            </w:r>
          </w:p>
        </w:tc>
        <w:tc>
          <w:tcPr>
            <w:tcW w:w="2666" w:type="dxa"/>
          </w:tcPr>
          <w:p w14:paraId="4E012F48" w14:textId="77777777" w:rsidR="00E63BCE" w:rsidRPr="00895B6E" w:rsidRDefault="00E63BCE" w:rsidP="007F35BA">
            <w:pPr>
              <w:rPr>
                <w:rFonts w:ascii="Calisto MT" w:hAnsi="Calisto MT"/>
              </w:rPr>
            </w:pPr>
          </w:p>
        </w:tc>
        <w:tc>
          <w:tcPr>
            <w:tcW w:w="814" w:type="dxa"/>
          </w:tcPr>
          <w:p w14:paraId="1E7FBF17" w14:textId="77777777" w:rsidR="00E63BCE" w:rsidRPr="00895B6E" w:rsidRDefault="00E63BCE" w:rsidP="007F35BA">
            <w:pPr>
              <w:rPr>
                <w:rFonts w:ascii="Calisto MT" w:hAnsi="Calisto MT"/>
              </w:rPr>
            </w:pPr>
          </w:p>
        </w:tc>
        <w:tc>
          <w:tcPr>
            <w:tcW w:w="797" w:type="dxa"/>
          </w:tcPr>
          <w:p w14:paraId="25D29858" w14:textId="77777777" w:rsidR="00E63BCE" w:rsidRPr="00895B6E" w:rsidRDefault="00E63BCE" w:rsidP="007F35BA">
            <w:pPr>
              <w:rPr>
                <w:rFonts w:ascii="Calisto MT" w:hAnsi="Calisto MT"/>
              </w:rPr>
            </w:pPr>
          </w:p>
        </w:tc>
        <w:tc>
          <w:tcPr>
            <w:tcW w:w="2196" w:type="dxa"/>
          </w:tcPr>
          <w:p w14:paraId="1B2B2A48" w14:textId="77777777" w:rsidR="00E63BCE" w:rsidRPr="00895B6E" w:rsidRDefault="00E63BCE" w:rsidP="007F35BA">
            <w:pPr>
              <w:rPr>
                <w:rFonts w:ascii="Calisto MT" w:hAnsi="Calisto MT"/>
              </w:rPr>
            </w:pPr>
          </w:p>
        </w:tc>
      </w:tr>
      <w:tr w:rsidR="00E63BCE" w:rsidRPr="00895B6E" w14:paraId="71A9FAEF" w14:textId="77777777" w:rsidTr="007F35BA">
        <w:tc>
          <w:tcPr>
            <w:tcW w:w="3168" w:type="dxa"/>
            <w:gridSpan w:val="2"/>
          </w:tcPr>
          <w:p w14:paraId="7C7429BB" w14:textId="77777777" w:rsidR="00E63BCE" w:rsidRPr="00895B6E" w:rsidRDefault="00E63BCE" w:rsidP="007F35BA">
            <w:pPr>
              <w:rPr>
                <w:rFonts w:ascii="Calisto MT" w:hAnsi="Calisto MT"/>
              </w:rPr>
            </w:pPr>
            <w:r>
              <w:rPr>
                <w:rFonts w:ascii="Calisto MT" w:hAnsi="Calisto MT"/>
              </w:rPr>
              <w:t>3.</w:t>
            </w:r>
          </w:p>
        </w:tc>
        <w:tc>
          <w:tcPr>
            <w:tcW w:w="2666" w:type="dxa"/>
          </w:tcPr>
          <w:p w14:paraId="0F71DCFA" w14:textId="77777777" w:rsidR="00E63BCE" w:rsidRPr="00895B6E" w:rsidRDefault="00E63BCE" w:rsidP="007F35BA">
            <w:pPr>
              <w:rPr>
                <w:rFonts w:ascii="Calisto MT" w:hAnsi="Calisto MT"/>
              </w:rPr>
            </w:pPr>
          </w:p>
        </w:tc>
        <w:tc>
          <w:tcPr>
            <w:tcW w:w="814" w:type="dxa"/>
          </w:tcPr>
          <w:p w14:paraId="1E3727FB" w14:textId="77777777" w:rsidR="00E63BCE" w:rsidRPr="00895B6E" w:rsidRDefault="00E63BCE" w:rsidP="007F35BA">
            <w:pPr>
              <w:rPr>
                <w:rFonts w:ascii="Calisto MT" w:hAnsi="Calisto MT"/>
              </w:rPr>
            </w:pPr>
          </w:p>
        </w:tc>
        <w:tc>
          <w:tcPr>
            <w:tcW w:w="797" w:type="dxa"/>
          </w:tcPr>
          <w:p w14:paraId="450594C3" w14:textId="77777777" w:rsidR="00E63BCE" w:rsidRPr="00895B6E" w:rsidRDefault="00E63BCE" w:rsidP="007F35BA">
            <w:pPr>
              <w:rPr>
                <w:rFonts w:ascii="Calisto MT" w:hAnsi="Calisto MT"/>
              </w:rPr>
            </w:pPr>
          </w:p>
        </w:tc>
        <w:tc>
          <w:tcPr>
            <w:tcW w:w="2196" w:type="dxa"/>
          </w:tcPr>
          <w:p w14:paraId="0228C8BF" w14:textId="77777777" w:rsidR="00E63BCE" w:rsidRPr="00895B6E" w:rsidRDefault="00E63BCE" w:rsidP="007F35BA">
            <w:pPr>
              <w:rPr>
                <w:rFonts w:ascii="Calisto MT" w:hAnsi="Calisto MT"/>
              </w:rPr>
            </w:pPr>
          </w:p>
        </w:tc>
      </w:tr>
      <w:tr w:rsidR="00E63BCE" w:rsidRPr="00895B6E" w14:paraId="400829C4" w14:textId="77777777" w:rsidTr="007F35BA">
        <w:tc>
          <w:tcPr>
            <w:tcW w:w="3168" w:type="dxa"/>
            <w:gridSpan w:val="2"/>
          </w:tcPr>
          <w:p w14:paraId="210CA1D5" w14:textId="77777777" w:rsidR="00E63BCE" w:rsidRPr="00895B6E" w:rsidRDefault="00E63BCE" w:rsidP="007F35BA">
            <w:pPr>
              <w:rPr>
                <w:rFonts w:ascii="Calisto MT" w:hAnsi="Calisto MT"/>
              </w:rPr>
            </w:pPr>
            <w:r>
              <w:rPr>
                <w:rFonts w:ascii="Calisto MT" w:hAnsi="Calisto MT"/>
              </w:rPr>
              <w:t>4.</w:t>
            </w:r>
          </w:p>
        </w:tc>
        <w:tc>
          <w:tcPr>
            <w:tcW w:w="2666" w:type="dxa"/>
          </w:tcPr>
          <w:p w14:paraId="7CA92E49" w14:textId="77777777" w:rsidR="00E63BCE" w:rsidRPr="00895B6E" w:rsidRDefault="00E63BCE" w:rsidP="007F35BA">
            <w:pPr>
              <w:rPr>
                <w:rFonts w:ascii="Calisto MT" w:hAnsi="Calisto MT"/>
              </w:rPr>
            </w:pPr>
          </w:p>
        </w:tc>
        <w:tc>
          <w:tcPr>
            <w:tcW w:w="814" w:type="dxa"/>
          </w:tcPr>
          <w:p w14:paraId="0161926C" w14:textId="77777777" w:rsidR="00E63BCE" w:rsidRPr="00895B6E" w:rsidRDefault="00E63BCE" w:rsidP="007F35BA">
            <w:pPr>
              <w:rPr>
                <w:rFonts w:ascii="Calisto MT" w:hAnsi="Calisto MT"/>
              </w:rPr>
            </w:pPr>
          </w:p>
        </w:tc>
        <w:tc>
          <w:tcPr>
            <w:tcW w:w="797" w:type="dxa"/>
          </w:tcPr>
          <w:p w14:paraId="173ADBEE" w14:textId="77777777" w:rsidR="00E63BCE" w:rsidRPr="00895B6E" w:rsidRDefault="00E63BCE" w:rsidP="007F35BA">
            <w:pPr>
              <w:rPr>
                <w:rFonts w:ascii="Calisto MT" w:hAnsi="Calisto MT"/>
              </w:rPr>
            </w:pPr>
          </w:p>
        </w:tc>
        <w:tc>
          <w:tcPr>
            <w:tcW w:w="2196" w:type="dxa"/>
          </w:tcPr>
          <w:p w14:paraId="4813F0C2" w14:textId="77777777" w:rsidR="00E63BCE" w:rsidRPr="00895B6E" w:rsidRDefault="00E63BCE" w:rsidP="007F35BA">
            <w:pPr>
              <w:rPr>
                <w:rFonts w:ascii="Calisto MT" w:hAnsi="Calisto MT"/>
              </w:rPr>
            </w:pPr>
          </w:p>
        </w:tc>
      </w:tr>
      <w:tr w:rsidR="00E63BCE" w:rsidRPr="00895B6E" w14:paraId="36F47956" w14:textId="77777777" w:rsidTr="007F35BA">
        <w:tc>
          <w:tcPr>
            <w:tcW w:w="3168" w:type="dxa"/>
            <w:gridSpan w:val="2"/>
          </w:tcPr>
          <w:p w14:paraId="143719ED" w14:textId="77777777" w:rsidR="00E63BCE" w:rsidRPr="00895B6E" w:rsidRDefault="00E63BCE" w:rsidP="007F35BA">
            <w:pPr>
              <w:rPr>
                <w:rFonts w:ascii="Calisto MT" w:hAnsi="Calisto MT"/>
              </w:rPr>
            </w:pPr>
            <w:r>
              <w:rPr>
                <w:rFonts w:ascii="Calisto MT" w:hAnsi="Calisto MT"/>
              </w:rPr>
              <w:t>5.</w:t>
            </w:r>
          </w:p>
        </w:tc>
        <w:tc>
          <w:tcPr>
            <w:tcW w:w="2666" w:type="dxa"/>
          </w:tcPr>
          <w:p w14:paraId="20EA44C8" w14:textId="77777777" w:rsidR="00E63BCE" w:rsidRPr="00895B6E" w:rsidRDefault="00E63BCE" w:rsidP="007F35BA">
            <w:pPr>
              <w:rPr>
                <w:rFonts w:ascii="Calisto MT" w:hAnsi="Calisto MT"/>
              </w:rPr>
            </w:pPr>
          </w:p>
        </w:tc>
        <w:tc>
          <w:tcPr>
            <w:tcW w:w="814" w:type="dxa"/>
          </w:tcPr>
          <w:p w14:paraId="565D8286" w14:textId="77777777" w:rsidR="00E63BCE" w:rsidRPr="00895B6E" w:rsidRDefault="00E63BCE" w:rsidP="007F35BA">
            <w:pPr>
              <w:rPr>
                <w:rFonts w:ascii="Calisto MT" w:hAnsi="Calisto MT"/>
              </w:rPr>
            </w:pPr>
          </w:p>
        </w:tc>
        <w:tc>
          <w:tcPr>
            <w:tcW w:w="797" w:type="dxa"/>
          </w:tcPr>
          <w:p w14:paraId="5C652EA9" w14:textId="77777777" w:rsidR="00E63BCE" w:rsidRPr="00895B6E" w:rsidRDefault="00E63BCE" w:rsidP="007F35BA">
            <w:pPr>
              <w:rPr>
                <w:rFonts w:ascii="Calisto MT" w:hAnsi="Calisto MT"/>
              </w:rPr>
            </w:pPr>
          </w:p>
        </w:tc>
        <w:tc>
          <w:tcPr>
            <w:tcW w:w="2196" w:type="dxa"/>
          </w:tcPr>
          <w:p w14:paraId="30BBFD63" w14:textId="77777777" w:rsidR="00E63BCE" w:rsidRPr="00895B6E" w:rsidRDefault="00E63BCE" w:rsidP="007F35BA">
            <w:pPr>
              <w:rPr>
                <w:rFonts w:ascii="Calisto MT" w:hAnsi="Calisto MT"/>
              </w:rPr>
            </w:pPr>
          </w:p>
        </w:tc>
      </w:tr>
      <w:tr w:rsidR="00E63BCE" w:rsidRPr="00895B6E" w14:paraId="62D8137D" w14:textId="77777777" w:rsidTr="007F35BA">
        <w:tc>
          <w:tcPr>
            <w:tcW w:w="3168" w:type="dxa"/>
            <w:gridSpan w:val="2"/>
          </w:tcPr>
          <w:p w14:paraId="5BDF9ED3" w14:textId="77777777" w:rsidR="00E63BCE" w:rsidRPr="00895B6E" w:rsidRDefault="00E63BCE" w:rsidP="007F35BA">
            <w:pPr>
              <w:rPr>
                <w:rFonts w:ascii="Calisto MT" w:hAnsi="Calisto MT"/>
              </w:rPr>
            </w:pPr>
            <w:r>
              <w:rPr>
                <w:rFonts w:ascii="Calisto MT" w:hAnsi="Calisto MT"/>
              </w:rPr>
              <w:t>6.</w:t>
            </w:r>
          </w:p>
        </w:tc>
        <w:tc>
          <w:tcPr>
            <w:tcW w:w="2666" w:type="dxa"/>
          </w:tcPr>
          <w:p w14:paraId="2CDCE28A" w14:textId="77777777" w:rsidR="00E63BCE" w:rsidRPr="00895B6E" w:rsidRDefault="00E63BCE" w:rsidP="007F35BA">
            <w:pPr>
              <w:rPr>
                <w:rFonts w:ascii="Calisto MT" w:hAnsi="Calisto MT"/>
              </w:rPr>
            </w:pPr>
          </w:p>
        </w:tc>
        <w:tc>
          <w:tcPr>
            <w:tcW w:w="814" w:type="dxa"/>
          </w:tcPr>
          <w:p w14:paraId="30EB9277" w14:textId="77777777" w:rsidR="00E63BCE" w:rsidRPr="00895B6E" w:rsidRDefault="00E63BCE" w:rsidP="007F35BA">
            <w:pPr>
              <w:rPr>
                <w:rFonts w:ascii="Calisto MT" w:hAnsi="Calisto MT"/>
              </w:rPr>
            </w:pPr>
          </w:p>
        </w:tc>
        <w:tc>
          <w:tcPr>
            <w:tcW w:w="797" w:type="dxa"/>
          </w:tcPr>
          <w:p w14:paraId="585E99E6" w14:textId="77777777" w:rsidR="00E63BCE" w:rsidRPr="00895B6E" w:rsidRDefault="00E63BCE" w:rsidP="007F35BA">
            <w:pPr>
              <w:rPr>
                <w:rFonts w:ascii="Calisto MT" w:hAnsi="Calisto MT"/>
              </w:rPr>
            </w:pPr>
          </w:p>
        </w:tc>
        <w:tc>
          <w:tcPr>
            <w:tcW w:w="2196" w:type="dxa"/>
          </w:tcPr>
          <w:p w14:paraId="4042EF03" w14:textId="77777777" w:rsidR="00E63BCE" w:rsidRPr="00895B6E" w:rsidRDefault="00E63BCE" w:rsidP="007F35BA">
            <w:pPr>
              <w:rPr>
                <w:rFonts w:ascii="Calisto MT" w:hAnsi="Calisto MT"/>
              </w:rPr>
            </w:pPr>
          </w:p>
        </w:tc>
      </w:tr>
      <w:tr w:rsidR="00E63BCE" w:rsidRPr="00895B6E" w14:paraId="38A0A080" w14:textId="77777777" w:rsidTr="007F35BA">
        <w:tc>
          <w:tcPr>
            <w:tcW w:w="3168" w:type="dxa"/>
            <w:gridSpan w:val="2"/>
          </w:tcPr>
          <w:p w14:paraId="1670949B" w14:textId="77777777" w:rsidR="00E63BCE" w:rsidRPr="00895B6E" w:rsidRDefault="00E63BCE" w:rsidP="007F35BA">
            <w:pPr>
              <w:rPr>
                <w:rFonts w:ascii="Calisto MT" w:hAnsi="Calisto MT"/>
              </w:rPr>
            </w:pPr>
            <w:r>
              <w:rPr>
                <w:rFonts w:ascii="Calisto MT" w:hAnsi="Calisto MT"/>
              </w:rPr>
              <w:t>7.</w:t>
            </w:r>
          </w:p>
        </w:tc>
        <w:tc>
          <w:tcPr>
            <w:tcW w:w="2666" w:type="dxa"/>
          </w:tcPr>
          <w:p w14:paraId="7801AAE3" w14:textId="77777777" w:rsidR="00E63BCE" w:rsidRPr="00895B6E" w:rsidRDefault="00E63BCE" w:rsidP="007F35BA">
            <w:pPr>
              <w:rPr>
                <w:rFonts w:ascii="Calisto MT" w:hAnsi="Calisto MT"/>
              </w:rPr>
            </w:pPr>
          </w:p>
        </w:tc>
        <w:tc>
          <w:tcPr>
            <w:tcW w:w="814" w:type="dxa"/>
          </w:tcPr>
          <w:p w14:paraId="7305C996" w14:textId="77777777" w:rsidR="00E63BCE" w:rsidRPr="00895B6E" w:rsidRDefault="00E63BCE" w:rsidP="007F35BA">
            <w:pPr>
              <w:rPr>
                <w:rFonts w:ascii="Calisto MT" w:hAnsi="Calisto MT"/>
              </w:rPr>
            </w:pPr>
          </w:p>
        </w:tc>
        <w:tc>
          <w:tcPr>
            <w:tcW w:w="797" w:type="dxa"/>
          </w:tcPr>
          <w:p w14:paraId="40137AE6" w14:textId="77777777" w:rsidR="00E63BCE" w:rsidRPr="00895B6E" w:rsidRDefault="00E63BCE" w:rsidP="007F35BA">
            <w:pPr>
              <w:rPr>
                <w:rFonts w:ascii="Calisto MT" w:hAnsi="Calisto MT"/>
              </w:rPr>
            </w:pPr>
          </w:p>
        </w:tc>
        <w:tc>
          <w:tcPr>
            <w:tcW w:w="2196" w:type="dxa"/>
          </w:tcPr>
          <w:p w14:paraId="465EA9B0" w14:textId="77777777" w:rsidR="00E63BCE" w:rsidRPr="00895B6E" w:rsidRDefault="00E63BCE" w:rsidP="007F35BA">
            <w:pPr>
              <w:rPr>
                <w:rFonts w:ascii="Calisto MT" w:hAnsi="Calisto MT"/>
              </w:rPr>
            </w:pPr>
          </w:p>
        </w:tc>
      </w:tr>
      <w:tr w:rsidR="00E63BCE" w:rsidRPr="00895B6E" w14:paraId="54CA3D0C" w14:textId="77777777" w:rsidTr="007F35BA">
        <w:tc>
          <w:tcPr>
            <w:tcW w:w="3168" w:type="dxa"/>
            <w:gridSpan w:val="2"/>
          </w:tcPr>
          <w:p w14:paraId="053A26FF" w14:textId="77777777" w:rsidR="00E63BCE" w:rsidRPr="00895B6E" w:rsidRDefault="00E63BCE" w:rsidP="007F35BA">
            <w:pPr>
              <w:rPr>
                <w:rFonts w:ascii="Calisto MT" w:hAnsi="Calisto MT"/>
              </w:rPr>
            </w:pPr>
            <w:r>
              <w:rPr>
                <w:rFonts w:ascii="Calisto MT" w:hAnsi="Calisto MT"/>
              </w:rPr>
              <w:t>8.</w:t>
            </w:r>
          </w:p>
        </w:tc>
        <w:tc>
          <w:tcPr>
            <w:tcW w:w="2666" w:type="dxa"/>
          </w:tcPr>
          <w:p w14:paraId="22F6A59B" w14:textId="77777777" w:rsidR="00E63BCE" w:rsidRPr="00895B6E" w:rsidRDefault="00E63BCE" w:rsidP="007F35BA">
            <w:pPr>
              <w:rPr>
                <w:rFonts w:ascii="Calisto MT" w:hAnsi="Calisto MT"/>
              </w:rPr>
            </w:pPr>
          </w:p>
        </w:tc>
        <w:tc>
          <w:tcPr>
            <w:tcW w:w="814" w:type="dxa"/>
          </w:tcPr>
          <w:p w14:paraId="6B3C0226" w14:textId="77777777" w:rsidR="00E63BCE" w:rsidRPr="00895B6E" w:rsidRDefault="00E63BCE" w:rsidP="007F35BA">
            <w:pPr>
              <w:rPr>
                <w:rFonts w:ascii="Calisto MT" w:hAnsi="Calisto MT"/>
              </w:rPr>
            </w:pPr>
          </w:p>
        </w:tc>
        <w:tc>
          <w:tcPr>
            <w:tcW w:w="797" w:type="dxa"/>
          </w:tcPr>
          <w:p w14:paraId="782B59A5" w14:textId="77777777" w:rsidR="00E63BCE" w:rsidRPr="00895B6E" w:rsidRDefault="00E63BCE" w:rsidP="007F35BA">
            <w:pPr>
              <w:rPr>
                <w:rFonts w:ascii="Calisto MT" w:hAnsi="Calisto MT"/>
              </w:rPr>
            </w:pPr>
          </w:p>
        </w:tc>
        <w:tc>
          <w:tcPr>
            <w:tcW w:w="2196" w:type="dxa"/>
          </w:tcPr>
          <w:p w14:paraId="321B1A3C" w14:textId="77777777" w:rsidR="00E63BCE" w:rsidRPr="00895B6E" w:rsidRDefault="00E63BCE" w:rsidP="007F35BA">
            <w:pPr>
              <w:rPr>
                <w:rFonts w:ascii="Calisto MT" w:hAnsi="Calisto MT"/>
              </w:rPr>
            </w:pPr>
          </w:p>
        </w:tc>
      </w:tr>
      <w:tr w:rsidR="00E63BCE" w:rsidRPr="00895B6E" w14:paraId="363857B7" w14:textId="77777777" w:rsidTr="007F35BA">
        <w:tc>
          <w:tcPr>
            <w:tcW w:w="3168" w:type="dxa"/>
            <w:gridSpan w:val="2"/>
          </w:tcPr>
          <w:p w14:paraId="6D94D99C" w14:textId="77777777" w:rsidR="00E63BCE" w:rsidRPr="00895B6E" w:rsidRDefault="00E63BCE" w:rsidP="007F35BA">
            <w:pPr>
              <w:rPr>
                <w:rFonts w:ascii="Calisto MT" w:hAnsi="Calisto MT"/>
              </w:rPr>
            </w:pPr>
            <w:r>
              <w:rPr>
                <w:rFonts w:ascii="Calisto MT" w:hAnsi="Calisto MT"/>
              </w:rPr>
              <w:t>9.</w:t>
            </w:r>
          </w:p>
        </w:tc>
        <w:tc>
          <w:tcPr>
            <w:tcW w:w="2666" w:type="dxa"/>
          </w:tcPr>
          <w:p w14:paraId="026D373A" w14:textId="77777777" w:rsidR="00E63BCE" w:rsidRPr="00895B6E" w:rsidRDefault="00E63BCE" w:rsidP="007F35BA">
            <w:pPr>
              <w:rPr>
                <w:rFonts w:ascii="Calisto MT" w:hAnsi="Calisto MT"/>
              </w:rPr>
            </w:pPr>
          </w:p>
        </w:tc>
        <w:tc>
          <w:tcPr>
            <w:tcW w:w="814" w:type="dxa"/>
          </w:tcPr>
          <w:p w14:paraId="32EC61CC" w14:textId="77777777" w:rsidR="00E63BCE" w:rsidRPr="00895B6E" w:rsidRDefault="00E63BCE" w:rsidP="007F35BA">
            <w:pPr>
              <w:rPr>
                <w:rFonts w:ascii="Calisto MT" w:hAnsi="Calisto MT"/>
              </w:rPr>
            </w:pPr>
          </w:p>
        </w:tc>
        <w:tc>
          <w:tcPr>
            <w:tcW w:w="797" w:type="dxa"/>
          </w:tcPr>
          <w:p w14:paraId="31708BA8" w14:textId="77777777" w:rsidR="00E63BCE" w:rsidRPr="00895B6E" w:rsidRDefault="00E63BCE" w:rsidP="007F35BA">
            <w:pPr>
              <w:rPr>
                <w:rFonts w:ascii="Calisto MT" w:hAnsi="Calisto MT"/>
              </w:rPr>
            </w:pPr>
          </w:p>
        </w:tc>
        <w:tc>
          <w:tcPr>
            <w:tcW w:w="2196" w:type="dxa"/>
          </w:tcPr>
          <w:p w14:paraId="45AA6D85" w14:textId="77777777" w:rsidR="00E63BCE" w:rsidRPr="00895B6E" w:rsidRDefault="00E63BCE" w:rsidP="007F35BA">
            <w:pPr>
              <w:rPr>
                <w:rFonts w:ascii="Calisto MT" w:hAnsi="Calisto MT"/>
              </w:rPr>
            </w:pPr>
          </w:p>
        </w:tc>
      </w:tr>
    </w:tbl>
    <w:p w14:paraId="1D59C469" w14:textId="77777777" w:rsidR="00E63BCE" w:rsidRDefault="00E63BCE" w:rsidP="00E63BCE"/>
    <w:tbl>
      <w:tblPr>
        <w:tblStyle w:val="TableGrid"/>
        <w:tblW w:w="9641" w:type="dxa"/>
        <w:tblLook w:val="04A0" w:firstRow="1" w:lastRow="0" w:firstColumn="1" w:lastColumn="0" w:noHBand="0" w:noVBand="1"/>
      </w:tblPr>
      <w:tblGrid>
        <w:gridCol w:w="1883"/>
        <w:gridCol w:w="1825"/>
        <w:gridCol w:w="2116"/>
        <w:gridCol w:w="819"/>
        <w:gridCol w:w="807"/>
        <w:gridCol w:w="2191"/>
      </w:tblGrid>
      <w:tr w:rsidR="00AA5D01" w:rsidRPr="00895B6E" w14:paraId="70137126" w14:textId="77777777" w:rsidTr="00AD5154">
        <w:trPr>
          <w:trHeight w:val="253"/>
        </w:trPr>
        <w:tc>
          <w:tcPr>
            <w:tcW w:w="1883" w:type="dxa"/>
            <w:shd w:val="clear" w:color="auto" w:fill="E6E6E6"/>
            <w:vAlign w:val="bottom"/>
          </w:tcPr>
          <w:p w14:paraId="568B5005"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8" w:type="dxa"/>
            <w:gridSpan w:val="5"/>
          </w:tcPr>
          <w:p w14:paraId="3989A1DD" w14:textId="71BE5272" w:rsidR="00AA5D01" w:rsidRPr="00895B6E" w:rsidRDefault="00AA5D01" w:rsidP="00AD5154">
            <w:pPr>
              <w:rPr>
                <w:rFonts w:ascii="Calisto MT" w:hAnsi="Calisto MT"/>
              </w:rPr>
            </w:pPr>
            <w:r>
              <w:rPr>
                <w:rFonts w:ascii="Calisto MT" w:hAnsi="Calisto MT"/>
              </w:rPr>
              <w:t>7</w:t>
            </w:r>
          </w:p>
        </w:tc>
      </w:tr>
      <w:tr w:rsidR="00AA5D01" w:rsidRPr="00895B6E" w14:paraId="14A5CA5A" w14:textId="77777777" w:rsidTr="00AD5154">
        <w:trPr>
          <w:trHeight w:val="253"/>
        </w:trPr>
        <w:tc>
          <w:tcPr>
            <w:tcW w:w="1883" w:type="dxa"/>
            <w:shd w:val="clear" w:color="auto" w:fill="E6E6E6"/>
            <w:vAlign w:val="bottom"/>
          </w:tcPr>
          <w:p w14:paraId="34E8C527"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8" w:type="dxa"/>
            <w:gridSpan w:val="5"/>
          </w:tcPr>
          <w:p w14:paraId="60E036DE" w14:textId="250DA5D6" w:rsidR="00AA5D01" w:rsidRPr="00895B6E" w:rsidRDefault="00AA5D01" w:rsidP="00AD5154">
            <w:pPr>
              <w:rPr>
                <w:rFonts w:ascii="Calisto MT" w:hAnsi="Calisto MT"/>
              </w:rPr>
            </w:pPr>
            <w:r>
              <w:rPr>
                <w:rFonts w:ascii="Calisto MT" w:hAnsi="Calisto MT"/>
              </w:rPr>
              <w:t>Statistics</w:t>
            </w:r>
            <w:r w:rsidRPr="00895B6E">
              <w:rPr>
                <w:rFonts w:ascii="Calisto MT" w:hAnsi="Calisto MT"/>
              </w:rPr>
              <w:t xml:space="preserve"> functional test</w:t>
            </w:r>
          </w:p>
        </w:tc>
      </w:tr>
      <w:tr w:rsidR="00AA5D01" w:rsidRPr="00895B6E" w14:paraId="51D8878D" w14:textId="77777777" w:rsidTr="00AD5154">
        <w:trPr>
          <w:trHeight w:val="237"/>
        </w:trPr>
        <w:tc>
          <w:tcPr>
            <w:tcW w:w="1883" w:type="dxa"/>
            <w:shd w:val="clear" w:color="auto" w:fill="E6E6E6"/>
            <w:vAlign w:val="bottom"/>
          </w:tcPr>
          <w:p w14:paraId="3750A128"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8" w:type="dxa"/>
            <w:gridSpan w:val="5"/>
          </w:tcPr>
          <w:p w14:paraId="2B4359CB" w14:textId="77777777" w:rsidR="00AA5D01" w:rsidRPr="00895B6E" w:rsidRDefault="00AA5D01" w:rsidP="00AD5154">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AA5D01" w:rsidRPr="00895B6E" w14:paraId="5417DD1A" w14:textId="77777777" w:rsidTr="00AD5154">
        <w:trPr>
          <w:trHeight w:val="253"/>
        </w:trPr>
        <w:tc>
          <w:tcPr>
            <w:tcW w:w="1883" w:type="dxa"/>
            <w:shd w:val="clear" w:color="auto" w:fill="E6E6E6"/>
            <w:vAlign w:val="bottom"/>
          </w:tcPr>
          <w:p w14:paraId="7AD51F02"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8" w:type="dxa"/>
            <w:gridSpan w:val="5"/>
          </w:tcPr>
          <w:p w14:paraId="5D139A6B" w14:textId="77777777" w:rsidR="00AA5D01" w:rsidRPr="00895B6E" w:rsidRDefault="00AA5D01" w:rsidP="00AD5154">
            <w:pPr>
              <w:rPr>
                <w:rFonts w:ascii="Calisto MT" w:hAnsi="Calisto MT"/>
              </w:rPr>
            </w:pPr>
            <w:r w:rsidRPr="00895B6E">
              <w:rPr>
                <w:rFonts w:ascii="Calisto MT" w:hAnsi="Calisto MT"/>
              </w:rPr>
              <w:t xml:space="preserve">Carmen </w:t>
            </w:r>
            <w:proofErr w:type="spellStart"/>
            <w:r w:rsidRPr="00895B6E">
              <w:rPr>
                <w:rFonts w:ascii="Calisto MT" w:hAnsi="Calisto MT"/>
              </w:rPr>
              <w:t>Ciobanu</w:t>
            </w:r>
            <w:proofErr w:type="spellEnd"/>
          </w:p>
        </w:tc>
      </w:tr>
      <w:tr w:rsidR="00AA5D01" w:rsidRPr="00895B6E" w14:paraId="6437A9DD" w14:textId="77777777" w:rsidTr="00AD5154">
        <w:trPr>
          <w:trHeight w:val="253"/>
        </w:trPr>
        <w:tc>
          <w:tcPr>
            <w:tcW w:w="1883" w:type="dxa"/>
            <w:tcBorders>
              <w:bottom w:val="single" w:sz="4" w:space="0" w:color="auto"/>
            </w:tcBorders>
            <w:shd w:val="clear" w:color="auto" w:fill="E6E6E6"/>
            <w:vAlign w:val="bottom"/>
          </w:tcPr>
          <w:p w14:paraId="328A0D4E" w14:textId="77777777" w:rsidR="00AA5D01" w:rsidRPr="00895B6E" w:rsidRDefault="00AA5D01" w:rsidP="00AD5154">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8" w:type="dxa"/>
            <w:gridSpan w:val="5"/>
            <w:tcBorders>
              <w:bottom w:val="single" w:sz="4" w:space="0" w:color="auto"/>
            </w:tcBorders>
          </w:tcPr>
          <w:p w14:paraId="752D4186" w14:textId="303B62D6" w:rsidR="00AA5D01" w:rsidRPr="00895B6E" w:rsidRDefault="00E74C69" w:rsidP="00AD5154">
            <w:pPr>
              <w:rPr>
                <w:rFonts w:ascii="Calisto MT" w:hAnsi="Calisto MT"/>
              </w:rPr>
            </w:pPr>
            <w:r>
              <w:rPr>
                <w:rFonts w:ascii="Calisto MT" w:hAnsi="Calisto MT"/>
              </w:rPr>
              <w:t>Display cache statistics at the end of current trace file</w:t>
            </w:r>
          </w:p>
        </w:tc>
      </w:tr>
      <w:tr w:rsidR="00AD5154" w:rsidRPr="00DE7D1D" w14:paraId="19A83AF5" w14:textId="77777777" w:rsidTr="00AD5154">
        <w:trPr>
          <w:trHeight w:val="458"/>
        </w:trPr>
        <w:tc>
          <w:tcPr>
            <w:tcW w:w="3708" w:type="dxa"/>
            <w:gridSpan w:val="2"/>
            <w:shd w:val="clear" w:color="auto" w:fill="E6E6E6"/>
            <w:vAlign w:val="bottom"/>
          </w:tcPr>
          <w:p w14:paraId="467C6A9C" w14:textId="77777777" w:rsidR="00AA5D01" w:rsidRPr="00DE7D1D" w:rsidRDefault="00AA5D01" w:rsidP="00AD5154">
            <w:pPr>
              <w:jc w:val="center"/>
              <w:rPr>
                <w:rFonts w:ascii="Calisto MT" w:eastAsia="Times New Roman" w:hAnsi="Calisto MT" w:cs="Arial"/>
                <w:b/>
              </w:rPr>
            </w:pPr>
            <w:r w:rsidRPr="00DE7D1D">
              <w:rPr>
                <w:rFonts w:ascii="Calisto MT" w:eastAsia="Times New Roman" w:hAnsi="Calisto MT" w:cs="Arial"/>
                <w:b/>
              </w:rPr>
              <w:t>Step Description</w:t>
            </w:r>
          </w:p>
          <w:p w14:paraId="2E12CF05" w14:textId="77777777" w:rsidR="00AA5D01" w:rsidRPr="00DE7D1D" w:rsidRDefault="00AA5D01" w:rsidP="00AD5154">
            <w:pPr>
              <w:jc w:val="center"/>
              <w:rPr>
                <w:rFonts w:ascii="Calisto MT" w:hAnsi="Calisto MT"/>
                <w:b/>
              </w:rPr>
            </w:pPr>
          </w:p>
        </w:tc>
        <w:tc>
          <w:tcPr>
            <w:tcW w:w="2116" w:type="dxa"/>
            <w:shd w:val="clear" w:color="auto" w:fill="E6E6E6"/>
            <w:vAlign w:val="bottom"/>
          </w:tcPr>
          <w:p w14:paraId="229CBF52" w14:textId="77777777" w:rsidR="00AA5D01" w:rsidRPr="00DE7D1D" w:rsidRDefault="00AA5D01" w:rsidP="00AD5154">
            <w:pPr>
              <w:rPr>
                <w:rFonts w:ascii="Calisto MT" w:eastAsia="Times New Roman" w:hAnsi="Calisto MT" w:cs="Arial"/>
                <w:b/>
              </w:rPr>
            </w:pPr>
          </w:p>
          <w:p w14:paraId="726471B8" w14:textId="77777777" w:rsidR="00AA5D01" w:rsidRPr="00DE7D1D" w:rsidRDefault="00AA5D01" w:rsidP="00AD5154">
            <w:pPr>
              <w:jc w:val="center"/>
              <w:rPr>
                <w:rFonts w:ascii="Calisto MT" w:eastAsia="Times New Roman" w:hAnsi="Calisto MT" w:cs="Arial"/>
                <w:b/>
              </w:rPr>
            </w:pPr>
            <w:r w:rsidRPr="00DE7D1D">
              <w:rPr>
                <w:rFonts w:ascii="Calisto MT" w:eastAsia="Times New Roman" w:hAnsi="Calisto MT" w:cs="Arial"/>
                <w:b/>
              </w:rPr>
              <w:t>Expected Result</w:t>
            </w:r>
          </w:p>
          <w:p w14:paraId="126BA43F" w14:textId="77777777" w:rsidR="00AA5D01" w:rsidRPr="00DE7D1D" w:rsidRDefault="00AA5D01" w:rsidP="00AD5154">
            <w:pPr>
              <w:jc w:val="center"/>
              <w:rPr>
                <w:rFonts w:ascii="Calisto MT" w:hAnsi="Calisto MT"/>
                <w:b/>
              </w:rPr>
            </w:pPr>
          </w:p>
        </w:tc>
        <w:tc>
          <w:tcPr>
            <w:tcW w:w="819" w:type="dxa"/>
            <w:shd w:val="clear" w:color="auto" w:fill="00FF80"/>
            <w:vAlign w:val="bottom"/>
          </w:tcPr>
          <w:p w14:paraId="4688B6DD" w14:textId="77777777" w:rsidR="00AA5D01" w:rsidRPr="00DE7D1D" w:rsidRDefault="00AA5D01" w:rsidP="00AD5154">
            <w:pPr>
              <w:rPr>
                <w:rFonts w:ascii="Calisto MT" w:eastAsia="Times New Roman" w:hAnsi="Calisto MT" w:cs="Arial"/>
                <w:b/>
              </w:rPr>
            </w:pPr>
          </w:p>
          <w:p w14:paraId="05DC1C0C" w14:textId="77777777" w:rsidR="00AA5D01" w:rsidRPr="00DE7D1D" w:rsidRDefault="00AA5D01" w:rsidP="00AD5154">
            <w:pPr>
              <w:rPr>
                <w:rFonts w:ascii="Calisto MT" w:eastAsia="Times New Roman" w:hAnsi="Calisto MT" w:cs="Arial"/>
                <w:b/>
              </w:rPr>
            </w:pPr>
            <w:r w:rsidRPr="00DE7D1D">
              <w:rPr>
                <w:rFonts w:ascii="Calisto MT" w:eastAsia="Times New Roman" w:hAnsi="Calisto MT" w:cs="Arial"/>
                <w:b/>
              </w:rPr>
              <w:t>PASS</w:t>
            </w:r>
          </w:p>
          <w:p w14:paraId="682CB114" w14:textId="77777777" w:rsidR="00AA5D01" w:rsidRPr="00DE7D1D" w:rsidRDefault="00AA5D01" w:rsidP="00AD5154">
            <w:pPr>
              <w:rPr>
                <w:rFonts w:ascii="Calisto MT" w:hAnsi="Calisto MT"/>
                <w:b/>
              </w:rPr>
            </w:pPr>
          </w:p>
        </w:tc>
        <w:tc>
          <w:tcPr>
            <w:tcW w:w="807" w:type="dxa"/>
            <w:shd w:val="clear" w:color="auto" w:fill="FF6600"/>
            <w:vAlign w:val="bottom"/>
          </w:tcPr>
          <w:p w14:paraId="1592395D" w14:textId="77777777" w:rsidR="00AA5D01" w:rsidRPr="00DE7D1D" w:rsidRDefault="00AA5D01" w:rsidP="00AD5154">
            <w:pPr>
              <w:rPr>
                <w:rFonts w:ascii="Calisto MT" w:eastAsia="Times New Roman" w:hAnsi="Calisto MT" w:cs="Arial"/>
                <w:b/>
              </w:rPr>
            </w:pPr>
            <w:r w:rsidRPr="00DE7D1D">
              <w:rPr>
                <w:rFonts w:ascii="Calisto MT" w:eastAsia="Times New Roman" w:hAnsi="Calisto MT" w:cs="Arial"/>
                <w:b/>
              </w:rPr>
              <w:t>FAIL</w:t>
            </w:r>
          </w:p>
          <w:p w14:paraId="25AF6A3F" w14:textId="77777777" w:rsidR="00AA5D01" w:rsidRPr="00DE7D1D" w:rsidRDefault="00AA5D01" w:rsidP="00AD5154">
            <w:pPr>
              <w:rPr>
                <w:rFonts w:ascii="Calisto MT" w:hAnsi="Calisto MT"/>
                <w:b/>
              </w:rPr>
            </w:pPr>
          </w:p>
        </w:tc>
        <w:tc>
          <w:tcPr>
            <w:tcW w:w="2191" w:type="dxa"/>
            <w:shd w:val="clear" w:color="auto" w:fill="E6E6E6"/>
          </w:tcPr>
          <w:p w14:paraId="558BB4F9" w14:textId="77777777" w:rsidR="00AA5D01" w:rsidRPr="00DE7D1D" w:rsidRDefault="00AA5D01" w:rsidP="00AD5154">
            <w:pPr>
              <w:jc w:val="center"/>
              <w:rPr>
                <w:rFonts w:ascii="Calisto MT" w:eastAsia="Times New Roman" w:hAnsi="Calisto MT" w:cs="Arial"/>
                <w:b/>
              </w:rPr>
            </w:pPr>
          </w:p>
          <w:p w14:paraId="6BAA963C" w14:textId="77777777" w:rsidR="00AA5D01" w:rsidRPr="00DE7D1D" w:rsidRDefault="00AA5D01" w:rsidP="00AD5154">
            <w:pPr>
              <w:jc w:val="center"/>
              <w:rPr>
                <w:rFonts w:ascii="Calisto MT" w:eastAsia="Times New Roman" w:hAnsi="Calisto MT" w:cs="Arial"/>
                <w:b/>
              </w:rPr>
            </w:pPr>
            <w:r w:rsidRPr="00C8521A">
              <w:rPr>
                <w:rFonts w:ascii="Calisto MT" w:eastAsia="Times New Roman" w:hAnsi="Calisto MT" w:cs="Arial"/>
                <w:b/>
              </w:rPr>
              <w:t>Actual Results</w:t>
            </w:r>
          </w:p>
          <w:p w14:paraId="0A527D94" w14:textId="77777777" w:rsidR="00AA5D01" w:rsidRPr="00DE7D1D" w:rsidRDefault="00AA5D01" w:rsidP="00AD5154">
            <w:pPr>
              <w:jc w:val="center"/>
              <w:rPr>
                <w:rFonts w:ascii="Calisto MT" w:hAnsi="Calisto MT"/>
                <w:b/>
              </w:rPr>
            </w:pPr>
          </w:p>
        </w:tc>
      </w:tr>
      <w:tr w:rsidR="00AD5154" w:rsidRPr="00895B6E" w14:paraId="4F4188CA" w14:textId="77777777" w:rsidTr="00AD5154">
        <w:tc>
          <w:tcPr>
            <w:tcW w:w="3708" w:type="dxa"/>
            <w:gridSpan w:val="2"/>
          </w:tcPr>
          <w:p w14:paraId="65EA9893" w14:textId="707BFCE2" w:rsidR="0096034A" w:rsidRPr="0096034A" w:rsidRDefault="003D73AB" w:rsidP="003D73AB">
            <w:pPr>
              <w:rPr>
                <w:rFonts w:ascii="Calisto MT" w:hAnsi="Calisto MT"/>
              </w:rPr>
            </w:pPr>
            <w:r>
              <w:rPr>
                <w:rFonts w:ascii="Calisto MT" w:hAnsi="Calisto MT"/>
              </w:rPr>
              <w:t>1. Compile program in silent mode</w:t>
            </w:r>
          </w:p>
        </w:tc>
        <w:tc>
          <w:tcPr>
            <w:tcW w:w="2116" w:type="dxa"/>
          </w:tcPr>
          <w:p w14:paraId="73EC3BDB" w14:textId="100FB363" w:rsidR="00AA5D01" w:rsidRPr="00895B6E" w:rsidRDefault="003D73AB" w:rsidP="00AD5154">
            <w:pPr>
              <w:rPr>
                <w:rFonts w:ascii="Calisto MT" w:hAnsi="Calisto MT"/>
              </w:rPr>
            </w:pPr>
            <w:r>
              <w:rPr>
                <w:rFonts w:ascii="Calisto MT" w:hAnsi="Calisto MT"/>
              </w:rPr>
              <w:t xml:space="preserve">Program should compile without </w:t>
            </w:r>
            <w:r w:rsidR="00C06FC5">
              <w:rPr>
                <w:rFonts w:ascii="Calisto MT" w:hAnsi="Calisto MT"/>
              </w:rPr>
              <w:t>errors</w:t>
            </w:r>
          </w:p>
        </w:tc>
        <w:tc>
          <w:tcPr>
            <w:tcW w:w="819" w:type="dxa"/>
          </w:tcPr>
          <w:p w14:paraId="48C13572" w14:textId="407167AA" w:rsidR="00AA5D01" w:rsidRPr="00895B6E" w:rsidRDefault="00AA5D01" w:rsidP="00AD5154">
            <w:pPr>
              <w:rPr>
                <w:rFonts w:ascii="Calisto MT" w:hAnsi="Calisto MT"/>
              </w:rPr>
            </w:pPr>
          </w:p>
        </w:tc>
        <w:tc>
          <w:tcPr>
            <w:tcW w:w="807" w:type="dxa"/>
          </w:tcPr>
          <w:p w14:paraId="372C3E0A" w14:textId="77777777" w:rsidR="00AA5D01" w:rsidRPr="00895B6E" w:rsidRDefault="00AA5D01" w:rsidP="00AD5154">
            <w:pPr>
              <w:rPr>
                <w:rFonts w:ascii="Calisto MT" w:hAnsi="Calisto MT"/>
              </w:rPr>
            </w:pPr>
          </w:p>
        </w:tc>
        <w:tc>
          <w:tcPr>
            <w:tcW w:w="2191" w:type="dxa"/>
          </w:tcPr>
          <w:p w14:paraId="3754E77D" w14:textId="77777777" w:rsidR="00AA5D01" w:rsidRPr="00895B6E" w:rsidRDefault="00AA5D01" w:rsidP="00AD5154">
            <w:pPr>
              <w:rPr>
                <w:rFonts w:ascii="Calisto MT" w:hAnsi="Calisto MT"/>
              </w:rPr>
            </w:pPr>
          </w:p>
        </w:tc>
      </w:tr>
      <w:tr w:rsidR="00AD5154" w:rsidRPr="00895B6E" w14:paraId="6E76F3E2" w14:textId="77777777" w:rsidTr="00AD5154">
        <w:tc>
          <w:tcPr>
            <w:tcW w:w="3708" w:type="dxa"/>
            <w:gridSpan w:val="2"/>
          </w:tcPr>
          <w:p w14:paraId="57BD7221" w14:textId="4D9F5D35" w:rsidR="003D73AB" w:rsidRDefault="00AA5D01" w:rsidP="003D73AB">
            <w:pPr>
              <w:rPr>
                <w:rFonts w:ascii="Calisto MT" w:hAnsi="Calisto MT"/>
              </w:rPr>
            </w:pPr>
            <w:r>
              <w:rPr>
                <w:rFonts w:ascii="Calisto MT" w:hAnsi="Calisto MT"/>
              </w:rPr>
              <w:t>2.</w:t>
            </w:r>
            <w:r w:rsidR="003D73AB">
              <w:rPr>
                <w:rFonts w:ascii="Calisto MT" w:hAnsi="Calisto MT"/>
              </w:rPr>
              <w:t xml:space="preserve"> </w:t>
            </w:r>
            <w:r w:rsidR="003D73AB" w:rsidRPr="0096034A">
              <w:rPr>
                <w:rFonts w:ascii="Calisto MT" w:hAnsi="Calisto MT"/>
              </w:rPr>
              <w:t>Run program with arguments:</w:t>
            </w:r>
          </w:p>
          <w:p w14:paraId="19D0336F" w14:textId="296D438F" w:rsidR="003D73AB" w:rsidRDefault="003D73AB" w:rsidP="003D73AB">
            <w:pPr>
              <w:rPr>
                <w:rFonts w:ascii="Calisto MT" w:hAnsi="Calisto MT"/>
              </w:rPr>
            </w:pPr>
            <w:r>
              <w:rPr>
                <w:rFonts w:ascii="Calisto MT" w:hAnsi="Calisto MT"/>
              </w:rPr>
              <w:t xml:space="preserve">#sets = </w:t>
            </w:r>
            <w:r w:rsidR="00CE07C1">
              <w:rPr>
                <w:rFonts w:ascii="Calisto MT" w:hAnsi="Calisto MT"/>
              </w:rPr>
              <w:t>8192</w:t>
            </w:r>
          </w:p>
          <w:p w14:paraId="6351DBD3" w14:textId="5FC59AF7" w:rsidR="003D73AB" w:rsidRDefault="003D73AB" w:rsidP="003D73AB">
            <w:pPr>
              <w:rPr>
                <w:rFonts w:ascii="Calisto MT" w:hAnsi="Calisto MT"/>
              </w:rPr>
            </w:pPr>
            <w:r>
              <w:rPr>
                <w:rFonts w:ascii="Calisto MT" w:hAnsi="Calisto MT"/>
              </w:rPr>
              <w:lastRenderedPageBreak/>
              <w:t xml:space="preserve">Line size = </w:t>
            </w:r>
            <w:r w:rsidR="00CE07C1">
              <w:rPr>
                <w:rFonts w:ascii="Calisto MT" w:hAnsi="Calisto MT"/>
              </w:rPr>
              <w:t>64</w:t>
            </w:r>
          </w:p>
          <w:p w14:paraId="566B17D3" w14:textId="3AD6E3A7" w:rsidR="003D73AB" w:rsidRDefault="003D73AB" w:rsidP="003D73AB">
            <w:pPr>
              <w:rPr>
                <w:rFonts w:ascii="Calisto MT" w:hAnsi="Calisto MT"/>
              </w:rPr>
            </w:pPr>
            <w:r>
              <w:rPr>
                <w:rFonts w:ascii="Calisto MT" w:hAnsi="Calisto MT"/>
              </w:rPr>
              <w:t xml:space="preserve">Associativity = </w:t>
            </w:r>
            <w:r w:rsidR="00CE07C1">
              <w:rPr>
                <w:rFonts w:ascii="Calisto MT" w:hAnsi="Calisto MT"/>
              </w:rPr>
              <w:t>16</w:t>
            </w:r>
          </w:p>
          <w:p w14:paraId="657DE240" w14:textId="77777777" w:rsidR="003D73AB" w:rsidRPr="0096034A" w:rsidRDefault="003D73AB" w:rsidP="003D73AB">
            <w:pPr>
              <w:rPr>
                <w:rFonts w:ascii="Calisto MT" w:hAnsi="Calisto MT"/>
              </w:rPr>
            </w:pPr>
            <w:r>
              <w:rPr>
                <w:rFonts w:ascii="Calisto MT" w:hAnsi="Calisto MT"/>
              </w:rPr>
              <w:t>Trace file = “TestStatistics.txt”</w:t>
            </w:r>
          </w:p>
          <w:p w14:paraId="20299A2E" w14:textId="77777777" w:rsidR="00AA5D01" w:rsidRPr="00895B6E" w:rsidRDefault="00AA5D01" w:rsidP="00AD5154">
            <w:pPr>
              <w:rPr>
                <w:rFonts w:ascii="Calisto MT" w:hAnsi="Calisto MT"/>
              </w:rPr>
            </w:pPr>
          </w:p>
        </w:tc>
        <w:tc>
          <w:tcPr>
            <w:tcW w:w="2116" w:type="dxa"/>
          </w:tcPr>
          <w:p w14:paraId="770CA6A8" w14:textId="6703CEC2" w:rsidR="00AA5D01" w:rsidRPr="00895B6E" w:rsidRDefault="00D23CC9" w:rsidP="00AD5154">
            <w:pPr>
              <w:rPr>
                <w:rFonts w:ascii="Calisto MT" w:hAnsi="Calisto MT"/>
              </w:rPr>
            </w:pPr>
            <w:r>
              <w:rPr>
                <w:rFonts w:ascii="Calisto MT" w:hAnsi="Calisto MT"/>
              </w:rPr>
              <w:lastRenderedPageBreak/>
              <w:t>Program runs, no errors</w:t>
            </w:r>
          </w:p>
        </w:tc>
        <w:tc>
          <w:tcPr>
            <w:tcW w:w="819" w:type="dxa"/>
          </w:tcPr>
          <w:p w14:paraId="3B6273F7" w14:textId="77777777" w:rsidR="00AA5D01" w:rsidRPr="00895B6E" w:rsidRDefault="00AA5D01" w:rsidP="00AD5154">
            <w:pPr>
              <w:rPr>
                <w:rFonts w:ascii="Calisto MT" w:hAnsi="Calisto MT"/>
              </w:rPr>
            </w:pPr>
          </w:p>
        </w:tc>
        <w:tc>
          <w:tcPr>
            <w:tcW w:w="807" w:type="dxa"/>
          </w:tcPr>
          <w:p w14:paraId="4B07AB2A" w14:textId="77777777" w:rsidR="00AA5D01" w:rsidRPr="00895B6E" w:rsidRDefault="00AA5D01" w:rsidP="00AD5154">
            <w:pPr>
              <w:rPr>
                <w:rFonts w:ascii="Calisto MT" w:hAnsi="Calisto MT"/>
              </w:rPr>
            </w:pPr>
          </w:p>
        </w:tc>
        <w:tc>
          <w:tcPr>
            <w:tcW w:w="2191" w:type="dxa"/>
          </w:tcPr>
          <w:p w14:paraId="003E3B56" w14:textId="77777777" w:rsidR="00AA5D01" w:rsidRPr="00895B6E" w:rsidRDefault="00AA5D01" w:rsidP="00AD5154">
            <w:pPr>
              <w:rPr>
                <w:rFonts w:ascii="Calisto MT" w:hAnsi="Calisto MT"/>
              </w:rPr>
            </w:pPr>
          </w:p>
        </w:tc>
      </w:tr>
      <w:tr w:rsidR="00AD5154" w:rsidRPr="00895B6E" w14:paraId="4E06F94D" w14:textId="77777777" w:rsidTr="00AD5154">
        <w:tc>
          <w:tcPr>
            <w:tcW w:w="3708" w:type="dxa"/>
            <w:gridSpan w:val="2"/>
          </w:tcPr>
          <w:p w14:paraId="6477144B" w14:textId="576ADEFD" w:rsidR="00AA5D01" w:rsidRPr="00895B6E" w:rsidRDefault="00AA5D01" w:rsidP="00AD5154">
            <w:pPr>
              <w:rPr>
                <w:rFonts w:ascii="Calisto MT" w:hAnsi="Calisto MT"/>
              </w:rPr>
            </w:pPr>
            <w:r>
              <w:rPr>
                <w:rFonts w:ascii="Calisto MT" w:hAnsi="Calisto MT"/>
              </w:rPr>
              <w:lastRenderedPageBreak/>
              <w:t>3.</w:t>
            </w:r>
            <w:r w:rsidR="00AD5154">
              <w:rPr>
                <w:rFonts w:ascii="Calisto MT" w:hAnsi="Calisto MT"/>
              </w:rPr>
              <w:t xml:space="preserve"> Read screen output</w:t>
            </w:r>
          </w:p>
        </w:tc>
        <w:tc>
          <w:tcPr>
            <w:tcW w:w="2116" w:type="dxa"/>
          </w:tcPr>
          <w:p w14:paraId="47527EC0" w14:textId="768CFBD0" w:rsidR="00AD5154" w:rsidRPr="00895B6E" w:rsidRDefault="00AD5154" w:rsidP="00AD5154">
            <w:pPr>
              <w:rPr>
                <w:rFonts w:ascii="Calisto MT" w:hAnsi="Calisto MT"/>
              </w:rPr>
            </w:pPr>
            <w:r>
              <w:rPr>
                <w:rFonts w:ascii="Calisto MT" w:hAnsi="Calisto MT"/>
              </w:rPr>
              <w:t xml:space="preserve">Should display Cache Architecture parameters followed by Cache Statistics parameters </w:t>
            </w:r>
          </w:p>
        </w:tc>
        <w:tc>
          <w:tcPr>
            <w:tcW w:w="819" w:type="dxa"/>
          </w:tcPr>
          <w:p w14:paraId="42D56F1B" w14:textId="77777777" w:rsidR="00AA5D01" w:rsidRPr="00895B6E" w:rsidRDefault="00AA5D01" w:rsidP="00AD5154">
            <w:pPr>
              <w:rPr>
                <w:rFonts w:ascii="Calisto MT" w:hAnsi="Calisto MT"/>
              </w:rPr>
            </w:pPr>
          </w:p>
        </w:tc>
        <w:tc>
          <w:tcPr>
            <w:tcW w:w="807" w:type="dxa"/>
          </w:tcPr>
          <w:p w14:paraId="1114331B" w14:textId="77777777" w:rsidR="00AA5D01" w:rsidRPr="00895B6E" w:rsidRDefault="00AA5D01" w:rsidP="00AD5154">
            <w:pPr>
              <w:rPr>
                <w:rFonts w:ascii="Calisto MT" w:hAnsi="Calisto MT"/>
              </w:rPr>
            </w:pPr>
          </w:p>
        </w:tc>
        <w:tc>
          <w:tcPr>
            <w:tcW w:w="2191" w:type="dxa"/>
          </w:tcPr>
          <w:p w14:paraId="4EF9538C" w14:textId="77777777" w:rsidR="00AA5D01" w:rsidRPr="00895B6E" w:rsidRDefault="00AA5D01" w:rsidP="00AD5154">
            <w:pPr>
              <w:rPr>
                <w:rFonts w:ascii="Calisto MT" w:hAnsi="Calisto MT"/>
              </w:rPr>
            </w:pPr>
          </w:p>
        </w:tc>
      </w:tr>
      <w:tr w:rsidR="00AD5154" w:rsidRPr="00895B6E" w14:paraId="7FB657FC" w14:textId="77777777" w:rsidTr="00AD5154">
        <w:tc>
          <w:tcPr>
            <w:tcW w:w="3708" w:type="dxa"/>
            <w:gridSpan w:val="2"/>
          </w:tcPr>
          <w:p w14:paraId="7C96D7D6" w14:textId="17A02B45" w:rsidR="00AA5D01" w:rsidRPr="00895B6E" w:rsidRDefault="00AA5D01" w:rsidP="00AD5154">
            <w:pPr>
              <w:rPr>
                <w:rFonts w:ascii="Calisto MT" w:hAnsi="Calisto MT"/>
              </w:rPr>
            </w:pPr>
            <w:r>
              <w:rPr>
                <w:rFonts w:ascii="Calisto MT" w:hAnsi="Calisto MT"/>
              </w:rPr>
              <w:t>4.</w:t>
            </w:r>
            <w:r w:rsidR="00A573A0">
              <w:rPr>
                <w:rFonts w:ascii="Calisto MT" w:hAnsi="Calisto MT"/>
              </w:rPr>
              <w:t xml:space="preserve"> </w:t>
            </w:r>
            <w:r w:rsidR="000A6B84">
              <w:rPr>
                <w:rFonts w:ascii="Calisto MT" w:hAnsi="Calisto MT"/>
              </w:rPr>
              <w:t>Check</w:t>
            </w:r>
            <w:r w:rsidR="00A573A0">
              <w:rPr>
                <w:rFonts w:ascii="Calisto MT" w:hAnsi="Calisto MT"/>
              </w:rPr>
              <w:t xml:space="preserve"> cache capacity value</w:t>
            </w:r>
          </w:p>
        </w:tc>
        <w:tc>
          <w:tcPr>
            <w:tcW w:w="2116" w:type="dxa"/>
          </w:tcPr>
          <w:p w14:paraId="41E316EA" w14:textId="0F5F1FB9" w:rsidR="00AA5D01" w:rsidRPr="00895B6E" w:rsidRDefault="00AA5D01" w:rsidP="00AD5154">
            <w:pPr>
              <w:rPr>
                <w:rFonts w:ascii="Calisto MT" w:hAnsi="Calisto MT"/>
              </w:rPr>
            </w:pPr>
          </w:p>
        </w:tc>
        <w:tc>
          <w:tcPr>
            <w:tcW w:w="819" w:type="dxa"/>
          </w:tcPr>
          <w:p w14:paraId="3FF2F7AF" w14:textId="77777777" w:rsidR="00AA5D01" w:rsidRPr="00895B6E" w:rsidRDefault="00AA5D01" w:rsidP="00AD5154">
            <w:pPr>
              <w:rPr>
                <w:rFonts w:ascii="Calisto MT" w:hAnsi="Calisto MT"/>
              </w:rPr>
            </w:pPr>
          </w:p>
        </w:tc>
        <w:tc>
          <w:tcPr>
            <w:tcW w:w="807" w:type="dxa"/>
          </w:tcPr>
          <w:p w14:paraId="6714C4E5" w14:textId="77777777" w:rsidR="00AA5D01" w:rsidRPr="00895B6E" w:rsidRDefault="00AA5D01" w:rsidP="00AD5154">
            <w:pPr>
              <w:rPr>
                <w:rFonts w:ascii="Calisto MT" w:hAnsi="Calisto MT"/>
              </w:rPr>
            </w:pPr>
          </w:p>
        </w:tc>
        <w:tc>
          <w:tcPr>
            <w:tcW w:w="2191" w:type="dxa"/>
          </w:tcPr>
          <w:p w14:paraId="22D27A9B" w14:textId="77777777" w:rsidR="00AA5D01" w:rsidRPr="00895B6E" w:rsidRDefault="00AA5D01" w:rsidP="00AD5154">
            <w:pPr>
              <w:rPr>
                <w:rFonts w:ascii="Calisto MT" w:hAnsi="Calisto MT"/>
              </w:rPr>
            </w:pPr>
          </w:p>
        </w:tc>
      </w:tr>
      <w:tr w:rsidR="00AD5154" w:rsidRPr="00895B6E" w14:paraId="59AEDC22" w14:textId="77777777" w:rsidTr="00AD5154">
        <w:tc>
          <w:tcPr>
            <w:tcW w:w="3708" w:type="dxa"/>
            <w:gridSpan w:val="2"/>
          </w:tcPr>
          <w:p w14:paraId="115A49EC" w14:textId="41A22978" w:rsidR="00AA5D01" w:rsidRPr="00895B6E" w:rsidRDefault="00AA5D01" w:rsidP="00AD5154">
            <w:pPr>
              <w:rPr>
                <w:rFonts w:ascii="Calisto MT" w:hAnsi="Calisto MT"/>
              </w:rPr>
            </w:pPr>
            <w:r>
              <w:rPr>
                <w:rFonts w:ascii="Calisto MT" w:hAnsi="Calisto MT"/>
              </w:rPr>
              <w:t>5.</w:t>
            </w:r>
            <w:r w:rsidR="00A573A0">
              <w:rPr>
                <w:rFonts w:ascii="Calisto MT" w:hAnsi="Calisto MT"/>
              </w:rPr>
              <w:t xml:space="preserve"> </w:t>
            </w:r>
            <w:r w:rsidR="000A6B84">
              <w:rPr>
                <w:rFonts w:ascii="Calisto MT" w:hAnsi="Calisto MT"/>
              </w:rPr>
              <w:t>Check</w:t>
            </w:r>
            <w:r w:rsidR="00A573A0">
              <w:rPr>
                <w:rFonts w:ascii="Calisto MT" w:hAnsi="Calisto MT"/>
              </w:rPr>
              <w:t xml:space="preserve"> cache number of sets</w:t>
            </w:r>
          </w:p>
        </w:tc>
        <w:tc>
          <w:tcPr>
            <w:tcW w:w="2116" w:type="dxa"/>
          </w:tcPr>
          <w:p w14:paraId="4FD2A173" w14:textId="60E8430D" w:rsidR="00AA5D01" w:rsidRPr="00895B6E" w:rsidRDefault="00CE07C1" w:rsidP="00AD5154">
            <w:pPr>
              <w:rPr>
                <w:rFonts w:ascii="Calisto MT" w:hAnsi="Calisto MT"/>
              </w:rPr>
            </w:pPr>
            <w:r>
              <w:rPr>
                <w:rFonts w:ascii="Calisto MT" w:hAnsi="Calisto MT"/>
              </w:rPr>
              <w:t>1892</w:t>
            </w:r>
          </w:p>
        </w:tc>
        <w:tc>
          <w:tcPr>
            <w:tcW w:w="819" w:type="dxa"/>
          </w:tcPr>
          <w:p w14:paraId="5E8893E3" w14:textId="77777777" w:rsidR="00AA5D01" w:rsidRPr="00895B6E" w:rsidRDefault="00AA5D01" w:rsidP="00AD5154">
            <w:pPr>
              <w:rPr>
                <w:rFonts w:ascii="Calisto MT" w:hAnsi="Calisto MT"/>
              </w:rPr>
            </w:pPr>
          </w:p>
        </w:tc>
        <w:tc>
          <w:tcPr>
            <w:tcW w:w="807" w:type="dxa"/>
          </w:tcPr>
          <w:p w14:paraId="389E66DF" w14:textId="77777777" w:rsidR="00AA5D01" w:rsidRPr="00895B6E" w:rsidRDefault="00AA5D01" w:rsidP="00AD5154">
            <w:pPr>
              <w:rPr>
                <w:rFonts w:ascii="Calisto MT" w:hAnsi="Calisto MT"/>
              </w:rPr>
            </w:pPr>
          </w:p>
        </w:tc>
        <w:tc>
          <w:tcPr>
            <w:tcW w:w="2191" w:type="dxa"/>
          </w:tcPr>
          <w:p w14:paraId="2FDD5912" w14:textId="77777777" w:rsidR="00AA5D01" w:rsidRPr="00895B6E" w:rsidRDefault="00AA5D01" w:rsidP="00AD5154">
            <w:pPr>
              <w:rPr>
                <w:rFonts w:ascii="Calisto MT" w:hAnsi="Calisto MT"/>
              </w:rPr>
            </w:pPr>
          </w:p>
        </w:tc>
      </w:tr>
      <w:tr w:rsidR="00AD5154" w:rsidRPr="00895B6E" w14:paraId="40BE4FE8" w14:textId="77777777" w:rsidTr="00AD5154">
        <w:tc>
          <w:tcPr>
            <w:tcW w:w="3708" w:type="dxa"/>
            <w:gridSpan w:val="2"/>
          </w:tcPr>
          <w:p w14:paraId="243FE0F7" w14:textId="61DEF67A" w:rsidR="00AA5D01" w:rsidRPr="00895B6E" w:rsidRDefault="00AA5D01" w:rsidP="00A573A0">
            <w:pPr>
              <w:rPr>
                <w:rFonts w:ascii="Calisto MT" w:hAnsi="Calisto MT"/>
              </w:rPr>
            </w:pPr>
            <w:r>
              <w:rPr>
                <w:rFonts w:ascii="Calisto MT" w:hAnsi="Calisto MT"/>
              </w:rPr>
              <w:t>6.</w:t>
            </w:r>
            <w:r w:rsidR="00A573A0">
              <w:rPr>
                <w:rFonts w:ascii="Calisto MT" w:hAnsi="Calisto MT"/>
              </w:rPr>
              <w:t xml:space="preserve"> </w:t>
            </w:r>
            <w:r w:rsidR="000A6B84">
              <w:rPr>
                <w:rFonts w:ascii="Calisto MT" w:hAnsi="Calisto MT"/>
              </w:rPr>
              <w:t>Check</w:t>
            </w:r>
            <w:r w:rsidR="00A573A0">
              <w:rPr>
                <w:rFonts w:ascii="Calisto MT" w:hAnsi="Calisto MT"/>
              </w:rPr>
              <w:t xml:space="preserve"> line size</w:t>
            </w:r>
          </w:p>
        </w:tc>
        <w:tc>
          <w:tcPr>
            <w:tcW w:w="2116" w:type="dxa"/>
          </w:tcPr>
          <w:p w14:paraId="41A62AB0" w14:textId="49612B34" w:rsidR="00AA5D01" w:rsidRPr="00895B6E" w:rsidRDefault="00CE07C1" w:rsidP="00AD5154">
            <w:pPr>
              <w:rPr>
                <w:rFonts w:ascii="Calisto MT" w:hAnsi="Calisto MT"/>
              </w:rPr>
            </w:pPr>
            <w:r>
              <w:rPr>
                <w:rFonts w:ascii="Calisto MT" w:hAnsi="Calisto MT"/>
              </w:rPr>
              <w:t>64</w:t>
            </w:r>
          </w:p>
        </w:tc>
        <w:tc>
          <w:tcPr>
            <w:tcW w:w="819" w:type="dxa"/>
          </w:tcPr>
          <w:p w14:paraId="1EC07C4E" w14:textId="77777777" w:rsidR="00AA5D01" w:rsidRPr="00895B6E" w:rsidRDefault="00AA5D01" w:rsidP="00AD5154">
            <w:pPr>
              <w:rPr>
                <w:rFonts w:ascii="Calisto MT" w:hAnsi="Calisto MT"/>
              </w:rPr>
            </w:pPr>
          </w:p>
        </w:tc>
        <w:tc>
          <w:tcPr>
            <w:tcW w:w="807" w:type="dxa"/>
          </w:tcPr>
          <w:p w14:paraId="596D720F" w14:textId="77777777" w:rsidR="00AA5D01" w:rsidRPr="00895B6E" w:rsidRDefault="00AA5D01" w:rsidP="00AD5154">
            <w:pPr>
              <w:rPr>
                <w:rFonts w:ascii="Calisto MT" w:hAnsi="Calisto MT"/>
              </w:rPr>
            </w:pPr>
          </w:p>
        </w:tc>
        <w:tc>
          <w:tcPr>
            <w:tcW w:w="2191" w:type="dxa"/>
          </w:tcPr>
          <w:p w14:paraId="56BD8C5A" w14:textId="77777777" w:rsidR="00AA5D01" w:rsidRPr="00895B6E" w:rsidRDefault="00AA5D01" w:rsidP="00AD5154">
            <w:pPr>
              <w:rPr>
                <w:rFonts w:ascii="Calisto MT" w:hAnsi="Calisto MT"/>
              </w:rPr>
            </w:pPr>
          </w:p>
        </w:tc>
      </w:tr>
      <w:tr w:rsidR="00AD5154" w:rsidRPr="00895B6E" w14:paraId="6C68842B" w14:textId="77777777" w:rsidTr="00AD5154">
        <w:tc>
          <w:tcPr>
            <w:tcW w:w="3708" w:type="dxa"/>
            <w:gridSpan w:val="2"/>
          </w:tcPr>
          <w:p w14:paraId="600C50BE" w14:textId="12AB301A" w:rsidR="00AA5D01" w:rsidRPr="00895B6E" w:rsidRDefault="00AA5D01" w:rsidP="00AD5154">
            <w:pPr>
              <w:rPr>
                <w:rFonts w:ascii="Calisto MT" w:hAnsi="Calisto MT"/>
              </w:rPr>
            </w:pPr>
            <w:r>
              <w:rPr>
                <w:rFonts w:ascii="Calisto MT" w:hAnsi="Calisto MT"/>
              </w:rPr>
              <w:t>7.</w:t>
            </w:r>
            <w:r w:rsidR="00A573A0">
              <w:rPr>
                <w:rFonts w:ascii="Calisto MT" w:hAnsi="Calisto MT"/>
              </w:rPr>
              <w:t xml:space="preserve"> </w:t>
            </w:r>
            <w:r w:rsidR="000A6B84">
              <w:rPr>
                <w:rFonts w:ascii="Calisto MT" w:hAnsi="Calisto MT"/>
              </w:rPr>
              <w:t>Check</w:t>
            </w:r>
            <w:r w:rsidR="00A573A0">
              <w:rPr>
                <w:rFonts w:ascii="Calisto MT" w:hAnsi="Calisto MT"/>
              </w:rPr>
              <w:t xml:space="preserve"> total # of lines</w:t>
            </w:r>
          </w:p>
        </w:tc>
        <w:tc>
          <w:tcPr>
            <w:tcW w:w="2116" w:type="dxa"/>
          </w:tcPr>
          <w:p w14:paraId="53828494" w14:textId="77777777" w:rsidR="00AA5D01" w:rsidRPr="00895B6E" w:rsidRDefault="00AA5D01" w:rsidP="00AD5154">
            <w:pPr>
              <w:rPr>
                <w:rFonts w:ascii="Calisto MT" w:hAnsi="Calisto MT"/>
              </w:rPr>
            </w:pPr>
          </w:p>
        </w:tc>
        <w:tc>
          <w:tcPr>
            <w:tcW w:w="819" w:type="dxa"/>
          </w:tcPr>
          <w:p w14:paraId="51250FC2" w14:textId="77777777" w:rsidR="00AA5D01" w:rsidRPr="00895B6E" w:rsidRDefault="00AA5D01" w:rsidP="00AD5154">
            <w:pPr>
              <w:rPr>
                <w:rFonts w:ascii="Calisto MT" w:hAnsi="Calisto MT"/>
              </w:rPr>
            </w:pPr>
          </w:p>
        </w:tc>
        <w:tc>
          <w:tcPr>
            <w:tcW w:w="807" w:type="dxa"/>
          </w:tcPr>
          <w:p w14:paraId="15DA7832" w14:textId="77777777" w:rsidR="00AA5D01" w:rsidRPr="00895B6E" w:rsidRDefault="00AA5D01" w:rsidP="00AD5154">
            <w:pPr>
              <w:rPr>
                <w:rFonts w:ascii="Calisto MT" w:hAnsi="Calisto MT"/>
              </w:rPr>
            </w:pPr>
          </w:p>
        </w:tc>
        <w:tc>
          <w:tcPr>
            <w:tcW w:w="2191" w:type="dxa"/>
          </w:tcPr>
          <w:p w14:paraId="7941CD29" w14:textId="77777777" w:rsidR="00AA5D01" w:rsidRPr="00895B6E" w:rsidRDefault="00AA5D01" w:rsidP="00AD5154">
            <w:pPr>
              <w:rPr>
                <w:rFonts w:ascii="Calisto MT" w:hAnsi="Calisto MT"/>
              </w:rPr>
            </w:pPr>
          </w:p>
        </w:tc>
      </w:tr>
      <w:tr w:rsidR="00AD5154" w:rsidRPr="00895B6E" w14:paraId="65AFABB3" w14:textId="77777777" w:rsidTr="00AD5154">
        <w:tc>
          <w:tcPr>
            <w:tcW w:w="3708" w:type="dxa"/>
            <w:gridSpan w:val="2"/>
          </w:tcPr>
          <w:p w14:paraId="00A36394" w14:textId="18C5D81B" w:rsidR="00AA5D01" w:rsidRPr="00895B6E" w:rsidRDefault="00AA5D01" w:rsidP="00AD5154">
            <w:pPr>
              <w:rPr>
                <w:rFonts w:ascii="Calisto MT" w:hAnsi="Calisto MT"/>
              </w:rPr>
            </w:pPr>
            <w:r>
              <w:rPr>
                <w:rFonts w:ascii="Calisto MT" w:hAnsi="Calisto MT"/>
              </w:rPr>
              <w:t>8.</w:t>
            </w:r>
            <w:r w:rsidR="00A573A0">
              <w:rPr>
                <w:rFonts w:ascii="Calisto MT" w:hAnsi="Calisto MT"/>
              </w:rPr>
              <w:t xml:space="preserve"> </w:t>
            </w:r>
            <w:r w:rsidR="000A6B84">
              <w:rPr>
                <w:rFonts w:ascii="Calisto MT" w:hAnsi="Calisto MT"/>
              </w:rPr>
              <w:t>Check</w:t>
            </w:r>
            <w:r w:rsidR="00A573A0">
              <w:rPr>
                <w:rFonts w:ascii="Calisto MT" w:hAnsi="Calisto MT"/>
              </w:rPr>
              <w:t xml:space="preserve"> cache associativity</w:t>
            </w:r>
          </w:p>
        </w:tc>
        <w:tc>
          <w:tcPr>
            <w:tcW w:w="2116" w:type="dxa"/>
          </w:tcPr>
          <w:p w14:paraId="172FE548" w14:textId="2FC34FCB" w:rsidR="00AA5D01" w:rsidRPr="00895B6E" w:rsidRDefault="00CE07C1" w:rsidP="00AD5154">
            <w:pPr>
              <w:rPr>
                <w:rFonts w:ascii="Calisto MT" w:hAnsi="Calisto MT"/>
              </w:rPr>
            </w:pPr>
            <w:r>
              <w:rPr>
                <w:rFonts w:ascii="Calisto MT" w:hAnsi="Calisto MT"/>
              </w:rPr>
              <w:t>16</w:t>
            </w:r>
          </w:p>
        </w:tc>
        <w:tc>
          <w:tcPr>
            <w:tcW w:w="819" w:type="dxa"/>
          </w:tcPr>
          <w:p w14:paraId="237BBDB2" w14:textId="77777777" w:rsidR="00AA5D01" w:rsidRPr="00895B6E" w:rsidRDefault="00AA5D01" w:rsidP="00AD5154">
            <w:pPr>
              <w:rPr>
                <w:rFonts w:ascii="Calisto MT" w:hAnsi="Calisto MT"/>
              </w:rPr>
            </w:pPr>
          </w:p>
        </w:tc>
        <w:tc>
          <w:tcPr>
            <w:tcW w:w="807" w:type="dxa"/>
          </w:tcPr>
          <w:p w14:paraId="5D292007" w14:textId="77777777" w:rsidR="00AA5D01" w:rsidRPr="00895B6E" w:rsidRDefault="00AA5D01" w:rsidP="00AD5154">
            <w:pPr>
              <w:rPr>
                <w:rFonts w:ascii="Calisto MT" w:hAnsi="Calisto MT"/>
              </w:rPr>
            </w:pPr>
          </w:p>
        </w:tc>
        <w:tc>
          <w:tcPr>
            <w:tcW w:w="2191" w:type="dxa"/>
          </w:tcPr>
          <w:p w14:paraId="0DBEA43F" w14:textId="77777777" w:rsidR="00AA5D01" w:rsidRPr="00895B6E" w:rsidRDefault="00AA5D01" w:rsidP="00AD5154">
            <w:pPr>
              <w:rPr>
                <w:rFonts w:ascii="Calisto MT" w:hAnsi="Calisto MT"/>
              </w:rPr>
            </w:pPr>
          </w:p>
        </w:tc>
      </w:tr>
      <w:tr w:rsidR="00AD5154" w:rsidRPr="00895B6E" w14:paraId="71AC291D" w14:textId="77777777" w:rsidTr="00AD5154">
        <w:tc>
          <w:tcPr>
            <w:tcW w:w="3708" w:type="dxa"/>
            <w:gridSpan w:val="2"/>
          </w:tcPr>
          <w:p w14:paraId="1F5ACF51" w14:textId="4DF66885" w:rsidR="00AA5D01" w:rsidRPr="00895B6E" w:rsidRDefault="00AA5D01" w:rsidP="00AD5154">
            <w:pPr>
              <w:rPr>
                <w:rFonts w:ascii="Calisto MT" w:hAnsi="Calisto MT"/>
              </w:rPr>
            </w:pPr>
            <w:r>
              <w:rPr>
                <w:rFonts w:ascii="Calisto MT" w:hAnsi="Calisto MT"/>
              </w:rPr>
              <w:t>9.</w:t>
            </w:r>
            <w:r w:rsidR="000A6B84">
              <w:rPr>
                <w:rFonts w:ascii="Calisto MT" w:hAnsi="Calisto MT"/>
              </w:rPr>
              <w:t xml:space="preserve"> Check </w:t>
            </w:r>
            <w:r w:rsidR="00BE317D">
              <w:rPr>
                <w:rFonts w:ascii="Calisto MT" w:hAnsi="Calisto MT"/>
              </w:rPr>
              <w:t>cache # reads</w:t>
            </w:r>
          </w:p>
        </w:tc>
        <w:tc>
          <w:tcPr>
            <w:tcW w:w="2116" w:type="dxa"/>
          </w:tcPr>
          <w:p w14:paraId="79D00F5E" w14:textId="77777777" w:rsidR="00AA5D01" w:rsidRPr="00895B6E" w:rsidRDefault="00AA5D01" w:rsidP="00AD5154">
            <w:pPr>
              <w:rPr>
                <w:rFonts w:ascii="Calisto MT" w:hAnsi="Calisto MT"/>
              </w:rPr>
            </w:pPr>
          </w:p>
        </w:tc>
        <w:tc>
          <w:tcPr>
            <w:tcW w:w="819" w:type="dxa"/>
          </w:tcPr>
          <w:p w14:paraId="3DEA8B26" w14:textId="77777777" w:rsidR="00AA5D01" w:rsidRPr="00895B6E" w:rsidRDefault="00AA5D01" w:rsidP="00AD5154">
            <w:pPr>
              <w:rPr>
                <w:rFonts w:ascii="Calisto MT" w:hAnsi="Calisto MT"/>
              </w:rPr>
            </w:pPr>
          </w:p>
        </w:tc>
        <w:tc>
          <w:tcPr>
            <w:tcW w:w="807" w:type="dxa"/>
          </w:tcPr>
          <w:p w14:paraId="69E91056" w14:textId="77777777" w:rsidR="00AA5D01" w:rsidRPr="00895B6E" w:rsidRDefault="00AA5D01" w:rsidP="00AD5154">
            <w:pPr>
              <w:rPr>
                <w:rFonts w:ascii="Calisto MT" w:hAnsi="Calisto MT"/>
              </w:rPr>
            </w:pPr>
          </w:p>
        </w:tc>
        <w:tc>
          <w:tcPr>
            <w:tcW w:w="2191" w:type="dxa"/>
          </w:tcPr>
          <w:p w14:paraId="2D24A3C9" w14:textId="77777777" w:rsidR="00AA5D01" w:rsidRPr="00895B6E" w:rsidRDefault="00AA5D01" w:rsidP="00AD5154">
            <w:pPr>
              <w:rPr>
                <w:rFonts w:ascii="Calisto MT" w:hAnsi="Calisto MT"/>
              </w:rPr>
            </w:pPr>
          </w:p>
        </w:tc>
      </w:tr>
      <w:tr w:rsidR="00BE317D" w:rsidRPr="00895B6E" w14:paraId="6E21125A" w14:textId="77777777" w:rsidTr="00AD5154">
        <w:tc>
          <w:tcPr>
            <w:tcW w:w="3708" w:type="dxa"/>
            <w:gridSpan w:val="2"/>
          </w:tcPr>
          <w:p w14:paraId="47A5180B" w14:textId="27E639E2" w:rsidR="00BE317D" w:rsidRDefault="003E5758" w:rsidP="00AD5154">
            <w:pPr>
              <w:rPr>
                <w:rFonts w:ascii="Calisto MT" w:hAnsi="Calisto MT"/>
              </w:rPr>
            </w:pPr>
            <w:r>
              <w:rPr>
                <w:rFonts w:ascii="Calisto MT" w:hAnsi="Calisto MT"/>
              </w:rPr>
              <w:t>10. Check cache # writes</w:t>
            </w:r>
          </w:p>
        </w:tc>
        <w:tc>
          <w:tcPr>
            <w:tcW w:w="2116" w:type="dxa"/>
          </w:tcPr>
          <w:p w14:paraId="239830B8" w14:textId="77777777" w:rsidR="00BE317D" w:rsidRPr="00895B6E" w:rsidRDefault="00BE317D" w:rsidP="00AD5154">
            <w:pPr>
              <w:rPr>
                <w:rFonts w:ascii="Calisto MT" w:hAnsi="Calisto MT"/>
              </w:rPr>
            </w:pPr>
          </w:p>
        </w:tc>
        <w:tc>
          <w:tcPr>
            <w:tcW w:w="819" w:type="dxa"/>
          </w:tcPr>
          <w:p w14:paraId="2091CAB4" w14:textId="77777777" w:rsidR="00BE317D" w:rsidRPr="00895B6E" w:rsidRDefault="00BE317D" w:rsidP="00AD5154">
            <w:pPr>
              <w:rPr>
                <w:rFonts w:ascii="Calisto MT" w:hAnsi="Calisto MT"/>
              </w:rPr>
            </w:pPr>
          </w:p>
        </w:tc>
        <w:tc>
          <w:tcPr>
            <w:tcW w:w="807" w:type="dxa"/>
          </w:tcPr>
          <w:p w14:paraId="141A164A" w14:textId="77777777" w:rsidR="00BE317D" w:rsidRPr="00895B6E" w:rsidRDefault="00BE317D" w:rsidP="00AD5154">
            <w:pPr>
              <w:rPr>
                <w:rFonts w:ascii="Calisto MT" w:hAnsi="Calisto MT"/>
              </w:rPr>
            </w:pPr>
          </w:p>
        </w:tc>
        <w:tc>
          <w:tcPr>
            <w:tcW w:w="2191" w:type="dxa"/>
          </w:tcPr>
          <w:p w14:paraId="47D5BF84" w14:textId="77777777" w:rsidR="00BE317D" w:rsidRPr="00895B6E" w:rsidRDefault="00BE317D" w:rsidP="00AD5154">
            <w:pPr>
              <w:rPr>
                <w:rFonts w:ascii="Calisto MT" w:hAnsi="Calisto MT"/>
              </w:rPr>
            </w:pPr>
          </w:p>
        </w:tc>
      </w:tr>
      <w:tr w:rsidR="00BE317D" w:rsidRPr="00895B6E" w14:paraId="50F87C18" w14:textId="77777777" w:rsidTr="00AD5154">
        <w:tc>
          <w:tcPr>
            <w:tcW w:w="3708" w:type="dxa"/>
            <w:gridSpan w:val="2"/>
          </w:tcPr>
          <w:p w14:paraId="0EB52366" w14:textId="18518CD1" w:rsidR="00BE317D" w:rsidRDefault="003E5758" w:rsidP="00AD5154">
            <w:pPr>
              <w:rPr>
                <w:rFonts w:ascii="Calisto MT" w:hAnsi="Calisto MT"/>
              </w:rPr>
            </w:pPr>
            <w:r>
              <w:rPr>
                <w:rFonts w:ascii="Calisto MT" w:hAnsi="Calisto MT"/>
              </w:rPr>
              <w:t>11. Check cache # accesses</w:t>
            </w:r>
          </w:p>
        </w:tc>
        <w:tc>
          <w:tcPr>
            <w:tcW w:w="2116" w:type="dxa"/>
          </w:tcPr>
          <w:p w14:paraId="561BBD0C" w14:textId="77777777" w:rsidR="00BE317D" w:rsidRPr="00895B6E" w:rsidRDefault="00BE317D" w:rsidP="00AD5154">
            <w:pPr>
              <w:rPr>
                <w:rFonts w:ascii="Calisto MT" w:hAnsi="Calisto MT"/>
              </w:rPr>
            </w:pPr>
          </w:p>
        </w:tc>
        <w:tc>
          <w:tcPr>
            <w:tcW w:w="819" w:type="dxa"/>
          </w:tcPr>
          <w:p w14:paraId="013049A8" w14:textId="77777777" w:rsidR="00BE317D" w:rsidRPr="00895B6E" w:rsidRDefault="00BE317D" w:rsidP="00AD5154">
            <w:pPr>
              <w:rPr>
                <w:rFonts w:ascii="Calisto MT" w:hAnsi="Calisto MT"/>
              </w:rPr>
            </w:pPr>
          </w:p>
        </w:tc>
        <w:tc>
          <w:tcPr>
            <w:tcW w:w="807" w:type="dxa"/>
          </w:tcPr>
          <w:p w14:paraId="348672C5" w14:textId="77777777" w:rsidR="00BE317D" w:rsidRPr="00895B6E" w:rsidRDefault="00BE317D" w:rsidP="00AD5154">
            <w:pPr>
              <w:rPr>
                <w:rFonts w:ascii="Calisto MT" w:hAnsi="Calisto MT"/>
              </w:rPr>
            </w:pPr>
          </w:p>
        </w:tc>
        <w:tc>
          <w:tcPr>
            <w:tcW w:w="2191" w:type="dxa"/>
          </w:tcPr>
          <w:p w14:paraId="24EDC703" w14:textId="77777777" w:rsidR="00BE317D" w:rsidRPr="00895B6E" w:rsidRDefault="00BE317D" w:rsidP="00AD5154">
            <w:pPr>
              <w:rPr>
                <w:rFonts w:ascii="Calisto MT" w:hAnsi="Calisto MT"/>
              </w:rPr>
            </w:pPr>
          </w:p>
        </w:tc>
      </w:tr>
      <w:tr w:rsidR="00BE317D" w:rsidRPr="00895B6E" w14:paraId="6312179F" w14:textId="77777777" w:rsidTr="00AD5154">
        <w:tc>
          <w:tcPr>
            <w:tcW w:w="3708" w:type="dxa"/>
            <w:gridSpan w:val="2"/>
          </w:tcPr>
          <w:p w14:paraId="0CE4D0CB" w14:textId="46D5D83B" w:rsidR="00BE317D" w:rsidRDefault="003E5758" w:rsidP="00AD5154">
            <w:pPr>
              <w:rPr>
                <w:rFonts w:ascii="Calisto MT" w:hAnsi="Calisto MT"/>
              </w:rPr>
            </w:pPr>
            <w:r>
              <w:rPr>
                <w:rFonts w:ascii="Calisto MT" w:hAnsi="Calisto MT"/>
              </w:rPr>
              <w:t>12. Check cache hit ratio</w:t>
            </w:r>
          </w:p>
        </w:tc>
        <w:tc>
          <w:tcPr>
            <w:tcW w:w="2116" w:type="dxa"/>
          </w:tcPr>
          <w:p w14:paraId="412AC673" w14:textId="77777777" w:rsidR="00BE317D" w:rsidRPr="00895B6E" w:rsidRDefault="00BE317D" w:rsidP="00AD5154">
            <w:pPr>
              <w:rPr>
                <w:rFonts w:ascii="Calisto MT" w:hAnsi="Calisto MT"/>
              </w:rPr>
            </w:pPr>
          </w:p>
        </w:tc>
        <w:tc>
          <w:tcPr>
            <w:tcW w:w="819" w:type="dxa"/>
          </w:tcPr>
          <w:p w14:paraId="210C074A" w14:textId="77777777" w:rsidR="00BE317D" w:rsidRPr="00895B6E" w:rsidRDefault="00BE317D" w:rsidP="00AD5154">
            <w:pPr>
              <w:rPr>
                <w:rFonts w:ascii="Calisto MT" w:hAnsi="Calisto MT"/>
              </w:rPr>
            </w:pPr>
          </w:p>
        </w:tc>
        <w:tc>
          <w:tcPr>
            <w:tcW w:w="807" w:type="dxa"/>
          </w:tcPr>
          <w:p w14:paraId="65806FBB" w14:textId="77777777" w:rsidR="00BE317D" w:rsidRPr="00895B6E" w:rsidRDefault="00BE317D" w:rsidP="00AD5154">
            <w:pPr>
              <w:rPr>
                <w:rFonts w:ascii="Calisto MT" w:hAnsi="Calisto MT"/>
              </w:rPr>
            </w:pPr>
          </w:p>
        </w:tc>
        <w:tc>
          <w:tcPr>
            <w:tcW w:w="2191" w:type="dxa"/>
          </w:tcPr>
          <w:p w14:paraId="0B4B4E93" w14:textId="77777777" w:rsidR="00BE317D" w:rsidRPr="00895B6E" w:rsidRDefault="00BE317D" w:rsidP="00AD5154">
            <w:pPr>
              <w:rPr>
                <w:rFonts w:ascii="Calisto MT" w:hAnsi="Calisto MT"/>
              </w:rPr>
            </w:pPr>
          </w:p>
        </w:tc>
      </w:tr>
      <w:tr w:rsidR="00BE317D" w:rsidRPr="00895B6E" w14:paraId="314BCDE4" w14:textId="77777777" w:rsidTr="00AD5154">
        <w:tc>
          <w:tcPr>
            <w:tcW w:w="3708" w:type="dxa"/>
            <w:gridSpan w:val="2"/>
          </w:tcPr>
          <w:p w14:paraId="5C7E1795" w14:textId="0F56E3B0" w:rsidR="00BE317D" w:rsidRDefault="003E5758" w:rsidP="003E5758">
            <w:pPr>
              <w:rPr>
                <w:rFonts w:ascii="Calisto MT" w:hAnsi="Calisto MT"/>
              </w:rPr>
            </w:pPr>
            <w:r>
              <w:rPr>
                <w:rFonts w:ascii="Calisto MT" w:hAnsi="Calisto MT"/>
              </w:rPr>
              <w:t>13. Check cache # hits</w:t>
            </w:r>
          </w:p>
        </w:tc>
        <w:tc>
          <w:tcPr>
            <w:tcW w:w="2116" w:type="dxa"/>
          </w:tcPr>
          <w:p w14:paraId="6C5B9627" w14:textId="77777777" w:rsidR="00BE317D" w:rsidRPr="00895B6E" w:rsidRDefault="00BE317D" w:rsidP="00AD5154">
            <w:pPr>
              <w:rPr>
                <w:rFonts w:ascii="Calisto MT" w:hAnsi="Calisto MT"/>
              </w:rPr>
            </w:pPr>
          </w:p>
        </w:tc>
        <w:tc>
          <w:tcPr>
            <w:tcW w:w="819" w:type="dxa"/>
          </w:tcPr>
          <w:p w14:paraId="109C4D02" w14:textId="77777777" w:rsidR="00BE317D" w:rsidRPr="00895B6E" w:rsidRDefault="00BE317D" w:rsidP="00AD5154">
            <w:pPr>
              <w:rPr>
                <w:rFonts w:ascii="Calisto MT" w:hAnsi="Calisto MT"/>
              </w:rPr>
            </w:pPr>
          </w:p>
        </w:tc>
        <w:tc>
          <w:tcPr>
            <w:tcW w:w="807" w:type="dxa"/>
          </w:tcPr>
          <w:p w14:paraId="5742FC80" w14:textId="77777777" w:rsidR="00BE317D" w:rsidRPr="00895B6E" w:rsidRDefault="00BE317D" w:rsidP="00AD5154">
            <w:pPr>
              <w:rPr>
                <w:rFonts w:ascii="Calisto MT" w:hAnsi="Calisto MT"/>
              </w:rPr>
            </w:pPr>
          </w:p>
        </w:tc>
        <w:tc>
          <w:tcPr>
            <w:tcW w:w="2191" w:type="dxa"/>
          </w:tcPr>
          <w:p w14:paraId="3FDD8BDF" w14:textId="77777777" w:rsidR="00BE317D" w:rsidRPr="00895B6E" w:rsidRDefault="00BE317D" w:rsidP="00AD5154">
            <w:pPr>
              <w:rPr>
                <w:rFonts w:ascii="Calisto MT" w:hAnsi="Calisto MT"/>
              </w:rPr>
            </w:pPr>
          </w:p>
        </w:tc>
      </w:tr>
      <w:tr w:rsidR="00BE317D" w:rsidRPr="00895B6E" w14:paraId="20183ED4" w14:textId="77777777" w:rsidTr="00AD5154">
        <w:tc>
          <w:tcPr>
            <w:tcW w:w="3708" w:type="dxa"/>
            <w:gridSpan w:val="2"/>
          </w:tcPr>
          <w:p w14:paraId="7078DD3B" w14:textId="13BD4CB8" w:rsidR="00BE317D" w:rsidRDefault="003E5758" w:rsidP="00AD5154">
            <w:pPr>
              <w:rPr>
                <w:rFonts w:ascii="Calisto MT" w:hAnsi="Calisto MT"/>
              </w:rPr>
            </w:pPr>
            <w:r>
              <w:rPr>
                <w:rFonts w:ascii="Calisto MT" w:hAnsi="Calisto MT"/>
              </w:rPr>
              <w:t>14. Check cache # misses</w:t>
            </w:r>
          </w:p>
        </w:tc>
        <w:tc>
          <w:tcPr>
            <w:tcW w:w="2116" w:type="dxa"/>
          </w:tcPr>
          <w:p w14:paraId="67CC07FC" w14:textId="77777777" w:rsidR="00BE317D" w:rsidRPr="00895B6E" w:rsidRDefault="00BE317D" w:rsidP="00AD5154">
            <w:pPr>
              <w:rPr>
                <w:rFonts w:ascii="Calisto MT" w:hAnsi="Calisto MT"/>
              </w:rPr>
            </w:pPr>
          </w:p>
        </w:tc>
        <w:tc>
          <w:tcPr>
            <w:tcW w:w="819" w:type="dxa"/>
          </w:tcPr>
          <w:p w14:paraId="195B4084" w14:textId="77777777" w:rsidR="00BE317D" w:rsidRPr="00895B6E" w:rsidRDefault="00BE317D" w:rsidP="00AD5154">
            <w:pPr>
              <w:rPr>
                <w:rFonts w:ascii="Calisto MT" w:hAnsi="Calisto MT"/>
              </w:rPr>
            </w:pPr>
          </w:p>
        </w:tc>
        <w:tc>
          <w:tcPr>
            <w:tcW w:w="807" w:type="dxa"/>
          </w:tcPr>
          <w:p w14:paraId="5CC6C5FE" w14:textId="77777777" w:rsidR="00BE317D" w:rsidRPr="00895B6E" w:rsidRDefault="00BE317D" w:rsidP="00AD5154">
            <w:pPr>
              <w:rPr>
                <w:rFonts w:ascii="Calisto MT" w:hAnsi="Calisto MT"/>
              </w:rPr>
            </w:pPr>
          </w:p>
        </w:tc>
        <w:tc>
          <w:tcPr>
            <w:tcW w:w="2191" w:type="dxa"/>
          </w:tcPr>
          <w:p w14:paraId="50A68A66" w14:textId="77777777" w:rsidR="00BE317D" w:rsidRPr="00895B6E" w:rsidRDefault="00BE317D" w:rsidP="00AD5154">
            <w:pPr>
              <w:rPr>
                <w:rFonts w:ascii="Calisto MT" w:hAnsi="Calisto MT"/>
              </w:rPr>
            </w:pPr>
          </w:p>
        </w:tc>
      </w:tr>
    </w:tbl>
    <w:p w14:paraId="17D0B2D5" w14:textId="77777777" w:rsidR="00E63BCE" w:rsidRDefault="00E63BCE" w:rsidP="00E63BCE"/>
    <w:tbl>
      <w:tblPr>
        <w:tblStyle w:val="TableGrid"/>
        <w:tblW w:w="9641" w:type="dxa"/>
        <w:tblLook w:val="04A0" w:firstRow="1" w:lastRow="0" w:firstColumn="1" w:lastColumn="0" w:noHBand="0" w:noVBand="1"/>
      </w:tblPr>
      <w:tblGrid>
        <w:gridCol w:w="1882"/>
        <w:gridCol w:w="1281"/>
        <w:gridCol w:w="2661"/>
        <w:gridCol w:w="819"/>
        <w:gridCol w:w="806"/>
        <w:gridCol w:w="2192"/>
      </w:tblGrid>
      <w:tr w:rsidR="00AB0655" w:rsidRPr="00895B6E" w14:paraId="63477FD5" w14:textId="77777777" w:rsidTr="00A43487">
        <w:trPr>
          <w:trHeight w:val="253"/>
        </w:trPr>
        <w:tc>
          <w:tcPr>
            <w:tcW w:w="1882" w:type="dxa"/>
            <w:shd w:val="clear" w:color="auto" w:fill="E6E6E6"/>
            <w:vAlign w:val="bottom"/>
          </w:tcPr>
          <w:p w14:paraId="3F05055F"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 xml:space="preserve">Test Case No: </w:t>
            </w:r>
          </w:p>
        </w:tc>
        <w:tc>
          <w:tcPr>
            <w:tcW w:w="7759" w:type="dxa"/>
            <w:gridSpan w:val="5"/>
          </w:tcPr>
          <w:p w14:paraId="3EABE39B" w14:textId="1469EFE2" w:rsidR="00AB0655" w:rsidRPr="00895B6E" w:rsidRDefault="00AB0655" w:rsidP="00EB7490">
            <w:pPr>
              <w:rPr>
                <w:rFonts w:ascii="Calisto MT" w:hAnsi="Calisto MT"/>
              </w:rPr>
            </w:pPr>
            <w:r>
              <w:rPr>
                <w:rFonts w:ascii="Calisto MT" w:hAnsi="Calisto MT"/>
              </w:rPr>
              <w:t>8</w:t>
            </w:r>
          </w:p>
        </w:tc>
      </w:tr>
      <w:tr w:rsidR="00AB0655" w:rsidRPr="00895B6E" w14:paraId="319754BA" w14:textId="77777777" w:rsidTr="00A43487">
        <w:trPr>
          <w:trHeight w:val="253"/>
        </w:trPr>
        <w:tc>
          <w:tcPr>
            <w:tcW w:w="1882" w:type="dxa"/>
            <w:shd w:val="clear" w:color="auto" w:fill="E6E6E6"/>
            <w:vAlign w:val="bottom"/>
          </w:tcPr>
          <w:p w14:paraId="48FFF601"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 xml:space="preserve">Title: </w:t>
            </w:r>
          </w:p>
        </w:tc>
        <w:tc>
          <w:tcPr>
            <w:tcW w:w="7759" w:type="dxa"/>
            <w:gridSpan w:val="5"/>
          </w:tcPr>
          <w:p w14:paraId="1E8D6639" w14:textId="0C033640" w:rsidR="00AB0655" w:rsidRPr="00895B6E" w:rsidRDefault="00097312" w:rsidP="00EB7490">
            <w:pPr>
              <w:rPr>
                <w:rFonts w:ascii="Calisto MT" w:hAnsi="Calisto MT"/>
              </w:rPr>
            </w:pPr>
            <w:r>
              <w:rPr>
                <w:rFonts w:ascii="Calisto MT" w:hAnsi="Calisto MT"/>
              </w:rPr>
              <w:t>Write Buffer</w:t>
            </w:r>
            <w:r w:rsidR="00AB0655">
              <w:rPr>
                <w:rFonts w:ascii="Calisto MT" w:hAnsi="Calisto MT"/>
              </w:rPr>
              <w:t xml:space="preserve"> Test</w:t>
            </w:r>
          </w:p>
        </w:tc>
      </w:tr>
      <w:tr w:rsidR="00AB0655" w:rsidRPr="00895B6E" w14:paraId="785F27A1" w14:textId="77777777" w:rsidTr="00A43487">
        <w:trPr>
          <w:trHeight w:val="237"/>
        </w:trPr>
        <w:tc>
          <w:tcPr>
            <w:tcW w:w="1882" w:type="dxa"/>
            <w:shd w:val="clear" w:color="auto" w:fill="E6E6E6"/>
            <w:vAlign w:val="bottom"/>
          </w:tcPr>
          <w:p w14:paraId="159A2A01"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Created By:</w:t>
            </w:r>
          </w:p>
        </w:tc>
        <w:tc>
          <w:tcPr>
            <w:tcW w:w="7759" w:type="dxa"/>
            <w:gridSpan w:val="5"/>
          </w:tcPr>
          <w:p w14:paraId="564A3850" w14:textId="6C358CE7" w:rsidR="00AB0655" w:rsidRPr="00895B6E" w:rsidRDefault="00A23503" w:rsidP="00EB7490">
            <w:pPr>
              <w:rPr>
                <w:rFonts w:ascii="Calisto MT" w:hAnsi="Calisto MT"/>
              </w:rPr>
            </w:pPr>
            <w:r>
              <w:rPr>
                <w:rFonts w:ascii="Calisto MT" w:hAnsi="Calisto MT"/>
              </w:rPr>
              <w:t>Jeremiah Franke</w:t>
            </w:r>
          </w:p>
        </w:tc>
      </w:tr>
      <w:tr w:rsidR="00AB0655" w:rsidRPr="00895B6E" w14:paraId="492B1A64" w14:textId="77777777" w:rsidTr="00A43487">
        <w:trPr>
          <w:trHeight w:val="253"/>
        </w:trPr>
        <w:tc>
          <w:tcPr>
            <w:tcW w:w="1882" w:type="dxa"/>
            <w:shd w:val="clear" w:color="auto" w:fill="E6E6E6"/>
            <w:vAlign w:val="bottom"/>
          </w:tcPr>
          <w:p w14:paraId="75805222"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Tested by:</w:t>
            </w:r>
          </w:p>
        </w:tc>
        <w:tc>
          <w:tcPr>
            <w:tcW w:w="7759" w:type="dxa"/>
            <w:gridSpan w:val="5"/>
          </w:tcPr>
          <w:p w14:paraId="56DBCBED" w14:textId="5D6B6823" w:rsidR="00AB0655" w:rsidRPr="00895B6E" w:rsidRDefault="00A23503" w:rsidP="00EB7490">
            <w:pPr>
              <w:rPr>
                <w:rFonts w:ascii="Calisto MT" w:hAnsi="Calisto MT"/>
              </w:rPr>
            </w:pPr>
            <w:r>
              <w:rPr>
                <w:rFonts w:ascii="Calisto MT" w:hAnsi="Calisto MT"/>
              </w:rPr>
              <w:t>Jeremiah Franke</w:t>
            </w:r>
          </w:p>
        </w:tc>
      </w:tr>
      <w:tr w:rsidR="00AB0655" w:rsidRPr="00895B6E" w14:paraId="1C4DA565" w14:textId="77777777" w:rsidTr="00A43487">
        <w:trPr>
          <w:trHeight w:val="253"/>
        </w:trPr>
        <w:tc>
          <w:tcPr>
            <w:tcW w:w="1882" w:type="dxa"/>
            <w:tcBorders>
              <w:bottom w:val="single" w:sz="4" w:space="0" w:color="auto"/>
            </w:tcBorders>
            <w:shd w:val="clear" w:color="auto" w:fill="E6E6E6"/>
            <w:vAlign w:val="bottom"/>
          </w:tcPr>
          <w:p w14:paraId="15A03942" w14:textId="77777777" w:rsidR="00AB0655" w:rsidRPr="00895B6E" w:rsidRDefault="00AB0655" w:rsidP="00EB7490">
            <w:pPr>
              <w:rPr>
                <w:rFonts w:ascii="Calisto MT" w:hAnsi="Calisto MT"/>
                <w:color w:val="983620" w:themeColor="accent2"/>
              </w:rPr>
            </w:pPr>
            <w:r w:rsidRPr="00895B6E">
              <w:rPr>
                <w:rFonts w:ascii="Calisto MT" w:eastAsia="Times New Roman" w:hAnsi="Calisto MT" w:cs="Arial"/>
                <w:color w:val="983620" w:themeColor="accent2"/>
              </w:rPr>
              <w:t>Feature:</w:t>
            </w:r>
          </w:p>
        </w:tc>
        <w:tc>
          <w:tcPr>
            <w:tcW w:w="7759" w:type="dxa"/>
            <w:gridSpan w:val="5"/>
            <w:tcBorders>
              <w:bottom w:val="single" w:sz="4" w:space="0" w:color="auto"/>
            </w:tcBorders>
          </w:tcPr>
          <w:p w14:paraId="3EC16507" w14:textId="4413F726" w:rsidR="00AB0655" w:rsidRPr="00895B6E" w:rsidRDefault="00C147CC" w:rsidP="00EB7490">
            <w:pPr>
              <w:rPr>
                <w:rFonts w:ascii="Calisto MT" w:hAnsi="Calisto MT"/>
              </w:rPr>
            </w:pPr>
            <w:r>
              <w:rPr>
                <w:rFonts w:ascii="Calisto MT" w:hAnsi="Calisto MT"/>
              </w:rPr>
              <w:t>Merging Write Buffer</w:t>
            </w:r>
          </w:p>
        </w:tc>
      </w:tr>
      <w:tr w:rsidR="00AB0655" w:rsidRPr="00DE7D1D" w14:paraId="251670C2" w14:textId="77777777" w:rsidTr="00A43487">
        <w:trPr>
          <w:trHeight w:val="458"/>
        </w:trPr>
        <w:tc>
          <w:tcPr>
            <w:tcW w:w="3163" w:type="dxa"/>
            <w:gridSpan w:val="2"/>
            <w:shd w:val="clear" w:color="auto" w:fill="E6E6E6"/>
            <w:vAlign w:val="bottom"/>
          </w:tcPr>
          <w:p w14:paraId="69CEE416" w14:textId="77777777" w:rsidR="00AB0655" w:rsidRPr="00DE7D1D" w:rsidRDefault="00AB0655" w:rsidP="00EB7490">
            <w:pPr>
              <w:jc w:val="center"/>
              <w:rPr>
                <w:rFonts w:ascii="Calisto MT" w:eastAsia="Times New Roman" w:hAnsi="Calisto MT" w:cs="Arial"/>
                <w:b/>
              </w:rPr>
            </w:pPr>
            <w:r w:rsidRPr="00DE7D1D">
              <w:rPr>
                <w:rFonts w:ascii="Calisto MT" w:eastAsia="Times New Roman" w:hAnsi="Calisto MT" w:cs="Arial"/>
                <w:b/>
              </w:rPr>
              <w:t>Step Description</w:t>
            </w:r>
          </w:p>
          <w:p w14:paraId="41111C60" w14:textId="77777777" w:rsidR="00AB0655" w:rsidRPr="00DE7D1D" w:rsidRDefault="00AB0655" w:rsidP="00EB7490">
            <w:pPr>
              <w:jc w:val="center"/>
              <w:rPr>
                <w:rFonts w:ascii="Calisto MT" w:hAnsi="Calisto MT"/>
                <w:b/>
              </w:rPr>
            </w:pPr>
          </w:p>
        </w:tc>
        <w:tc>
          <w:tcPr>
            <w:tcW w:w="2661" w:type="dxa"/>
            <w:shd w:val="clear" w:color="auto" w:fill="E6E6E6"/>
            <w:vAlign w:val="bottom"/>
          </w:tcPr>
          <w:p w14:paraId="487A566E" w14:textId="77777777" w:rsidR="00AB0655" w:rsidRPr="00DE7D1D" w:rsidRDefault="00AB0655" w:rsidP="00EB7490">
            <w:pPr>
              <w:rPr>
                <w:rFonts w:ascii="Calisto MT" w:eastAsia="Times New Roman" w:hAnsi="Calisto MT" w:cs="Arial"/>
                <w:b/>
              </w:rPr>
            </w:pPr>
          </w:p>
          <w:p w14:paraId="1852A5B6" w14:textId="77777777" w:rsidR="00AB0655" w:rsidRPr="00DE7D1D" w:rsidRDefault="00AB0655" w:rsidP="00EB7490">
            <w:pPr>
              <w:jc w:val="center"/>
              <w:rPr>
                <w:rFonts w:ascii="Calisto MT" w:eastAsia="Times New Roman" w:hAnsi="Calisto MT" w:cs="Arial"/>
                <w:b/>
              </w:rPr>
            </w:pPr>
            <w:r w:rsidRPr="00DE7D1D">
              <w:rPr>
                <w:rFonts w:ascii="Calisto MT" w:eastAsia="Times New Roman" w:hAnsi="Calisto MT" w:cs="Arial"/>
                <w:b/>
              </w:rPr>
              <w:t>Expected Result</w:t>
            </w:r>
          </w:p>
          <w:p w14:paraId="35ABF23D" w14:textId="77777777" w:rsidR="00AB0655" w:rsidRPr="00DE7D1D" w:rsidRDefault="00AB0655" w:rsidP="00EB7490">
            <w:pPr>
              <w:jc w:val="center"/>
              <w:rPr>
                <w:rFonts w:ascii="Calisto MT" w:hAnsi="Calisto MT"/>
                <w:b/>
              </w:rPr>
            </w:pPr>
          </w:p>
        </w:tc>
        <w:tc>
          <w:tcPr>
            <w:tcW w:w="819" w:type="dxa"/>
            <w:shd w:val="clear" w:color="auto" w:fill="00FF80"/>
            <w:vAlign w:val="bottom"/>
          </w:tcPr>
          <w:p w14:paraId="2078CDB4" w14:textId="77777777" w:rsidR="00AB0655" w:rsidRPr="00DE7D1D" w:rsidRDefault="00AB0655" w:rsidP="00EB7490">
            <w:pPr>
              <w:rPr>
                <w:rFonts w:ascii="Calisto MT" w:eastAsia="Times New Roman" w:hAnsi="Calisto MT" w:cs="Arial"/>
                <w:b/>
              </w:rPr>
            </w:pPr>
          </w:p>
          <w:p w14:paraId="55782710" w14:textId="77777777" w:rsidR="00AB0655" w:rsidRPr="00DE7D1D" w:rsidRDefault="00AB0655" w:rsidP="00EB7490">
            <w:pPr>
              <w:rPr>
                <w:rFonts w:ascii="Calisto MT" w:eastAsia="Times New Roman" w:hAnsi="Calisto MT" w:cs="Arial"/>
                <w:b/>
              </w:rPr>
            </w:pPr>
            <w:r w:rsidRPr="00DE7D1D">
              <w:rPr>
                <w:rFonts w:ascii="Calisto MT" w:eastAsia="Times New Roman" w:hAnsi="Calisto MT" w:cs="Arial"/>
                <w:b/>
              </w:rPr>
              <w:t>PASS</w:t>
            </w:r>
          </w:p>
          <w:p w14:paraId="7D7F853F" w14:textId="77777777" w:rsidR="00AB0655" w:rsidRPr="00DE7D1D" w:rsidRDefault="00AB0655" w:rsidP="00EB7490">
            <w:pPr>
              <w:rPr>
                <w:rFonts w:ascii="Calisto MT" w:hAnsi="Calisto MT"/>
                <w:b/>
              </w:rPr>
            </w:pPr>
          </w:p>
        </w:tc>
        <w:tc>
          <w:tcPr>
            <w:tcW w:w="806" w:type="dxa"/>
            <w:shd w:val="clear" w:color="auto" w:fill="FF6600"/>
            <w:vAlign w:val="bottom"/>
          </w:tcPr>
          <w:p w14:paraId="2027CC6E" w14:textId="77777777" w:rsidR="00AB0655" w:rsidRPr="00DE7D1D" w:rsidRDefault="00AB0655" w:rsidP="00EB7490">
            <w:pPr>
              <w:rPr>
                <w:rFonts w:ascii="Calisto MT" w:eastAsia="Times New Roman" w:hAnsi="Calisto MT" w:cs="Arial"/>
                <w:b/>
              </w:rPr>
            </w:pPr>
            <w:r w:rsidRPr="00DE7D1D">
              <w:rPr>
                <w:rFonts w:ascii="Calisto MT" w:eastAsia="Times New Roman" w:hAnsi="Calisto MT" w:cs="Arial"/>
                <w:b/>
              </w:rPr>
              <w:t>FAIL</w:t>
            </w:r>
          </w:p>
          <w:p w14:paraId="31DA6C42" w14:textId="77777777" w:rsidR="00AB0655" w:rsidRPr="00DE7D1D" w:rsidRDefault="00AB0655" w:rsidP="00EB7490">
            <w:pPr>
              <w:rPr>
                <w:rFonts w:ascii="Calisto MT" w:hAnsi="Calisto MT"/>
                <w:b/>
              </w:rPr>
            </w:pPr>
          </w:p>
        </w:tc>
        <w:tc>
          <w:tcPr>
            <w:tcW w:w="2192" w:type="dxa"/>
            <w:shd w:val="clear" w:color="auto" w:fill="E6E6E6"/>
          </w:tcPr>
          <w:p w14:paraId="2377E0B7" w14:textId="77777777" w:rsidR="00AB0655" w:rsidRPr="00DE7D1D" w:rsidRDefault="00AB0655" w:rsidP="00EB7490">
            <w:pPr>
              <w:jc w:val="center"/>
              <w:rPr>
                <w:rFonts w:ascii="Calisto MT" w:eastAsia="Times New Roman" w:hAnsi="Calisto MT" w:cs="Arial"/>
                <w:b/>
              </w:rPr>
            </w:pPr>
          </w:p>
          <w:p w14:paraId="48F4A3EC" w14:textId="77777777" w:rsidR="00AB0655" w:rsidRPr="00DE7D1D" w:rsidRDefault="00AB0655" w:rsidP="00EB7490">
            <w:pPr>
              <w:jc w:val="center"/>
              <w:rPr>
                <w:rFonts w:ascii="Calisto MT" w:eastAsia="Times New Roman" w:hAnsi="Calisto MT" w:cs="Arial"/>
                <w:b/>
              </w:rPr>
            </w:pPr>
            <w:r w:rsidRPr="00C8521A">
              <w:rPr>
                <w:rFonts w:ascii="Calisto MT" w:eastAsia="Times New Roman" w:hAnsi="Calisto MT" w:cs="Arial"/>
                <w:b/>
              </w:rPr>
              <w:t>Actual Results</w:t>
            </w:r>
          </w:p>
          <w:p w14:paraId="6C416D99" w14:textId="77777777" w:rsidR="00AB0655" w:rsidRPr="00DE7D1D" w:rsidRDefault="00AB0655" w:rsidP="00EB7490">
            <w:pPr>
              <w:jc w:val="center"/>
              <w:rPr>
                <w:rFonts w:ascii="Calisto MT" w:hAnsi="Calisto MT"/>
                <w:b/>
              </w:rPr>
            </w:pPr>
          </w:p>
        </w:tc>
      </w:tr>
      <w:tr w:rsidR="00A43487" w:rsidRPr="00895B6E" w14:paraId="27CE816A" w14:textId="77777777" w:rsidTr="00A43487">
        <w:tc>
          <w:tcPr>
            <w:tcW w:w="3163" w:type="dxa"/>
            <w:gridSpan w:val="2"/>
          </w:tcPr>
          <w:p w14:paraId="68F084C9" w14:textId="4904DEE1" w:rsidR="00A43487" w:rsidRPr="00895B6E" w:rsidRDefault="00A43487" w:rsidP="00A43487">
            <w:pPr>
              <w:rPr>
                <w:rFonts w:ascii="Calisto MT" w:hAnsi="Calisto MT"/>
              </w:rPr>
            </w:pPr>
            <w:r>
              <w:rPr>
                <w:rFonts w:ascii="Calisto MT" w:hAnsi="Calisto MT"/>
              </w:rPr>
              <w:t>1. Compile program in debug mode</w:t>
            </w:r>
          </w:p>
        </w:tc>
        <w:tc>
          <w:tcPr>
            <w:tcW w:w="2661" w:type="dxa"/>
          </w:tcPr>
          <w:p w14:paraId="6E2309B4" w14:textId="5AE74C8E" w:rsidR="00A43487" w:rsidRPr="00895B6E" w:rsidRDefault="00A43487" w:rsidP="00A43487">
            <w:pPr>
              <w:rPr>
                <w:rFonts w:ascii="Calisto MT" w:hAnsi="Calisto MT"/>
              </w:rPr>
            </w:pPr>
            <w:r>
              <w:rPr>
                <w:rFonts w:ascii="Calisto MT" w:hAnsi="Calisto MT"/>
              </w:rPr>
              <w:t>Program should compile without errors.</w:t>
            </w:r>
          </w:p>
        </w:tc>
        <w:tc>
          <w:tcPr>
            <w:tcW w:w="819" w:type="dxa"/>
          </w:tcPr>
          <w:p w14:paraId="513833CD" w14:textId="7670D639" w:rsidR="00A43487" w:rsidRPr="00895B6E" w:rsidRDefault="00A43487" w:rsidP="00A43487">
            <w:pPr>
              <w:rPr>
                <w:rFonts w:ascii="Calisto MT" w:hAnsi="Calisto MT"/>
              </w:rPr>
            </w:pPr>
            <w:r>
              <w:rPr>
                <w:rFonts w:ascii="Calisto MT" w:hAnsi="Calisto MT"/>
              </w:rPr>
              <w:t>Pass</w:t>
            </w:r>
          </w:p>
        </w:tc>
        <w:tc>
          <w:tcPr>
            <w:tcW w:w="806" w:type="dxa"/>
          </w:tcPr>
          <w:p w14:paraId="74283196" w14:textId="77777777" w:rsidR="00A43487" w:rsidRPr="00895B6E" w:rsidRDefault="00A43487" w:rsidP="00A43487">
            <w:pPr>
              <w:rPr>
                <w:rFonts w:ascii="Calisto MT" w:hAnsi="Calisto MT"/>
              </w:rPr>
            </w:pPr>
          </w:p>
        </w:tc>
        <w:tc>
          <w:tcPr>
            <w:tcW w:w="2192" w:type="dxa"/>
          </w:tcPr>
          <w:p w14:paraId="450339D5" w14:textId="61D74576" w:rsidR="00A43487" w:rsidRPr="00895B6E" w:rsidRDefault="00A43487" w:rsidP="00A43487">
            <w:pPr>
              <w:rPr>
                <w:rFonts w:ascii="Calisto MT" w:hAnsi="Calisto MT"/>
              </w:rPr>
            </w:pPr>
            <w:r>
              <w:rPr>
                <w:rFonts w:ascii="Calisto MT" w:hAnsi="Calisto MT"/>
              </w:rPr>
              <w:t>Compiled</w:t>
            </w:r>
          </w:p>
        </w:tc>
      </w:tr>
      <w:tr w:rsidR="00A43487" w:rsidRPr="00895B6E" w14:paraId="192A868B" w14:textId="77777777" w:rsidTr="00A43487">
        <w:tc>
          <w:tcPr>
            <w:tcW w:w="3163" w:type="dxa"/>
            <w:gridSpan w:val="2"/>
          </w:tcPr>
          <w:p w14:paraId="3AE3A9B7" w14:textId="77777777" w:rsidR="00A43487" w:rsidRDefault="00A43487" w:rsidP="00A43487">
            <w:pPr>
              <w:rPr>
                <w:rFonts w:ascii="Calisto MT" w:hAnsi="Calisto MT"/>
              </w:rPr>
            </w:pPr>
            <w:r>
              <w:rPr>
                <w:rFonts w:ascii="Calisto MT" w:hAnsi="Calisto MT"/>
              </w:rPr>
              <w:t xml:space="preserve">2. </w:t>
            </w:r>
            <w:r w:rsidRPr="0096034A">
              <w:rPr>
                <w:rFonts w:ascii="Calisto MT" w:hAnsi="Calisto MT"/>
              </w:rPr>
              <w:t>Run program with arguments:</w:t>
            </w:r>
          </w:p>
          <w:p w14:paraId="4AF2B0B7" w14:textId="77777777" w:rsidR="00A43487" w:rsidRDefault="00A43487" w:rsidP="00A43487">
            <w:pPr>
              <w:rPr>
                <w:rFonts w:ascii="Calisto MT" w:hAnsi="Calisto MT"/>
              </w:rPr>
            </w:pPr>
            <w:r>
              <w:rPr>
                <w:rFonts w:ascii="Calisto MT" w:hAnsi="Calisto MT"/>
              </w:rPr>
              <w:t>#sets = 8192</w:t>
            </w:r>
          </w:p>
          <w:p w14:paraId="5B723126" w14:textId="77777777" w:rsidR="00A43487" w:rsidRDefault="00A43487" w:rsidP="00A43487">
            <w:pPr>
              <w:rPr>
                <w:rFonts w:ascii="Calisto MT" w:hAnsi="Calisto MT"/>
              </w:rPr>
            </w:pPr>
            <w:r>
              <w:rPr>
                <w:rFonts w:ascii="Calisto MT" w:hAnsi="Calisto MT"/>
              </w:rPr>
              <w:t>Line size = 64</w:t>
            </w:r>
          </w:p>
          <w:p w14:paraId="46D46262" w14:textId="77777777" w:rsidR="00A43487" w:rsidRDefault="00A43487" w:rsidP="00A43487">
            <w:pPr>
              <w:rPr>
                <w:rFonts w:ascii="Calisto MT" w:hAnsi="Calisto MT"/>
              </w:rPr>
            </w:pPr>
            <w:r>
              <w:rPr>
                <w:rFonts w:ascii="Calisto MT" w:hAnsi="Calisto MT"/>
              </w:rPr>
              <w:t>Associativity = 16</w:t>
            </w:r>
          </w:p>
          <w:p w14:paraId="5CCF32CD" w14:textId="77777777" w:rsidR="00A43487" w:rsidRPr="0096034A" w:rsidRDefault="00A43487" w:rsidP="00A43487">
            <w:pPr>
              <w:rPr>
                <w:rFonts w:ascii="Calisto MT" w:hAnsi="Calisto MT"/>
              </w:rPr>
            </w:pPr>
            <w:r>
              <w:rPr>
                <w:rFonts w:ascii="Calisto MT" w:hAnsi="Calisto MT"/>
              </w:rPr>
              <w:t>Trace file = “TestLines.txt”</w:t>
            </w:r>
          </w:p>
          <w:p w14:paraId="38477B9A" w14:textId="1A90AA58" w:rsidR="00A43487" w:rsidRPr="00895B6E" w:rsidRDefault="00A43487" w:rsidP="00A43487">
            <w:pPr>
              <w:rPr>
                <w:rFonts w:ascii="Calisto MT" w:hAnsi="Calisto MT"/>
              </w:rPr>
            </w:pPr>
          </w:p>
        </w:tc>
        <w:tc>
          <w:tcPr>
            <w:tcW w:w="2661" w:type="dxa"/>
          </w:tcPr>
          <w:p w14:paraId="295D9059" w14:textId="13DCBD37" w:rsidR="00A43487" w:rsidRPr="00895B6E" w:rsidRDefault="00A43487" w:rsidP="00A43487">
            <w:pPr>
              <w:rPr>
                <w:rFonts w:ascii="Calisto MT" w:hAnsi="Calisto MT"/>
              </w:rPr>
            </w:pPr>
            <w:r>
              <w:rPr>
                <w:rFonts w:ascii="Calisto MT" w:hAnsi="Calisto MT"/>
              </w:rPr>
              <w:t>Program runs with no errors.</w:t>
            </w:r>
          </w:p>
        </w:tc>
        <w:tc>
          <w:tcPr>
            <w:tcW w:w="819" w:type="dxa"/>
          </w:tcPr>
          <w:p w14:paraId="0577722A" w14:textId="1653992F" w:rsidR="00A43487" w:rsidRPr="00895B6E" w:rsidRDefault="00A43487" w:rsidP="00A43487">
            <w:pPr>
              <w:rPr>
                <w:rFonts w:ascii="Calisto MT" w:hAnsi="Calisto MT"/>
              </w:rPr>
            </w:pPr>
            <w:r>
              <w:rPr>
                <w:rFonts w:ascii="Calisto MT" w:hAnsi="Calisto MT"/>
              </w:rPr>
              <w:t>Pass</w:t>
            </w:r>
          </w:p>
        </w:tc>
        <w:tc>
          <w:tcPr>
            <w:tcW w:w="806" w:type="dxa"/>
          </w:tcPr>
          <w:p w14:paraId="526361D7" w14:textId="77777777" w:rsidR="00A43487" w:rsidRPr="00895B6E" w:rsidRDefault="00A43487" w:rsidP="00A43487">
            <w:pPr>
              <w:rPr>
                <w:rFonts w:ascii="Calisto MT" w:hAnsi="Calisto MT"/>
              </w:rPr>
            </w:pPr>
          </w:p>
        </w:tc>
        <w:tc>
          <w:tcPr>
            <w:tcW w:w="2192" w:type="dxa"/>
          </w:tcPr>
          <w:p w14:paraId="49AD51DE" w14:textId="20286E60" w:rsidR="00A43487" w:rsidRPr="00895B6E" w:rsidRDefault="00A43487" w:rsidP="00A43487">
            <w:pPr>
              <w:rPr>
                <w:rFonts w:ascii="Calisto MT" w:hAnsi="Calisto MT"/>
              </w:rPr>
            </w:pPr>
            <w:r>
              <w:rPr>
                <w:rFonts w:ascii="Calisto MT" w:hAnsi="Calisto MT"/>
              </w:rPr>
              <w:t>Ran</w:t>
            </w:r>
          </w:p>
        </w:tc>
      </w:tr>
      <w:tr w:rsidR="00A43487" w:rsidRPr="00895B6E" w14:paraId="0AE7AD43" w14:textId="77777777" w:rsidTr="00A43487">
        <w:tc>
          <w:tcPr>
            <w:tcW w:w="3163" w:type="dxa"/>
            <w:gridSpan w:val="2"/>
          </w:tcPr>
          <w:p w14:paraId="28D85471" w14:textId="77777777" w:rsidR="00A43487" w:rsidRDefault="00A43487" w:rsidP="00A43487">
            <w:pPr>
              <w:rPr>
                <w:rFonts w:ascii="Calisto MT" w:hAnsi="Calisto MT"/>
              </w:rPr>
            </w:pPr>
            <w:r>
              <w:rPr>
                <w:rFonts w:ascii="Calisto MT" w:hAnsi="Calisto MT"/>
              </w:rPr>
              <w:t>3. Fill cache with:</w:t>
            </w:r>
          </w:p>
          <w:p w14:paraId="35C4C004" w14:textId="77777777" w:rsidR="001E0956" w:rsidRPr="001E0956" w:rsidRDefault="001E0956" w:rsidP="001E0956">
            <w:pPr>
              <w:rPr>
                <w:rFonts w:ascii="Calisto MT" w:hAnsi="Calisto MT"/>
              </w:rPr>
            </w:pPr>
            <w:r w:rsidRPr="001E0956">
              <w:rPr>
                <w:rFonts w:ascii="Calisto MT" w:hAnsi="Calisto MT"/>
              </w:rPr>
              <w:t>FFFDAA00</w:t>
            </w:r>
          </w:p>
          <w:p w14:paraId="58072F78" w14:textId="77777777" w:rsidR="001E0956" w:rsidRPr="001E0956" w:rsidRDefault="001E0956" w:rsidP="001E0956">
            <w:pPr>
              <w:rPr>
                <w:rFonts w:ascii="Calisto MT" w:hAnsi="Calisto MT"/>
              </w:rPr>
            </w:pPr>
            <w:r w:rsidRPr="001E0956">
              <w:rPr>
                <w:rFonts w:ascii="Calisto MT" w:hAnsi="Calisto MT"/>
              </w:rPr>
              <w:lastRenderedPageBreak/>
              <w:t>FFF5AA00</w:t>
            </w:r>
          </w:p>
          <w:p w14:paraId="26B4FC84" w14:textId="77777777" w:rsidR="001E0956" w:rsidRPr="001E0956" w:rsidRDefault="001E0956" w:rsidP="001E0956">
            <w:pPr>
              <w:rPr>
                <w:rFonts w:ascii="Calisto MT" w:hAnsi="Calisto MT"/>
              </w:rPr>
            </w:pPr>
            <w:r w:rsidRPr="001E0956">
              <w:rPr>
                <w:rFonts w:ascii="Calisto MT" w:hAnsi="Calisto MT"/>
              </w:rPr>
              <w:t>FFEDAA00</w:t>
            </w:r>
          </w:p>
          <w:p w14:paraId="08481957" w14:textId="77777777" w:rsidR="001E0956" w:rsidRPr="001E0956" w:rsidRDefault="001E0956" w:rsidP="001E0956">
            <w:pPr>
              <w:rPr>
                <w:rFonts w:ascii="Calisto MT" w:hAnsi="Calisto MT"/>
              </w:rPr>
            </w:pPr>
            <w:r w:rsidRPr="001E0956">
              <w:rPr>
                <w:rFonts w:ascii="Calisto MT" w:hAnsi="Calisto MT"/>
              </w:rPr>
              <w:t>FFC5AA00</w:t>
            </w:r>
          </w:p>
          <w:p w14:paraId="5100D9B9" w14:textId="77777777" w:rsidR="001E0956" w:rsidRPr="001E0956" w:rsidRDefault="001E0956" w:rsidP="001E0956">
            <w:pPr>
              <w:rPr>
                <w:rFonts w:ascii="Calisto MT" w:hAnsi="Calisto MT"/>
              </w:rPr>
            </w:pPr>
            <w:r w:rsidRPr="001E0956">
              <w:rPr>
                <w:rFonts w:ascii="Calisto MT" w:hAnsi="Calisto MT"/>
              </w:rPr>
              <w:t>FFADAA00</w:t>
            </w:r>
          </w:p>
          <w:p w14:paraId="28AD741C" w14:textId="77777777" w:rsidR="001E0956" w:rsidRPr="001E0956" w:rsidRDefault="001E0956" w:rsidP="001E0956">
            <w:pPr>
              <w:rPr>
                <w:rFonts w:ascii="Calisto MT" w:hAnsi="Calisto MT"/>
              </w:rPr>
            </w:pPr>
            <w:r w:rsidRPr="001E0956">
              <w:rPr>
                <w:rFonts w:ascii="Calisto MT" w:hAnsi="Calisto MT"/>
              </w:rPr>
              <w:t>FDFDAA00</w:t>
            </w:r>
          </w:p>
          <w:p w14:paraId="214C3136" w14:textId="77777777" w:rsidR="001E0956" w:rsidRPr="001E0956" w:rsidRDefault="001E0956" w:rsidP="001E0956">
            <w:pPr>
              <w:rPr>
                <w:rFonts w:ascii="Calisto MT" w:hAnsi="Calisto MT"/>
              </w:rPr>
            </w:pPr>
            <w:r w:rsidRPr="001E0956">
              <w:rPr>
                <w:rFonts w:ascii="Calisto MT" w:hAnsi="Calisto MT"/>
              </w:rPr>
              <w:t>FBFDAA00</w:t>
            </w:r>
          </w:p>
          <w:p w14:paraId="0308B2B2" w14:textId="77777777" w:rsidR="001E0956" w:rsidRPr="001E0956" w:rsidRDefault="001E0956" w:rsidP="001E0956">
            <w:pPr>
              <w:rPr>
                <w:rFonts w:ascii="Calisto MT" w:hAnsi="Calisto MT"/>
              </w:rPr>
            </w:pPr>
            <w:r w:rsidRPr="001E0956">
              <w:rPr>
                <w:rFonts w:ascii="Calisto MT" w:hAnsi="Calisto MT"/>
              </w:rPr>
              <w:t>F7FDAA00</w:t>
            </w:r>
          </w:p>
          <w:p w14:paraId="7FBC147A" w14:textId="77777777" w:rsidR="001E0956" w:rsidRPr="001E0956" w:rsidRDefault="001E0956" w:rsidP="001E0956">
            <w:pPr>
              <w:rPr>
                <w:rFonts w:ascii="Calisto MT" w:hAnsi="Calisto MT"/>
              </w:rPr>
            </w:pPr>
            <w:r w:rsidRPr="001E0956">
              <w:rPr>
                <w:rFonts w:ascii="Calisto MT" w:hAnsi="Calisto MT"/>
              </w:rPr>
              <w:t>EFFDAA00</w:t>
            </w:r>
          </w:p>
          <w:p w14:paraId="6D6A86E7" w14:textId="77777777" w:rsidR="001E0956" w:rsidRPr="001E0956" w:rsidRDefault="001E0956" w:rsidP="001E0956">
            <w:pPr>
              <w:rPr>
                <w:rFonts w:ascii="Calisto MT" w:hAnsi="Calisto MT"/>
              </w:rPr>
            </w:pPr>
            <w:r w:rsidRPr="001E0956">
              <w:rPr>
                <w:rFonts w:ascii="Calisto MT" w:hAnsi="Calisto MT"/>
              </w:rPr>
              <w:t>8005AA00</w:t>
            </w:r>
          </w:p>
          <w:p w14:paraId="2AC64321" w14:textId="77777777" w:rsidR="001E0956" w:rsidRPr="001E0956" w:rsidRDefault="001E0956" w:rsidP="001E0956">
            <w:pPr>
              <w:rPr>
                <w:rFonts w:ascii="Calisto MT" w:hAnsi="Calisto MT"/>
              </w:rPr>
            </w:pPr>
            <w:r w:rsidRPr="001E0956">
              <w:rPr>
                <w:rFonts w:ascii="Calisto MT" w:hAnsi="Calisto MT"/>
              </w:rPr>
              <w:t>E005AA00</w:t>
            </w:r>
          </w:p>
          <w:p w14:paraId="499AAC4D" w14:textId="77777777" w:rsidR="00A43487" w:rsidRDefault="001E0956" w:rsidP="001E0956">
            <w:pPr>
              <w:rPr>
                <w:rFonts w:ascii="Calisto MT" w:hAnsi="Calisto MT"/>
              </w:rPr>
            </w:pPr>
            <w:r w:rsidRPr="001E0956">
              <w:rPr>
                <w:rFonts w:ascii="Calisto MT" w:hAnsi="Calisto MT"/>
              </w:rPr>
              <w:t>F805AA00</w:t>
            </w:r>
          </w:p>
          <w:p w14:paraId="3C45C11B" w14:textId="77777777" w:rsidR="001E0956" w:rsidRDefault="001E0956" w:rsidP="001E0956">
            <w:pPr>
              <w:rPr>
                <w:rFonts w:ascii="Calisto MT" w:hAnsi="Calisto MT"/>
              </w:rPr>
            </w:pPr>
            <w:r w:rsidRPr="001E0956">
              <w:rPr>
                <w:rFonts w:ascii="Calisto MT" w:hAnsi="Calisto MT"/>
              </w:rPr>
              <w:t>F005AA00</w:t>
            </w:r>
          </w:p>
          <w:p w14:paraId="1A4C12BA" w14:textId="77777777" w:rsidR="001E0956" w:rsidRDefault="001E0956" w:rsidP="001E0956">
            <w:pPr>
              <w:rPr>
                <w:rFonts w:ascii="Calisto MT" w:hAnsi="Calisto MT"/>
              </w:rPr>
            </w:pPr>
            <w:r w:rsidRPr="001E0956">
              <w:rPr>
                <w:rFonts w:ascii="Calisto MT" w:hAnsi="Calisto MT"/>
              </w:rPr>
              <w:t>F105AA00</w:t>
            </w:r>
          </w:p>
          <w:p w14:paraId="6E6A6138" w14:textId="77777777" w:rsidR="001E0956" w:rsidRDefault="001E0956" w:rsidP="001E0956">
            <w:pPr>
              <w:rPr>
                <w:rFonts w:ascii="Calisto MT" w:hAnsi="Calisto MT"/>
              </w:rPr>
            </w:pPr>
            <w:r w:rsidRPr="001E0956">
              <w:rPr>
                <w:rFonts w:ascii="Calisto MT" w:hAnsi="Calisto MT"/>
              </w:rPr>
              <w:t>F505AA00</w:t>
            </w:r>
          </w:p>
          <w:p w14:paraId="1A517668" w14:textId="77777777" w:rsidR="001E0956" w:rsidRDefault="001E0956" w:rsidP="001E0956">
            <w:pPr>
              <w:rPr>
                <w:rFonts w:ascii="Calisto MT" w:hAnsi="Calisto MT"/>
              </w:rPr>
            </w:pPr>
            <w:r w:rsidRPr="001E0956">
              <w:rPr>
                <w:rFonts w:ascii="Calisto MT" w:hAnsi="Calisto MT"/>
              </w:rPr>
              <w:t>FD05AA00</w:t>
            </w:r>
          </w:p>
          <w:p w14:paraId="3308FC24" w14:textId="77777777" w:rsidR="001E0956" w:rsidRDefault="001E0956" w:rsidP="001E0956">
            <w:pPr>
              <w:rPr>
                <w:rFonts w:ascii="Calisto MT" w:hAnsi="Calisto MT"/>
              </w:rPr>
            </w:pPr>
            <w:r w:rsidRPr="001E0956">
              <w:rPr>
                <w:rFonts w:ascii="Calisto MT" w:hAnsi="Calisto MT"/>
              </w:rPr>
              <w:t>FF05AA00</w:t>
            </w:r>
          </w:p>
          <w:p w14:paraId="44DA5A60" w14:textId="77777777" w:rsidR="001E0956" w:rsidRDefault="001E0956" w:rsidP="001E0956">
            <w:pPr>
              <w:rPr>
                <w:rFonts w:ascii="Calisto MT" w:hAnsi="Calisto MT"/>
              </w:rPr>
            </w:pPr>
            <w:r w:rsidRPr="001E0956">
              <w:rPr>
                <w:rFonts w:ascii="Calisto MT" w:hAnsi="Calisto MT"/>
              </w:rPr>
              <w:t>FF45AA00</w:t>
            </w:r>
          </w:p>
          <w:p w14:paraId="36D9A7AF" w14:textId="77777777" w:rsidR="001E0956" w:rsidRDefault="001E0956" w:rsidP="001E0956">
            <w:pPr>
              <w:rPr>
                <w:rFonts w:ascii="Calisto MT" w:hAnsi="Calisto MT"/>
              </w:rPr>
            </w:pPr>
            <w:r w:rsidRPr="001E0956">
              <w:rPr>
                <w:rFonts w:ascii="Calisto MT" w:hAnsi="Calisto MT"/>
              </w:rPr>
              <w:t>BF45AA00</w:t>
            </w:r>
          </w:p>
          <w:p w14:paraId="0F78549F" w14:textId="62FB77BE" w:rsidR="001E0956" w:rsidRPr="00895B6E" w:rsidRDefault="001E0956" w:rsidP="001E0956">
            <w:pPr>
              <w:rPr>
                <w:rFonts w:ascii="Calisto MT" w:hAnsi="Calisto MT"/>
              </w:rPr>
            </w:pPr>
            <w:r w:rsidRPr="001E0956">
              <w:rPr>
                <w:rFonts w:ascii="Calisto MT" w:hAnsi="Calisto MT"/>
              </w:rPr>
              <w:t>AF45AA00</w:t>
            </w:r>
          </w:p>
        </w:tc>
        <w:tc>
          <w:tcPr>
            <w:tcW w:w="2661" w:type="dxa"/>
          </w:tcPr>
          <w:p w14:paraId="16530E3D" w14:textId="0406AC96" w:rsidR="00A43487" w:rsidRPr="00895B6E" w:rsidRDefault="00A43487" w:rsidP="00A43487">
            <w:pPr>
              <w:rPr>
                <w:rFonts w:ascii="Calisto MT" w:hAnsi="Calisto MT"/>
              </w:rPr>
            </w:pPr>
            <w:r>
              <w:rPr>
                <w:rFonts w:ascii="Calisto MT" w:hAnsi="Calisto MT"/>
              </w:rPr>
              <w:lastRenderedPageBreak/>
              <w:t xml:space="preserve">Should see output on the screen for print of </w:t>
            </w:r>
            <w:r>
              <w:rPr>
                <w:rFonts w:ascii="Calisto MT" w:hAnsi="Calisto MT"/>
              </w:rPr>
              <w:lastRenderedPageBreak/>
              <w:t>the cache.</w:t>
            </w:r>
          </w:p>
        </w:tc>
        <w:tc>
          <w:tcPr>
            <w:tcW w:w="819" w:type="dxa"/>
          </w:tcPr>
          <w:p w14:paraId="0B55EFAA" w14:textId="0F179EA8" w:rsidR="00A43487" w:rsidRPr="00895B6E" w:rsidRDefault="00A43487" w:rsidP="00A43487">
            <w:pPr>
              <w:rPr>
                <w:rFonts w:ascii="Calisto MT" w:hAnsi="Calisto MT"/>
              </w:rPr>
            </w:pPr>
            <w:r>
              <w:rPr>
                <w:rFonts w:ascii="Calisto MT" w:hAnsi="Calisto MT"/>
              </w:rPr>
              <w:lastRenderedPageBreak/>
              <w:t>Pass</w:t>
            </w:r>
          </w:p>
        </w:tc>
        <w:tc>
          <w:tcPr>
            <w:tcW w:w="806" w:type="dxa"/>
          </w:tcPr>
          <w:p w14:paraId="7AD7F464" w14:textId="77777777" w:rsidR="00A43487" w:rsidRPr="00895B6E" w:rsidRDefault="00A43487" w:rsidP="00A43487">
            <w:pPr>
              <w:rPr>
                <w:rFonts w:ascii="Calisto MT" w:hAnsi="Calisto MT"/>
              </w:rPr>
            </w:pPr>
          </w:p>
        </w:tc>
        <w:tc>
          <w:tcPr>
            <w:tcW w:w="2192" w:type="dxa"/>
          </w:tcPr>
          <w:p w14:paraId="49C7A3E7" w14:textId="182E544C" w:rsidR="00A43487" w:rsidRPr="00895B6E" w:rsidRDefault="00A43487" w:rsidP="00A43487">
            <w:pPr>
              <w:rPr>
                <w:rFonts w:ascii="Calisto MT" w:hAnsi="Calisto MT"/>
              </w:rPr>
            </w:pPr>
            <w:r>
              <w:rPr>
                <w:rFonts w:ascii="Calisto MT" w:hAnsi="Calisto MT"/>
              </w:rPr>
              <w:t>Output Shown</w:t>
            </w:r>
          </w:p>
        </w:tc>
      </w:tr>
      <w:tr w:rsidR="009C3EDA" w:rsidRPr="00895B6E" w14:paraId="2A228D9C" w14:textId="77777777" w:rsidTr="00A43487">
        <w:tc>
          <w:tcPr>
            <w:tcW w:w="3163" w:type="dxa"/>
            <w:gridSpan w:val="2"/>
          </w:tcPr>
          <w:p w14:paraId="2AA98098" w14:textId="1D26470D" w:rsidR="009C3EDA" w:rsidRPr="009C3EDA" w:rsidRDefault="009C3EDA" w:rsidP="009C3EDA">
            <w:pPr>
              <w:rPr>
                <w:rFonts w:ascii="Calisto MT" w:hAnsi="Calisto MT"/>
              </w:rPr>
            </w:pPr>
            <w:r>
              <w:rPr>
                <w:rFonts w:ascii="Calisto MT" w:hAnsi="Calisto MT"/>
              </w:rPr>
              <w:lastRenderedPageBreak/>
              <w:t>4. Turn off Trigger</w:t>
            </w:r>
          </w:p>
        </w:tc>
        <w:tc>
          <w:tcPr>
            <w:tcW w:w="2661" w:type="dxa"/>
          </w:tcPr>
          <w:p w14:paraId="43B71B4A" w14:textId="60806FB3" w:rsidR="009C3EDA" w:rsidRDefault="009C3EDA" w:rsidP="00A43487">
            <w:pPr>
              <w:rPr>
                <w:rFonts w:ascii="Calisto MT" w:hAnsi="Calisto MT"/>
              </w:rPr>
            </w:pPr>
            <w:r>
              <w:rPr>
                <w:rFonts w:ascii="Calisto MT" w:hAnsi="Calisto MT"/>
              </w:rPr>
              <w:t>Trigger Off</w:t>
            </w:r>
          </w:p>
        </w:tc>
        <w:tc>
          <w:tcPr>
            <w:tcW w:w="819" w:type="dxa"/>
          </w:tcPr>
          <w:p w14:paraId="629EB814" w14:textId="3A4A05C9" w:rsidR="009C3EDA" w:rsidRDefault="009C3EDA" w:rsidP="00A43487">
            <w:pPr>
              <w:rPr>
                <w:rFonts w:ascii="Calisto MT" w:hAnsi="Calisto MT"/>
              </w:rPr>
            </w:pPr>
            <w:r>
              <w:rPr>
                <w:rFonts w:ascii="Calisto MT" w:hAnsi="Calisto MT"/>
              </w:rPr>
              <w:t>Pass</w:t>
            </w:r>
          </w:p>
        </w:tc>
        <w:tc>
          <w:tcPr>
            <w:tcW w:w="806" w:type="dxa"/>
          </w:tcPr>
          <w:p w14:paraId="7E08BB11" w14:textId="77777777" w:rsidR="009C3EDA" w:rsidRPr="00895B6E" w:rsidRDefault="009C3EDA" w:rsidP="00A43487">
            <w:pPr>
              <w:rPr>
                <w:rFonts w:ascii="Calisto MT" w:hAnsi="Calisto MT"/>
              </w:rPr>
            </w:pPr>
          </w:p>
        </w:tc>
        <w:tc>
          <w:tcPr>
            <w:tcW w:w="2192" w:type="dxa"/>
          </w:tcPr>
          <w:p w14:paraId="2FFD7948" w14:textId="44CCCF1B" w:rsidR="009C3EDA" w:rsidRDefault="009C3EDA" w:rsidP="00A43487">
            <w:pPr>
              <w:rPr>
                <w:rFonts w:ascii="Calisto MT" w:hAnsi="Calisto MT"/>
              </w:rPr>
            </w:pPr>
            <w:r>
              <w:rPr>
                <w:rFonts w:ascii="Calisto MT" w:hAnsi="Calisto MT"/>
              </w:rPr>
              <w:t>Trigger Off</w:t>
            </w:r>
          </w:p>
        </w:tc>
      </w:tr>
      <w:tr w:rsidR="00A43487" w:rsidRPr="00895B6E" w14:paraId="44A2B263" w14:textId="77777777" w:rsidTr="00A43487">
        <w:tc>
          <w:tcPr>
            <w:tcW w:w="3163" w:type="dxa"/>
            <w:gridSpan w:val="2"/>
          </w:tcPr>
          <w:p w14:paraId="74EE9CBB" w14:textId="1A0B6AF5" w:rsidR="00A43487" w:rsidRPr="00895B6E" w:rsidRDefault="009C3EDA" w:rsidP="00A43487">
            <w:pPr>
              <w:rPr>
                <w:rFonts w:ascii="Calisto MT" w:hAnsi="Calisto MT"/>
              </w:rPr>
            </w:pPr>
            <w:r>
              <w:rPr>
                <w:rFonts w:ascii="Calisto MT" w:hAnsi="Calisto MT"/>
              </w:rPr>
              <w:t>5</w:t>
            </w:r>
            <w:r w:rsidR="00A43487">
              <w:rPr>
                <w:rFonts w:ascii="Calisto MT" w:hAnsi="Calisto MT"/>
              </w:rPr>
              <w:t>. Observe output to screen</w:t>
            </w:r>
            <w:r w:rsidR="001E0956">
              <w:rPr>
                <w:rFonts w:ascii="Calisto MT" w:hAnsi="Calisto MT"/>
              </w:rPr>
              <w:t xml:space="preserve"> from printing cache</w:t>
            </w:r>
          </w:p>
        </w:tc>
        <w:tc>
          <w:tcPr>
            <w:tcW w:w="2661" w:type="dxa"/>
          </w:tcPr>
          <w:p w14:paraId="00FFB763" w14:textId="0A29D174" w:rsidR="00A43487" w:rsidRPr="00895B6E" w:rsidRDefault="00A43487" w:rsidP="00A43487">
            <w:pPr>
              <w:rPr>
                <w:rFonts w:ascii="Calisto MT" w:hAnsi="Calisto MT"/>
              </w:rPr>
            </w:pPr>
            <w:r>
              <w:rPr>
                <w:rFonts w:ascii="Calisto MT" w:hAnsi="Calisto MT"/>
              </w:rPr>
              <w:t>Should see output on the screen.</w:t>
            </w:r>
          </w:p>
        </w:tc>
        <w:tc>
          <w:tcPr>
            <w:tcW w:w="819" w:type="dxa"/>
          </w:tcPr>
          <w:p w14:paraId="6D2AF168" w14:textId="0154F8BB" w:rsidR="00A43487" w:rsidRPr="00895B6E" w:rsidRDefault="00A43487" w:rsidP="00A43487">
            <w:pPr>
              <w:rPr>
                <w:rFonts w:ascii="Calisto MT" w:hAnsi="Calisto MT"/>
              </w:rPr>
            </w:pPr>
            <w:r>
              <w:rPr>
                <w:rFonts w:ascii="Calisto MT" w:hAnsi="Calisto MT"/>
              </w:rPr>
              <w:t>Pass</w:t>
            </w:r>
          </w:p>
        </w:tc>
        <w:tc>
          <w:tcPr>
            <w:tcW w:w="806" w:type="dxa"/>
          </w:tcPr>
          <w:p w14:paraId="237C1593" w14:textId="77777777" w:rsidR="00A43487" w:rsidRPr="00895B6E" w:rsidRDefault="00A43487" w:rsidP="00A43487">
            <w:pPr>
              <w:rPr>
                <w:rFonts w:ascii="Calisto MT" w:hAnsi="Calisto MT"/>
              </w:rPr>
            </w:pPr>
          </w:p>
        </w:tc>
        <w:tc>
          <w:tcPr>
            <w:tcW w:w="2192" w:type="dxa"/>
          </w:tcPr>
          <w:p w14:paraId="6A5471E8" w14:textId="33D6CA24" w:rsidR="00A43487" w:rsidRPr="00895B6E" w:rsidRDefault="00A43487" w:rsidP="00A43487">
            <w:pPr>
              <w:rPr>
                <w:rFonts w:ascii="Calisto MT" w:hAnsi="Calisto MT"/>
              </w:rPr>
            </w:pPr>
            <w:r>
              <w:rPr>
                <w:rFonts w:ascii="Calisto MT" w:hAnsi="Calisto MT"/>
              </w:rPr>
              <w:t>Output Shown</w:t>
            </w:r>
          </w:p>
        </w:tc>
      </w:tr>
      <w:tr w:rsidR="00A43487" w:rsidRPr="00895B6E" w14:paraId="48B6C8DE" w14:textId="77777777" w:rsidTr="00A43487">
        <w:tc>
          <w:tcPr>
            <w:tcW w:w="3163" w:type="dxa"/>
            <w:gridSpan w:val="2"/>
          </w:tcPr>
          <w:p w14:paraId="30A26964" w14:textId="4A379181" w:rsidR="00A43487" w:rsidRPr="00895B6E" w:rsidRDefault="009C3EDA" w:rsidP="00A43487">
            <w:pPr>
              <w:rPr>
                <w:rFonts w:ascii="Calisto MT" w:hAnsi="Calisto MT"/>
              </w:rPr>
            </w:pPr>
            <w:r>
              <w:rPr>
                <w:rFonts w:ascii="Calisto MT" w:hAnsi="Calisto MT"/>
              </w:rPr>
              <w:t>6</w:t>
            </w:r>
            <w:r w:rsidR="00A43487">
              <w:rPr>
                <w:rFonts w:ascii="Calisto MT" w:hAnsi="Calisto MT"/>
              </w:rPr>
              <w:t>.</w:t>
            </w:r>
            <w:r w:rsidR="00630E04">
              <w:rPr>
                <w:rFonts w:ascii="Calisto MT" w:hAnsi="Calisto MT"/>
              </w:rPr>
              <w:t xml:space="preserve"> Observe output when running </w:t>
            </w:r>
            <w:r w:rsidR="003B1C10">
              <w:rPr>
                <w:rFonts w:ascii="Calisto MT" w:hAnsi="Calisto MT"/>
              </w:rPr>
              <w:t>Insert by setting MESIF bits to MODIFIED and eviction to TRUE</w:t>
            </w:r>
          </w:p>
        </w:tc>
        <w:tc>
          <w:tcPr>
            <w:tcW w:w="2661" w:type="dxa"/>
          </w:tcPr>
          <w:p w14:paraId="6F0B2113" w14:textId="77777777" w:rsidR="003B1C10" w:rsidRPr="003B1C10" w:rsidRDefault="003B1C10" w:rsidP="003B1C10">
            <w:pPr>
              <w:rPr>
                <w:rFonts w:ascii="Calisto MT" w:hAnsi="Calisto MT"/>
              </w:rPr>
            </w:pPr>
            <w:r>
              <w:rPr>
                <w:rFonts w:ascii="Calisto MT" w:hAnsi="Calisto MT"/>
              </w:rPr>
              <w:t xml:space="preserve">Insert: </w:t>
            </w:r>
          </w:p>
          <w:p w14:paraId="61B1EA9B" w14:textId="1900BFC7" w:rsidR="00A43487" w:rsidRPr="00895B6E" w:rsidRDefault="003B1C10" w:rsidP="003B1C10">
            <w:pPr>
              <w:rPr>
                <w:rFonts w:ascii="Calisto MT" w:hAnsi="Calisto MT"/>
              </w:rPr>
            </w:pPr>
            <w:r w:rsidRPr="003B1C10">
              <w:rPr>
                <w:rFonts w:ascii="Calisto MT" w:hAnsi="Calisto MT"/>
              </w:rPr>
              <w:t>FF05AA00</w:t>
            </w:r>
          </w:p>
        </w:tc>
        <w:tc>
          <w:tcPr>
            <w:tcW w:w="819" w:type="dxa"/>
          </w:tcPr>
          <w:p w14:paraId="01822EE1" w14:textId="4D0A096A" w:rsidR="00A43487" w:rsidRPr="00895B6E" w:rsidRDefault="003B1C10" w:rsidP="00A43487">
            <w:pPr>
              <w:rPr>
                <w:rFonts w:ascii="Calisto MT" w:hAnsi="Calisto MT"/>
              </w:rPr>
            </w:pPr>
            <w:r>
              <w:rPr>
                <w:rFonts w:ascii="Calisto MT" w:hAnsi="Calisto MT"/>
              </w:rPr>
              <w:t>Pass</w:t>
            </w:r>
          </w:p>
        </w:tc>
        <w:tc>
          <w:tcPr>
            <w:tcW w:w="806" w:type="dxa"/>
          </w:tcPr>
          <w:p w14:paraId="7A4D16CC" w14:textId="77777777" w:rsidR="00A43487" w:rsidRPr="00895B6E" w:rsidRDefault="00A43487" w:rsidP="00A43487">
            <w:pPr>
              <w:rPr>
                <w:rFonts w:ascii="Calisto MT" w:hAnsi="Calisto MT"/>
              </w:rPr>
            </w:pPr>
          </w:p>
        </w:tc>
        <w:tc>
          <w:tcPr>
            <w:tcW w:w="2192" w:type="dxa"/>
          </w:tcPr>
          <w:p w14:paraId="4151D51F" w14:textId="77777777" w:rsidR="003B1C10" w:rsidRPr="003B1C10" w:rsidRDefault="003B1C10" w:rsidP="003B1C10">
            <w:pPr>
              <w:rPr>
                <w:rFonts w:ascii="Calisto MT" w:hAnsi="Calisto MT"/>
              </w:rPr>
            </w:pPr>
            <w:r>
              <w:rPr>
                <w:rFonts w:ascii="Calisto MT" w:hAnsi="Calisto MT"/>
              </w:rPr>
              <w:t xml:space="preserve">Insert: </w:t>
            </w:r>
          </w:p>
          <w:p w14:paraId="7A707EA0" w14:textId="7B69DFA6" w:rsidR="00A43487" w:rsidRPr="00895B6E" w:rsidRDefault="003B1C10" w:rsidP="003B1C10">
            <w:pPr>
              <w:rPr>
                <w:rFonts w:ascii="Calisto MT" w:hAnsi="Calisto MT"/>
              </w:rPr>
            </w:pPr>
            <w:r w:rsidRPr="003B1C10">
              <w:rPr>
                <w:rFonts w:ascii="Calisto MT" w:hAnsi="Calisto MT"/>
              </w:rPr>
              <w:t>FF05AA00</w:t>
            </w:r>
          </w:p>
        </w:tc>
      </w:tr>
      <w:tr w:rsidR="00A43487" w:rsidRPr="00895B6E" w14:paraId="3537E4F7" w14:textId="77777777" w:rsidTr="00A43487">
        <w:tc>
          <w:tcPr>
            <w:tcW w:w="3163" w:type="dxa"/>
            <w:gridSpan w:val="2"/>
          </w:tcPr>
          <w:p w14:paraId="2744D985" w14:textId="380C920C" w:rsidR="00A43487" w:rsidRPr="00895B6E" w:rsidRDefault="009C3EDA" w:rsidP="00A43487">
            <w:pPr>
              <w:rPr>
                <w:rFonts w:ascii="Calisto MT" w:hAnsi="Calisto MT"/>
              </w:rPr>
            </w:pPr>
            <w:r>
              <w:rPr>
                <w:rFonts w:ascii="Calisto MT" w:hAnsi="Calisto MT"/>
              </w:rPr>
              <w:t>7</w:t>
            </w:r>
            <w:r w:rsidR="00A43487">
              <w:rPr>
                <w:rFonts w:ascii="Calisto MT" w:hAnsi="Calisto MT"/>
              </w:rPr>
              <w:t>.</w:t>
            </w:r>
            <w:r w:rsidR="003B1C10">
              <w:rPr>
                <w:rFonts w:ascii="Calisto MT" w:hAnsi="Calisto MT"/>
              </w:rPr>
              <w:t xml:space="preserve"> </w:t>
            </w:r>
            <w:r w:rsidR="003B1C10">
              <w:rPr>
                <w:rFonts w:ascii="Calisto MT" w:hAnsi="Calisto MT"/>
              </w:rPr>
              <w:t>Observe output when running Insert by setting MESIF bits to MODIFIED and eviction to TRUE</w:t>
            </w:r>
          </w:p>
        </w:tc>
        <w:tc>
          <w:tcPr>
            <w:tcW w:w="2661" w:type="dxa"/>
          </w:tcPr>
          <w:p w14:paraId="15362CF5" w14:textId="77777777" w:rsidR="003B1C10" w:rsidRPr="003B1C10" w:rsidRDefault="003B1C10" w:rsidP="003B1C10">
            <w:pPr>
              <w:rPr>
                <w:rFonts w:ascii="Calisto MT" w:hAnsi="Calisto MT"/>
              </w:rPr>
            </w:pPr>
            <w:r>
              <w:rPr>
                <w:rFonts w:ascii="Calisto MT" w:hAnsi="Calisto MT"/>
              </w:rPr>
              <w:t xml:space="preserve">Insert: </w:t>
            </w:r>
          </w:p>
          <w:p w14:paraId="17599A3C" w14:textId="14017E88" w:rsidR="00A43487" w:rsidRPr="00895B6E" w:rsidRDefault="003B1C10" w:rsidP="003B1C10">
            <w:pPr>
              <w:rPr>
                <w:rFonts w:ascii="Calisto MT" w:hAnsi="Calisto MT"/>
              </w:rPr>
            </w:pPr>
            <w:r w:rsidRPr="003B1C10">
              <w:rPr>
                <w:rFonts w:ascii="Calisto MT" w:hAnsi="Calisto MT"/>
              </w:rPr>
              <w:t>FF45AA00</w:t>
            </w:r>
          </w:p>
        </w:tc>
        <w:tc>
          <w:tcPr>
            <w:tcW w:w="819" w:type="dxa"/>
          </w:tcPr>
          <w:p w14:paraId="637EBE3F" w14:textId="58FC28BD" w:rsidR="00A43487" w:rsidRPr="00895B6E" w:rsidRDefault="003B1C10" w:rsidP="00A43487">
            <w:pPr>
              <w:rPr>
                <w:rFonts w:ascii="Calisto MT" w:hAnsi="Calisto MT"/>
              </w:rPr>
            </w:pPr>
            <w:r>
              <w:rPr>
                <w:rFonts w:ascii="Calisto MT" w:hAnsi="Calisto MT"/>
              </w:rPr>
              <w:t>Pass</w:t>
            </w:r>
          </w:p>
        </w:tc>
        <w:tc>
          <w:tcPr>
            <w:tcW w:w="806" w:type="dxa"/>
          </w:tcPr>
          <w:p w14:paraId="1055578C" w14:textId="77777777" w:rsidR="00A43487" w:rsidRPr="00895B6E" w:rsidRDefault="00A43487" w:rsidP="00A43487">
            <w:pPr>
              <w:rPr>
                <w:rFonts w:ascii="Calisto MT" w:hAnsi="Calisto MT"/>
              </w:rPr>
            </w:pPr>
          </w:p>
        </w:tc>
        <w:tc>
          <w:tcPr>
            <w:tcW w:w="2192" w:type="dxa"/>
          </w:tcPr>
          <w:p w14:paraId="334CA2D5" w14:textId="77777777" w:rsidR="003B1C10" w:rsidRPr="003B1C10" w:rsidRDefault="003B1C10" w:rsidP="003B1C10">
            <w:pPr>
              <w:rPr>
                <w:rFonts w:ascii="Calisto MT" w:hAnsi="Calisto MT"/>
              </w:rPr>
            </w:pPr>
            <w:r>
              <w:rPr>
                <w:rFonts w:ascii="Calisto MT" w:hAnsi="Calisto MT"/>
              </w:rPr>
              <w:t xml:space="preserve">Insert: </w:t>
            </w:r>
          </w:p>
          <w:p w14:paraId="350C5579" w14:textId="4791F27A" w:rsidR="00A43487" w:rsidRPr="00895B6E" w:rsidRDefault="003B1C10" w:rsidP="003B1C10">
            <w:pPr>
              <w:rPr>
                <w:rFonts w:ascii="Calisto MT" w:hAnsi="Calisto MT"/>
              </w:rPr>
            </w:pPr>
            <w:r w:rsidRPr="003B1C10">
              <w:rPr>
                <w:rFonts w:ascii="Calisto MT" w:hAnsi="Calisto MT"/>
              </w:rPr>
              <w:t>FF45AA00</w:t>
            </w:r>
          </w:p>
        </w:tc>
      </w:tr>
      <w:tr w:rsidR="00A43487" w:rsidRPr="00895B6E" w14:paraId="6F7F2913" w14:textId="77777777" w:rsidTr="00A43487">
        <w:tc>
          <w:tcPr>
            <w:tcW w:w="3163" w:type="dxa"/>
            <w:gridSpan w:val="2"/>
          </w:tcPr>
          <w:p w14:paraId="3C57A1AF" w14:textId="4FD692B0" w:rsidR="00A43487" w:rsidRPr="00895B6E" w:rsidRDefault="009C3EDA" w:rsidP="00A43487">
            <w:pPr>
              <w:rPr>
                <w:rFonts w:ascii="Calisto MT" w:hAnsi="Calisto MT"/>
              </w:rPr>
            </w:pPr>
            <w:r>
              <w:rPr>
                <w:rFonts w:ascii="Calisto MT" w:hAnsi="Calisto MT"/>
              </w:rPr>
              <w:t>8</w:t>
            </w:r>
            <w:r w:rsidR="00A43487">
              <w:rPr>
                <w:rFonts w:ascii="Calisto MT" w:hAnsi="Calisto MT"/>
              </w:rPr>
              <w:t>.</w:t>
            </w:r>
            <w:r w:rsidR="003B1C10">
              <w:rPr>
                <w:rFonts w:ascii="Calisto MT" w:hAnsi="Calisto MT"/>
              </w:rPr>
              <w:t xml:space="preserve"> </w:t>
            </w:r>
            <w:r w:rsidR="003B1C10">
              <w:rPr>
                <w:rFonts w:ascii="Calisto MT" w:hAnsi="Calisto MT"/>
              </w:rPr>
              <w:t>Observe output when running Insert by setting MESIF bits to MODIFIED and eviction to TRUE</w:t>
            </w:r>
          </w:p>
        </w:tc>
        <w:tc>
          <w:tcPr>
            <w:tcW w:w="2661" w:type="dxa"/>
          </w:tcPr>
          <w:p w14:paraId="4CCA833C" w14:textId="77777777" w:rsidR="003B1C10" w:rsidRPr="003B1C10" w:rsidRDefault="003B1C10" w:rsidP="003B1C10">
            <w:pPr>
              <w:rPr>
                <w:rFonts w:ascii="Calisto MT" w:hAnsi="Calisto MT"/>
              </w:rPr>
            </w:pPr>
            <w:r>
              <w:rPr>
                <w:rFonts w:ascii="Calisto MT" w:hAnsi="Calisto MT"/>
              </w:rPr>
              <w:t xml:space="preserve">Insert: </w:t>
            </w:r>
          </w:p>
          <w:p w14:paraId="08E29B22" w14:textId="24FB5092" w:rsidR="00A43487" w:rsidRPr="00895B6E" w:rsidRDefault="003B1C10" w:rsidP="003B1C10">
            <w:pPr>
              <w:rPr>
                <w:rFonts w:ascii="Calisto MT" w:hAnsi="Calisto MT"/>
              </w:rPr>
            </w:pPr>
            <w:r w:rsidRPr="003B1C10">
              <w:rPr>
                <w:rFonts w:ascii="Calisto MT" w:hAnsi="Calisto MT"/>
              </w:rPr>
              <w:t>BF45AA00</w:t>
            </w:r>
          </w:p>
        </w:tc>
        <w:tc>
          <w:tcPr>
            <w:tcW w:w="819" w:type="dxa"/>
          </w:tcPr>
          <w:p w14:paraId="786611AF" w14:textId="5CB3C85B" w:rsidR="00A43487" w:rsidRPr="00895B6E" w:rsidRDefault="003B1C10" w:rsidP="00A43487">
            <w:pPr>
              <w:rPr>
                <w:rFonts w:ascii="Calisto MT" w:hAnsi="Calisto MT"/>
              </w:rPr>
            </w:pPr>
            <w:r>
              <w:rPr>
                <w:rFonts w:ascii="Calisto MT" w:hAnsi="Calisto MT"/>
              </w:rPr>
              <w:t>Pass</w:t>
            </w:r>
          </w:p>
        </w:tc>
        <w:tc>
          <w:tcPr>
            <w:tcW w:w="806" w:type="dxa"/>
          </w:tcPr>
          <w:p w14:paraId="7EC15876" w14:textId="77777777" w:rsidR="00A43487" w:rsidRPr="00895B6E" w:rsidRDefault="00A43487" w:rsidP="00A43487">
            <w:pPr>
              <w:rPr>
                <w:rFonts w:ascii="Calisto MT" w:hAnsi="Calisto MT"/>
              </w:rPr>
            </w:pPr>
          </w:p>
        </w:tc>
        <w:tc>
          <w:tcPr>
            <w:tcW w:w="2192" w:type="dxa"/>
          </w:tcPr>
          <w:p w14:paraId="54CFA1E2" w14:textId="77777777" w:rsidR="003B1C10" w:rsidRPr="003B1C10" w:rsidRDefault="003B1C10" w:rsidP="003B1C10">
            <w:pPr>
              <w:rPr>
                <w:rFonts w:ascii="Calisto MT" w:hAnsi="Calisto MT"/>
              </w:rPr>
            </w:pPr>
            <w:r>
              <w:rPr>
                <w:rFonts w:ascii="Calisto MT" w:hAnsi="Calisto MT"/>
              </w:rPr>
              <w:t xml:space="preserve">Insert: </w:t>
            </w:r>
          </w:p>
          <w:p w14:paraId="5A6BAAAA" w14:textId="14E4C6D8" w:rsidR="00A43487" w:rsidRPr="00895B6E" w:rsidRDefault="003B1C10" w:rsidP="003B1C10">
            <w:pPr>
              <w:rPr>
                <w:rFonts w:ascii="Calisto MT" w:hAnsi="Calisto MT"/>
              </w:rPr>
            </w:pPr>
            <w:r w:rsidRPr="003B1C10">
              <w:rPr>
                <w:rFonts w:ascii="Calisto MT" w:hAnsi="Calisto MT"/>
              </w:rPr>
              <w:t>BF45AA00</w:t>
            </w:r>
          </w:p>
        </w:tc>
      </w:tr>
      <w:tr w:rsidR="00A43487" w:rsidRPr="00895B6E" w14:paraId="06E69B4A" w14:textId="77777777" w:rsidTr="00A43487">
        <w:tc>
          <w:tcPr>
            <w:tcW w:w="3163" w:type="dxa"/>
            <w:gridSpan w:val="2"/>
          </w:tcPr>
          <w:p w14:paraId="7C57BEA0" w14:textId="51CCBED8" w:rsidR="00A43487" w:rsidRPr="00895B6E" w:rsidRDefault="009C3EDA" w:rsidP="00A43487">
            <w:pPr>
              <w:rPr>
                <w:rFonts w:ascii="Calisto MT" w:hAnsi="Calisto MT"/>
              </w:rPr>
            </w:pPr>
            <w:r>
              <w:rPr>
                <w:rFonts w:ascii="Calisto MT" w:hAnsi="Calisto MT"/>
              </w:rPr>
              <w:t>9</w:t>
            </w:r>
            <w:r w:rsidR="00A43487">
              <w:rPr>
                <w:rFonts w:ascii="Calisto MT" w:hAnsi="Calisto MT"/>
              </w:rPr>
              <w:t>.</w:t>
            </w:r>
            <w:r w:rsidR="003B1C10">
              <w:rPr>
                <w:rFonts w:ascii="Calisto MT" w:hAnsi="Calisto MT"/>
              </w:rPr>
              <w:t xml:space="preserve"> </w:t>
            </w:r>
            <w:r w:rsidR="003B1C10">
              <w:rPr>
                <w:rFonts w:ascii="Calisto MT" w:hAnsi="Calisto MT"/>
              </w:rPr>
              <w:t>Observe output when running Insert by setting MESIF bits to MODIFIED and eviction to TRUE</w:t>
            </w:r>
          </w:p>
        </w:tc>
        <w:tc>
          <w:tcPr>
            <w:tcW w:w="2661" w:type="dxa"/>
          </w:tcPr>
          <w:p w14:paraId="39464571" w14:textId="77777777" w:rsidR="003B1C10" w:rsidRPr="003B1C10" w:rsidRDefault="003B1C10" w:rsidP="003B1C10">
            <w:pPr>
              <w:rPr>
                <w:rFonts w:ascii="Calisto MT" w:hAnsi="Calisto MT"/>
              </w:rPr>
            </w:pPr>
            <w:r>
              <w:rPr>
                <w:rFonts w:ascii="Calisto MT" w:hAnsi="Calisto MT"/>
              </w:rPr>
              <w:t xml:space="preserve">Insert: </w:t>
            </w:r>
          </w:p>
          <w:p w14:paraId="4D3902B9" w14:textId="04DD41AC" w:rsidR="00A43487" w:rsidRPr="00895B6E" w:rsidRDefault="003B1C10" w:rsidP="003B1C10">
            <w:pPr>
              <w:rPr>
                <w:rFonts w:ascii="Calisto MT" w:hAnsi="Calisto MT"/>
              </w:rPr>
            </w:pPr>
            <w:r w:rsidRPr="003B1C10">
              <w:rPr>
                <w:rFonts w:ascii="Calisto MT" w:hAnsi="Calisto MT"/>
              </w:rPr>
              <w:t>AF45AA00</w:t>
            </w:r>
          </w:p>
        </w:tc>
        <w:tc>
          <w:tcPr>
            <w:tcW w:w="819" w:type="dxa"/>
          </w:tcPr>
          <w:p w14:paraId="1F2A6420" w14:textId="781A21E6" w:rsidR="00A43487" w:rsidRPr="00895B6E" w:rsidRDefault="003B1C10" w:rsidP="00A43487">
            <w:pPr>
              <w:rPr>
                <w:rFonts w:ascii="Calisto MT" w:hAnsi="Calisto MT"/>
              </w:rPr>
            </w:pPr>
            <w:r>
              <w:rPr>
                <w:rFonts w:ascii="Calisto MT" w:hAnsi="Calisto MT"/>
              </w:rPr>
              <w:t>Pass</w:t>
            </w:r>
          </w:p>
        </w:tc>
        <w:tc>
          <w:tcPr>
            <w:tcW w:w="806" w:type="dxa"/>
          </w:tcPr>
          <w:p w14:paraId="384FEF33" w14:textId="77777777" w:rsidR="00A43487" w:rsidRPr="00895B6E" w:rsidRDefault="00A43487" w:rsidP="00A43487">
            <w:pPr>
              <w:rPr>
                <w:rFonts w:ascii="Calisto MT" w:hAnsi="Calisto MT"/>
              </w:rPr>
            </w:pPr>
          </w:p>
        </w:tc>
        <w:tc>
          <w:tcPr>
            <w:tcW w:w="2192" w:type="dxa"/>
          </w:tcPr>
          <w:p w14:paraId="69D4179E" w14:textId="77777777" w:rsidR="003B1C10" w:rsidRPr="003B1C10" w:rsidRDefault="003B1C10" w:rsidP="003B1C10">
            <w:pPr>
              <w:rPr>
                <w:rFonts w:ascii="Calisto MT" w:hAnsi="Calisto MT"/>
              </w:rPr>
            </w:pPr>
            <w:r>
              <w:rPr>
                <w:rFonts w:ascii="Calisto MT" w:hAnsi="Calisto MT"/>
              </w:rPr>
              <w:t xml:space="preserve">Insert: </w:t>
            </w:r>
          </w:p>
          <w:p w14:paraId="6D984D9E" w14:textId="4D85E1A6" w:rsidR="00A43487" w:rsidRPr="00895B6E" w:rsidRDefault="003B1C10" w:rsidP="003B1C10">
            <w:pPr>
              <w:rPr>
                <w:rFonts w:ascii="Calisto MT" w:hAnsi="Calisto MT"/>
              </w:rPr>
            </w:pPr>
            <w:r w:rsidRPr="003B1C10">
              <w:rPr>
                <w:rFonts w:ascii="Calisto MT" w:hAnsi="Calisto MT"/>
              </w:rPr>
              <w:t>AF45AA00</w:t>
            </w:r>
          </w:p>
        </w:tc>
      </w:tr>
      <w:tr w:rsidR="00A43487" w:rsidRPr="00895B6E" w14:paraId="6C7B15F6" w14:textId="77777777" w:rsidTr="00A43487">
        <w:tc>
          <w:tcPr>
            <w:tcW w:w="3163" w:type="dxa"/>
            <w:gridSpan w:val="2"/>
          </w:tcPr>
          <w:p w14:paraId="57E02725" w14:textId="6249AC60" w:rsidR="00A43487" w:rsidRPr="00895B6E" w:rsidRDefault="009C3EDA" w:rsidP="00A43487">
            <w:pPr>
              <w:rPr>
                <w:rFonts w:ascii="Calisto MT" w:hAnsi="Calisto MT"/>
              </w:rPr>
            </w:pPr>
            <w:r>
              <w:rPr>
                <w:rFonts w:ascii="Calisto MT" w:hAnsi="Calisto MT"/>
              </w:rPr>
              <w:t>10</w:t>
            </w:r>
            <w:r w:rsidR="00A43487">
              <w:rPr>
                <w:rFonts w:ascii="Calisto MT" w:hAnsi="Calisto MT"/>
              </w:rPr>
              <w:t>.</w:t>
            </w:r>
            <w:r>
              <w:rPr>
                <w:rFonts w:ascii="Calisto MT" w:hAnsi="Calisto MT"/>
              </w:rPr>
              <w:t xml:space="preserve"> </w:t>
            </w:r>
            <w:r w:rsidR="00A567BF">
              <w:rPr>
                <w:rFonts w:ascii="Calisto MT" w:hAnsi="Calisto MT"/>
              </w:rPr>
              <w:t>Turn Trigger on.</w:t>
            </w:r>
          </w:p>
        </w:tc>
        <w:tc>
          <w:tcPr>
            <w:tcW w:w="2661" w:type="dxa"/>
          </w:tcPr>
          <w:p w14:paraId="4D4A984C" w14:textId="31B21E55" w:rsidR="00A43487" w:rsidRPr="00895B6E" w:rsidRDefault="00A567BF" w:rsidP="00A43487">
            <w:pPr>
              <w:rPr>
                <w:rFonts w:ascii="Calisto MT" w:hAnsi="Calisto MT"/>
              </w:rPr>
            </w:pPr>
            <w:r>
              <w:rPr>
                <w:rFonts w:ascii="Calisto MT" w:hAnsi="Calisto MT"/>
              </w:rPr>
              <w:t>Trigger On</w:t>
            </w:r>
          </w:p>
        </w:tc>
        <w:tc>
          <w:tcPr>
            <w:tcW w:w="819" w:type="dxa"/>
          </w:tcPr>
          <w:p w14:paraId="41C17DFE" w14:textId="19427F0B" w:rsidR="00A43487" w:rsidRPr="00895B6E" w:rsidRDefault="00A567BF" w:rsidP="00A43487">
            <w:pPr>
              <w:rPr>
                <w:rFonts w:ascii="Calisto MT" w:hAnsi="Calisto MT"/>
              </w:rPr>
            </w:pPr>
            <w:r>
              <w:rPr>
                <w:rFonts w:ascii="Calisto MT" w:hAnsi="Calisto MT"/>
              </w:rPr>
              <w:t>Pass</w:t>
            </w:r>
          </w:p>
        </w:tc>
        <w:tc>
          <w:tcPr>
            <w:tcW w:w="806" w:type="dxa"/>
          </w:tcPr>
          <w:p w14:paraId="370B3FB5" w14:textId="77777777" w:rsidR="00A43487" w:rsidRPr="00895B6E" w:rsidRDefault="00A43487" w:rsidP="00A43487">
            <w:pPr>
              <w:rPr>
                <w:rFonts w:ascii="Calisto MT" w:hAnsi="Calisto MT"/>
              </w:rPr>
            </w:pPr>
          </w:p>
        </w:tc>
        <w:tc>
          <w:tcPr>
            <w:tcW w:w="2192" w:type="dxa"/>
          </w:tcPr>
          <w:p w14:paraId="4597D2B4" w14:textId="27108C82" w:rsidR="00A43487" w:rsidRPr="00895B6E" w:rsidRDefault="00A567BF" w:rsidP="00A43487">
            <w:pPr>
              <w:rPr>
                <w:rFonts w:ascii="Calisto MT" w:hAnsi="Calisto MT"/>
              </w:rPr>
            </w:pPr>
            <w:r>
              <w:rPr>
                <w:rFonts w:ascii="Calisto MT" w:hAnsi="Calisto MT"/>
              </w:rPr>
              <w:t>Trigger On</w:t>
            </w:r>
          </w:p>
        </w:tc>
      </w:tr>
      <w:tr w:rsidR="009C3EDA" w:rsidRPr="00895B6E" w14:paraId="247F2FE8" w14:textId="77777777" w:rsidTr="00B67F1F">
        <w:tc>
          <w:tcPr>
            <w:tcW w:w="3163" w:type="dxa"/>
            <w:gridSpan w:val="2"/>
          </w:tcPr>
          <w:p w14:paraId="56A08835" w14:textId="3B814DF3" w:rsidR="009C3EDA" w:rsidRDefault="00A567BF" w:rsidP="00B67F1F">
            <w:pPr>
              <w:rPr>
                <w:rFonts w:ascii="Calisto MT" w:hAnsi="Calisto MT"/>
              </w:rPr>
            </w:pPr>
            <w:r>
              <w:rPr>
                <w:rFonts w:ascii="Calisto MT" w:hAnsi="Calisto MT"/>
              </w:rPr>
              <w:t xml:space="preserve">11. </w:t>
            </w:r>
            <w:r w:rsidR="00DA26AF">
              <w:rPr>
                <w:rFonts w:ascii="Calisto MT" w:hAnsi="Calisto MT"/>
              </w:rPr>
              <w:t>Observe</w:t>
            </w:r>
            <w:r>
              <w:rPr>
                <w:rFonts w:ascii="Calisto MT" w:hAnsi="Calisto MT"/>
              </w:rPr>
              <w:t xml:space="preserve"> output when running Trigger by passing 5 to the function in the trigger variable.</w:t>
            </w:r>
          </w:p>
        </w:tc>
        <w:tc>
          <w:tcPr>
            <w:tcW w:w="2661" w:type="dxa"/>
          </w:tcPr>
          <w:p w14:paraId="40EB23F4" w14:textId="77777777" w:rsidR="009C3EDA" w:rsidRDefault="00A567BF" w:rsidP="00B67F1F">
            <w:pPr>
              <w:rPr>
                <w:rFonts w:ascii="Calisto MT" w:hAnsi="Calisto MT"/>
              </w:rPr>
            </w:pPr>
            <w:r>
              <w:rPr>
                <w:rFonts w:ascii="Calisto MT" w:hAnsi="Calisto MT"/>
              </w:rPr>
              <w:t>Memory Write:</w:t>
            </w:r>
          </w:p>
          <w:p w14:paraId="67963E2E" w14:textId="54F2A572" w:rsidR="00A567BF" w:rsidRPr="00895B6E" w:rsidRDefault="00A567BF" w:rsidP="00B67F1F">
            <w:pPr>
              <w:rPr>
                <w:rFonts w:ascii="Calisto MT" w:hAnsi="Calisto MT"/>
              </w:rPr>
            </w:pPr>
            <w:r w:rsidRPr="003B1C10">
              <w:rPr>
                <w:rFonts w:ascii="Calisto MT" w:hAnsi="Calisto MT"/>
              </w:rPr>
              <w:t>FF05AA00</w:t>
            </w:r>
          </w:p>
        </w:tc>
        <w:tc>
          <w:tcPr>
            <w:tcW w:w="819" w:type="dxa"/>
          </w:tcPr>
          <w:p w14:paraId="09DC5E41" w14:textId="7BC1FB00" w:rsidR="009C3EDA" w:rsidRPr="00895B6E" w:rsidRDefault="00A567BF" w:rsidP="00B67F1F">
            <w:pPr>
              <w:rPr>
                <w:rFonts w:ascii="Calisto MT" w:hAnsi="Calisto MT"/>
              </w:rPr>
            </w:pPr>
            <w:r>
              <w:rPr>
                <w:rFonts w:ascii="Calisto MT" w:hAnsi="Calisto MT"/>
              </w:rPr>
              <w:t>Pass</w:t>
            </w:r>
          </w:p>
        </w:tc>
        <w:tc>
          <w:tcPr>
            <w:tcW w:w="806" w:type="dxa"/>
          </w:tcPr>
          <w:p w14:paraId="66189A89" w14:textId="77777777" w:rsidR="009C3EDA" w:rsidRPr="00895B6E" w:rsidRDefault="009C3EDA" w:rsidP="00B67F1F">
            <w:pPr>
              <w:rPr>
                <w:rFonts w:ascii="Calisto MT" w:hAnsi="Calisto MT"/>
              </w:rPr>
            </w:pPr>
          </w:p>
        </w:tc>
        <w:tc>
          <w:tcPr>
            <w:tcW w:w="2192" w:type="dxa"/>
          </w:tcPr>
          <w:p w14:paraId="5BC72F80" w14:textId="77777777" w:rsidR="009C3EDA" w:rsidRDefault="00A567BF" w:rsidP="00B67F1F">
            <w:pPr>
              <w:rPr>
                <w:rFonts w:ascii="Calisto MT" w:hAnsi="Calisto MT"/>
              </w:rPr>
            </w:pPr>
            <w:r>
              <w:rPr>
                <w:rFonts w:ascii="Calisto MT" w:hAnsi="Calisto MT"/>
              </w:rPr>
              <w:t>Memory Write:</w:t>
            </w:r>
          </w:p>
          <w:p w14:paraId="58ED5914" w14:textId="67FA8822" w:rsidR="00A567BF" w:rsidRPr="00895B6E" w:rsidRDefault="00A567BF" w:rsidP="00B67F1F">
            <w:pPr>
              <w:rPr>
                <w:rFonts w:ascii="Calisto MT" w:hAnsi="Calisto MT"/>
              </w:rPr>
            </w:pPr>
            <w:r w:rsidRPr="003B1C10">
              <w:rPr>
                <w:rFonts w:ascii="Calisto MT" w:hAnsi="Calisto MT"/>
              </w:rPr>
              <w:t>FF05AA00</w:t>
            </w:r>
          </w:p>
        </w:tc>
      </w:tr>
      <w:tr w:rsidR="00A567BF" w:rsidRPr="00895B6E" w14:paraId="13B05C77" w14:textId="77777777" w:rsidTr="00B67F1F">
        <w:tc>
          <w:tcPr>
            <w:tcW w:w="3163" w:type="dxa"/>
            <w:gridSpan w:val="2"/>
          </w:tcPr>
          <w:p w14:paraId="3E5D9061" w14:textId="1F680FE9" w:rsidR="00A567BF" w:rsidRDefault="00A567BF" w:rsidP="00A567BF">
            <w:pPr>
              <w:rPr>
                <w:rFonts w:ascii="Calisto MT" w:hAnsi="Calisto MT"/>
              </w:rPr>
            </w:pPr>
            <w:r>
              <w:rPr>
                <w:rFonts w:ascii="Calisto MT" w:hAnsi="Calisto MT"/>
              </w:rPr>
              <w:lastRenderedPageBreak/>
              <w:t xml:space="preserve">12. </w:t>
            </w:r>
            <w:r w:rsidR="00DA26AF">
              <w:rPr>
                <w:rFonts w:ascii="Calisto MT" w:hAnsi="Calisto MT"/>
              </w:rPr>
              <w:t>Observe</w:t>
            </w:r>
            <w:r>
              <w:rPr>
                <w:rFonts w:ascii="Calisto MT" w:hAnsi="Calisto MT"/>
              </w:rPr>
              <w:t xml:space="preserve"> output when running Trigger by passing 5 to the function in the trigger variable.</w:t>
            </w:r>
          </w:p>
        </w:tc>
        <w:tc>
          <w:tcPr>
            <w:tcW w:w="2661" w:type="dxa"/>
          </w:tcPr>
          <w:p w14:paraId="7C775EFB" w14:textId="77777777" w:rsidR="00A567BF" w:rsidRDefault="00A567BF" w:rsidP="00A567BF">
            <w:pPr>
              <w:rPr>
                <w:rFonts w:ascii="Calisto MT" w:hAnsi="Calisto MT"/>
              </w:rPr>
            </w:pPr>
            <w:r>
              <w:rPr>
                <w:rFonts w:ascii="Calisto MT" w:hAnsi="Calisto MT"/>
              </w:rPr>
              <w:t>Memory Write:</w:t>
            </w:r>
          </w:p>
          <w:p w14:paraId="26789C73" w14:textId="7436151B" w:rsidR="00A567BF" w:rsidRPr="00895B6E" w:rsidRDefault="00A567BF" w:rsidP="00A567BF">
            <w:pPr>
              <w:rPr>
                <w:rFonts w:ascii="Calisto MT" w:hAnsi="Calisto MT"/>
              </w:rPr>
            </w:pPr>
            <w:r w:rsidRPr="003B1C10">
              <w:rPr>
                <w:rFonts w:ascii="Calisto MT" w:hAnsi="Calisto MT"/>
              </w:rPr>
              <w:t>FF45AA00</w:t>
            </w:r>
          </w:p>
        </w:tc>
        <w:tc>
          <w:tcPr>
            <w:tcW w:w="819" w:type="dxa"/>
          </w:tcPr>
          <w:p w14:paraId="7C16BEFE" w14:textId="7B6744A8" w:rsidR="00A567BF" w:rsidRPr="00895B6E" w:rsidRDefault="00A567BF" w:rsidP="00A567BF">
            <w:pPr>
              <w:rPr>
                <w:rFonts w:ascii="Calisto MT" w:hAnsi="Calisto MT"/>
              </w:rPr>
            </w:pPr>
            <w:r>
              <w:rPr>
                <w:rFonts w:ascii="Calisto MT" w:hAnsi="Calisto MT"/>
              </w:rPr>
              <w:t>Pass</w:t>
            </w:r>
          </w:p>
        </w:tc>
        <w:tc>
          <w:tcPr>
            <w:tcW w:w="806" w:type="dxa"/>
          </w:tcPr>
          <w:p w14:paraId="0FAA009A" w14:textId="77777777" w:rsidR="00A567BF" w:rsidRPr="00895B6E" w:rsidRDefault="00A567BF" w:rsidP="00A567BF">
            <w:pPr>
              <w:rPr>
                <w:rFonts w:ascii="Calisto MT" w:hAnsi="Calisto MT"/>
              </w:rPr>
            </w:pPr>
          </w:p>
        </w:tc>
        <w:tc>
          <w:tcPr>
            <w:tcW w:w="2192" w:type="dxa"/>
          </w:tcPr>
          <w:p w14:paraId="43C1E581" w14:textId="77777777" w:rsidR="00A567BF" w:rsidRDefault="00A567BF" w:rsidP="00A567BF">
            <w:pPr>
              <w:rPr>
                <w:rFonts w:ascii="Calisto MT" w:hAnsi="Calisto MT"/>
              </w:rPr>
            </w:pPr>
            <w:r>
              <w:rPr>
                <w:rFonts w:ascii="Calisto MT" w:hAnsi="Calisto MT"/>
              </w:rPr>
              <w:t>Memory Write:</w:t>
            </w:r>
          </w:p>
          <w:p w14:paraId="07E5BDD5" w14:textId="4F1DBC7D" w:rsidR="00A567BF" w:rsidRPr="00895B6E" w:rsidRDefault="00A567BF" w:rsidP="00A567BF">
            <w:pPr>
              <w:rPr>
                <w:rFonts w:ascii="Calisto MT" w:hAnsi="Calisto MT"/>
              </w:rPr>
            </w:pPr>
            <w:r w:rsidRPr="003B1C10">
              <w:rPr>
                <w:rFonts w:ascii="Calisto MT" w:hAnsi="Calisto MT"/>
              </w:rPr>
              <w:t>FF45AA00</w:t>
            </w:r>
          </w:p>
        </w:tc>
      </w:tr>
      <w:tr w:rsidR="00A567BF" w:rsidRPr="00895B6E" w14:paraId="628326D9" w14:textId="77777777" w:rsidTr="00B67F1F">
        <w:tc>
          <w:tcPr>
            <w:tcW w:w="3163" w:type="dxa"/>
            <w:gridSpan w:val="2"/>
          </w:tcPr>
          <w:p w14:paraId="6FD7EAAA" w14:textId="50F57204" w:rsidR="00A567BF" w:rsidRDefault="00A567BF" w:rsidP="00A567BF">
            <w:pPr>
              <w:rPr>
                <w:rFonts w:ascii="Calisto MT" w:hAnsi="Calisto MT"/>
              </w:rPr>
            </w:pPr>
            <w:r>
              <w:rPr>
                <w:rFonts w:ascii="Calisto MT" w:hAnsi="Calisto MT"/>
              </w:rPr>
              <w:t xml:space="preserve">13. </w:t>
            </w:r>
            <w:r w:rsidR="00DA26AF">
              <w:rPr>
                <w:rFonts w:ascii="Calisto MT" w:hAnsi="Calisto MT"/>
              </w:rPr>
              <w:t>Observe</w:t>
            </w:r>
            <w:r>
              <w:rPr>
                <w:rFonts w:ascii="Calisto MT" w:hAnsi="Calisto MT"/>
              </w:rPr>
              <w:t xml:space="preserve"> output when running Trigger by passing 5 to the function in the trigger variable.</w:t>
            </w:r>
          </w:p>
        </w:tc>
        <w:tc>
          <w:tcPr>
            <w:tcW w:w="2661" w:type="dxa"/>
          </w:tcPr>
          <w:p w14:paraId="512FACF6" w14:textId="77777777" w:rsidR="00A567BF" w:rsidRDefault="00A567BF" w:rsidP="00A567BF">
            <w:pPr>
              <w:rPr>
                <w:rFonts w:ascii="Calisto MT" w:hAnsi="Calisto MT"/>
              </w:rPr>
            </w:pPr>
            <w:r>
              <w:rPr>
                <w:rFonts w:ascii="Calisto MT" w:hAnsi="Calisto MT"/>
              </w:rPr>
              <w:t>Memory Write:</w:t>
            </w:r>
          </w:p>
          <w:p w14:paraId="495266C1" w14:textId="061C3A1E" w:rsidR="00A567BF" w:rsidRPr="00895B6E" w:rsidRDefault="00A567BF" w:rsidP="00A567BF">
            <w:pPr>
              <w:rPr>
                <w:rFonts w:ascii="Calisto MT" w:hAnsi="Calisto MT"/>
              </w:rPr>
            </w:pPr>
            <w:r w:rsidRPr="003B1C10">
              <w:rPr>
                <w:rFonts w:ascii="Calisto MT" w:hAnsi="Calisto MT"/>
              </w:rPr>
              <w:t>BF45AA00</w:t>
            </w:r>
          </w:p>
        </w:tc>
        <w:tc>
          <w:tcPr>
            <w:tcW w:w="819" w:type="dxa"/>
          </w:tcPr>
          <w:p w14:paraId="793CE2A3" w14:textId="22F47BB4" w:rsidR="00A567BF" w:rsidRPr="00895B6E" w:rsidRDefault="00A567BF" w:rsidP="00A567BF">
            <w:pPr>
              <w:rPr>
                <w:rFonts w:ascii="Calisto MT" w:hAnsi="Calisto MT"/>
              </w:rPr>
            </w:pPr>
            <w:r>
              <w:rPr>
                <w:rFonts w:ascii="Calisto MT" w:hAnsi="Calisto MT"/>
              </w:rPr>
              <w:t>Pass</w:t>
            </w:r>
          </w:p>
        </w:tc>
        <w:tc>
          <w:tcPr>
            <w:tcW w:w="806" w:type="dxa"/>
          </w:tcPr>
          <w:p w14:paraId="2FCF6FF7" w14:textId="77777777" w:rsidR="00A567BF" w:rsidRPr="00895B6E" w:rsidRDefault="00A567BF" w:rsidP="00A567BF">
            <w:pPr>
              <w:rPr>
                <w:rFonts w:ascii="Calisto MT" w:hAnsi="Calisto MT"/>
              </w:rPr>
            </w:pPr>
          </w:p>
        </w:tc>
        <w:tc>
          <w:tcPr>
            <w:tcW w:w="2192" w:type="dxa"/>
          </w:tcPr>
          <w:p w14:paraId="183A6276" w14:textId="77777777" w:rsidR="00A567BF" w:rsidRDefault="00A567BF" w:rsidP="00A567BF">
            <w:pPr>
              <w:rPr>
                <w:rFonts w:ascii="Calisto MT" w:hAnsi="Calisto MT"/>
              </w:rPr>
            </w:pPr>
            <w:r>
              <w:rPr>
                <w:rFonts w:ascii="Calisto MT" w:hAnsi="Calisto MT"/>
              </w:rPr>
              <w:t>Memory Write:</w:t>
            </w:r>
          </w:p>
          <w:p w14:paraId="44072E2C" w14:textId="693D2BF7" w:rsidR="00A567BF" w:rsidRPr="00895B6E" w:rsidRDefault="00A567BF" w:rsidP="00A567BF">
            <w:pPr>
              <w:rPr>
                <w:rFonts w:ascii="Calisto MT" w:hAnsi="Calisto MT"/>
              </w:rPr>
            </w:pPr>
            <w:r w:rsidRPr="003B1C10">
              <w:rPr>
                <w:rFonts w:ascii="Calisto MT" w:hAnsi="Calisto MT"/>
              </w:rPr>
              <w:t>BF45AA00</w:t>
            </w:r>
          </w:p>
        </w:tc>
      </w:tr>
      <w:tr w:rsidR="00A567BF" w:rsidRPr="00895B6E" w14:paraId="6F8E99D7" w14:textId="77777777" w:rsidTr="00B67F1F">
        <w:tc>
          <w:tcPr>
            <w:tcW w:w="3163" w:type="dxa"/>
            <w:gridSpan w:val="2"/>
          </w:tcPr>
          <w:p w14:paraId="5C763D01" w14:textId="40B6E5E3" w:rsidR="00A567BF" w:rsidRDefault="00A567BF" w:rsidP="00A567BF">
            <w:pPr>
              <w:rPr>
                <w:rFonts w:ascii="Calisto MT" w:hAnsi="Calisto MT"/>
              </w:rPr>
            </w:pPr>
            <w:r>
              <w:rPr>
                <w:rFonts w:ascii="Calisto MT" w:hAnsi="Calisto MT"/>
              </w:rPr>
              <w:t xml:space="preserve">14. </w:t>
            </w:r>
            <w:r w:rsidR="00DA26AF">
              <w:rPr>
                <w:rFonts w:ascii="Calisto MT" w:hAnsi="Calisto MT"/>
              </w:rPr>
              <w:t>Observe</w:t>
            </w:r>
            <w:r>
              <w:rPr>
                <w:rFonts w:ascii="Calisto MT" w:hAnsi="Calisto MT"/>
              </w:rPr>
              <w:t xml:space="preserve"> output when running Trigger by passing 5 to the function in the trigger variable.</w:t>
            </w:r>
          </w:p>
        </w:tc>
        <w:tc>
          <w:tcPr>
            <w:tcW w:w="2661" w:type="dxa"/>
          </w:tcPr>
          <w:p w14:paraId="65A26E84" w14:textId="77777777" w:rsidR="00A567BF" w:rsidRDefault="00A567BF" w:rsidP="00A567BF">
            <w:pPr>
              <w:rPr>
                <w:rFonts w:ascii="Calisto MT" w:hAnsi="Calisto MT"/>
              </w:rPr>
            </w:pPr>
            <w:r>
              <w:rPr>
                <w:rFonts w:ascii="Calisto MT" w:hAnsi="Calisto MT"/>
              </w:rPr>
              <w:t>Memory Write:</w:t>
            </w:r>
          </w:p>
          <w:p w14:paraId="3F0F37F7" w14:textId="54B26413" w:rsidR="00A567BF" w:rsidRPr="00895B6E" w:rsidRDefault="00A567BF" w:rsidP="00A567BF">
            <w:pPr>
              <w:rPr>
                <w:rFonts w:ascii="Calisto MT" w:hAnsi="Calisto MT"/>
              </w:rPr>
            </w:pPr>
            <w:r w:rsidRPr="003B1C10">
              <w:rPr>
                <w:rFonts w:ascii="Calisto MT" w:hAnsi="Calisto MT"/>
              </w:rPr>
              <w:t>AF45AA00</w:t>
            </w:r>
          </w:p>
        </w:tc>
        <w:tc>
          <w:tcPr>
            <w:tcW w:w="819" w:type="dxa"/>
          </w:tcPr>
          <w:p w14:paraId="45E2C816" w14:textId="1A5ED941" w:rsidR="00A567BF" w:rsidRPr="00895B6E" w:rsidRDefault="00A567BF" w:rsidP="00A567BF">
            <w:pPr>
              <w:rPr>
                <w:rFonts w:ascii="Calisto MT" w:hAnsi="Calisto MT"/>
              </w:rPr>
            </w:pPr>
            <w:r>
              <w:rPr>
                <w:rFonts w:ascii="Calisto MT" w:hAnsi="Calisto MT"/>
              </w:rPr>
              <w:t>Pass</w:t>
            </w:r>
          </w:p>
        </w:tc>
        <w:tc>
          <w:tcPr>
            <w:tcW w:w="806" w:type="dxa"/>
          </w:tcPr>
          <w:p w14:paraId="2822C72A" w14:textId="77777777" w:rsidR="00A567BF" w:rsidRPr="00895B6E" w:rsidRDefault="00A567BF" w:rsidP="00A567BF">
            <w:pPr>
              <w:rPr>
                <w:rFonts w:ascii="Calisto MT" w:hAnsi="Calisto MT"/>
              </w:rPr>
            </w:pPr>
          </w:p>
        </w:tc>
        <w:tc>
          <w:tcPr>
            <w:tcW w:w="2192" w:type="dxa"/>
          </w:tcPr>
          <w:p w14:paraId="43C149E9" w14:textId="77777777" w:rsidR="00A567BF" w:rsidRDefault="00A567BF" w:rsidP="00A567BF">
            <w:pPr>
              <w:rPr>
                <w:rFonts w:ascii="Calisto MT" w:hAnsi="Calisto MT"/>
              </w:rPr>
            </w:pPr>
            <w:r>
              <w:rPr>
                <w:rFonts w:ascii="Calisto MT" w:hAnsi="Calisto MT"/>
              </w:rPr>
              <w:t>Memory Write:</w:t>
            </w:r>
          </w:p>
          <w:p w14:paraId="593F618F" w14:textId="136A017E" w:rsidR="00A567BF" w:rsidRPr="00895B6E" w:rsidRDefault="00A567BF" w:rsidP="00A567BF">
            <w:pPr>
              <w:rPr>
                <w:rFonts w:ascii="Calisto MT" w:hAnsi="Calisto MT"/>
              </w:rPr>
            </w:pPr>
            <w:r w:rsidRPr="003B1C10">
              <w:rPr>
                <w:rFonts w:ascii="Calisto MT" w:hAnsi="Calisto MT"/>
              </w:rPr>
              <w:t>AF45AA00</w:t>
            </w:r>
          </w:p>
        </w:tc>
      </w:tr>
      <w:tr w:rsidR="00A567BF" w:rsidRPr="00895B6E" w14:paraId="6C5256DA" w14:textId="77777777" w:rsidTr="00A43487">
        <w:tc>
          <w:tcPr>
            <w:tcW w:w="3163" w:type="dxa"/>
            <w:gridSpan w:val="2"/>
          </w:tcPr>
          <w:p w14:paraId="0BA01B07" w14:textId="08F77757" w:rsidR="00A567BF" w:rsidRDefault="00DA26AF" w:rsidP="00DA26AF">
            <w:pPr>
              <w:rPr>
                <w:rFonts w:ascii="Calisto MT" w:hAnsi="Calisto MT"/>
              </w:rPr>
            </w:pPr>
            <w:r>
              <w:rPr>
                <w:rFonts w:ascii="Calisto MT" w:hAnsi="Calisto MT"/>
              </w:rPr>
              <w:t>15</w:t>
            </w:r>
            <w:r w:rsidR="00A567BF">
              <w:rPr>
                <w:rFonts w:ascii="Calisto MT" w:hAnsi="Calisto MT"/>
              </w:rPr>
              <w:t>.</w:t>
            </w:r>
            <w:r>
              <w:rPr>
                <w:rFonts w:ascii="Calisto MT" w:hAnsi="Calisto MT"/>
              </w:rPr>
              <w:t xml:space="preserve"> Rerun Program and follow instructions up to Insert.</w:t>
            </w:r>
          </w:p>
        </w:tc>
        <w:tc>
          <w:tcPr>
            <w:tcW w:w="2661" w:type="dxa"/>
          </w:tcPr>
          <w:p w14:paraId="18399C0F" w14:textId="18A9E86D" w:rsidR="00A567BF" w:rsidRPr="00895B6E" w:rsidRDefault="00DA26AF" w:rsidP="00A567BF">
            <w:pPr>
              <w:rPr>
                <w:rFonts w:ascii="Calisto MT" w:hAnsi="Calisto MT"/>
              </w:rPr>
            </w:pPr>
            <w:r>
              <w:rPr>
                <w:rFonts w:ascii="Calisto MT" w:hAnsi="Calisto MT"/>
              </w:rPr>
              <w:t>Same as previous</w:t>
            </w:r>
          </w:p>
        </w:tc>
        <w:tc>
          <w:tcPr>
            <w:tcW w:w="819" w:type="dxa"/>
          </w:tcPr>
          <w:p w14:paraId="7524ADFC" w14:textId="5F5101A1" w:rsidR="00A567BF" w:rsidRPr="00895B6E" w:rsidRDefault="00DA26AF" w:rsidP="00A567BF">
            <w:pPr>
              <w:rPr>
                <w:rFonts w:ascii="Calisto MT" w:hAnsi="Calisto MT"/>
              </w:rPr>
            </w:pPr>
            <w:r>
              <w:rPr>
                <w:rFonts w:ascii="Calisto MT" w:hAnsi="Calisto MT"/>
              </w:rPr>
              <w:t>Pass</w:t>
            </w:r>
          </w:p>
        </w:tc>
        <w:tc>
          <w:tcPr>
            <w:tcW w:w="806" w:type="dxa"/>
          </w:tcPr>
          <w:p w14:paraId="1B3381C7" w14:textId="77777777" w:rsidR="00A567BF" w:rsidRPr="00895B6E" w:rsidRDefault="00A567BF" w:rsidP="00A567BF">
            <w:pPr>
              <w:rPr>
                <w:rFonts w:ascii="Calisto MT" w:hAnsi="Calisto MT"/>
              </w:rPr>
            </w:pPr>
          </w:p>
        </w:tc>
        <w:tc>
          <w:tcPr>
            <w:tcW w:w="2192" w:type="dxa"/>
          </w:tcPr>
          <w:p w14:paraId="2206720E" w14:textId="41B876B9" w:rsidR="00A567BF" w:rsidRPr="00895B6E" w:rsidRDefault="00DA26AF" w:rsidP="00A567BF">
            <w:pPr>
              <w:rPr>
                <w:rFonts w:ascii="Calisto MT" w:hAnsi="Calisto MT"/>
              </w:rPr>
            </w:pPr>
            <w:r>
              <w:rPr>
                <w:rFonts w:ascii="Calisto MT" w:hAnsi="Calisto MT"/>
              </w:rPr>
              <w:t>Same as Previous</w:t>
            </w:r>
          </w:p>
        </w:tc>
      </w:tr>
      <w:tr w:rsidR="00DA26AF" w:rsidRPr="00895B6E" w14:paraId="7B1C08DB" w14:textId="77777777" w:rsidTr="00B67F1F">
        <w:tc>
          <w:tcPr>
            <w:tcW w:w="3163" w:type="dxa"/>
            <w:gridSpan w:val="2"/>
          </w:tcPr>
          <w:p w14:paraId="43A2A74A" w14:textId="6CC7D084" w:rsidR="00DA26AF" w:rsidRDefault="00DA26AF" w:rsidP="006A2917">
            <w:pPr>
              <w:rPr>
                <w:rFonts w:ascii="Calisto MT" w:hAnsi="Calisto MT"/>
              </w:rPr>
            </w:pPr>
            <w:r>
              <w:rPr>
                <w:rFonts w:ascii="Calisto MT" w:hAnsi="Calisto MT"/>
              </w:rPr>
              <w:t xml:space="preserve">16. </w:t>
            </w:r>
            <w:r w:rsidR="00C04DC1">
              <w:rPr>
                <w:rFonts w:ascii="Calisto MT" w:hAnsi="Calisto MT"/>
              </w:rPr>
              <w:t>Observe</w:t>
            </w:r>
            <w:r>
              <w:rPr>
                <w:rFonts w:ascii="Calisto MT" w:hAnsi="Calisto MT"/>
              </w:rPr>
              <w:t xml:space="preserve"> output when running </w:t>
            </w:r>
            <w:r w:rsidR="006A2917">
              <w:rPr>
                <w:rFonts w:ascii="Calisto MT" w:hAnsi="Calisto MT"/>
              </w:rPr>
              <w:t xml:space="preserve">Check by passing </w:t>
            </w:r>
            <w:r w:rsidR="006A2917" w:rsidRPr="006A2917">
              <w:rPr>
                <w:rFonts w:ascii="Calisto MT" w:hAnsi="Calisto MT"/>
              </w:rPr>
              <w:t>FF05AA00</w:t>
            </w:r>
            <w:r>
              <w:rPr>
                <w:rFonts w:ascii="Calisto MT" w:hAnsi="Calisto MT"/>
              </w:rPr>
              <w:t xml:space="preserve"> to the function in the </w:t>
            </w:r>
            <w:r w:rsidR="006A2917">
              <w:rPr>
                <w:rFonts w:ascii="Calisto MT" w:hAnsi="Calisto MT"/>
              </w:rPr>
              <w:t>address</w:t>
            </w:r>
            <w:r>
              <w:rPr>
                <w:rFonts w:ascii="Calisto MT" w:hAnsi="Calisto MT"/>
              </w:rPr>
              <w:t xml:space="preserve"> variable.</w:t>
            </w:r>
          </w:p>
        </w:tc>
        <w:tc>
          <w:tcPr>
            <w:tcW w:w="2661" w:type="dxa"/>
          </w:tcPr>
          <w:p w14:paraId="4F78EABB" w14:textId="77777777" w:rsidR="00DA26AF" w:rsidRDefault="001045B1" w:rsidP="00B67F1F">
            <w:pPr>
              <w:rPr>
                <w:rFonts w:ascii="Calisto MT" w:hAnsi="Calisto MT"/>
              </w:rPr>
            </w:pPr>
            <w:r>
              <w:rPr>
                <w:rFonts w:ascii="Calisto MT" w:hAnsi="Calisto MT"/>
              </w:rPr>
              <w:t>Memory Here:</w:t>
            </w:r>
          </w:p>
          <w:p w14:paraId="51F8A516" w14:textId="4A603494" w:rsidR="001045B1" w:rsidRPr="00895B6E" w:rsidRDefault="001045B1" w:rsidP="00B67F1F">
            <w:pPr>
              <w:rPr>
                <w:rFonts w:ascii="Calisto MT" w:hAnsi="Calisto MT"/>
              </w:rPr>
            </w:pPr>
            <w:r w:rsidRPr="003B1C10">
              <w:rPr>
                <w:rFonts w:ascii="Calisto MT" w:hAnsi="Calisto MT"/>
              </w:rPr>
              <w:t>FF05AA00</w:t>
            </w:r>
          </w:p>
        </w:tc>
        <w:tc>
          <w:tcPr>
            <w:tcW w:w="819" w:type="dxa"/>
          </w:tcPr>
          <w:p w14:paraId="4AE229B6" w14:textId="2C239A45" w:rsidR="00DA26AF" w:rsidRPr="00895B6E" w:rsidRDefault="001045B1" w:rsidP="00B67F1F">
            <w:pPr>
              <w:rPr>
                <w:rFonts w:ascii="Calisto MT" w:hAnsi="Calisto MT"/>
              </w:rPr>
            </w:pPr>
            <w:r>
              <w:rPr>
                <w:rFonts w:ascii="Calisto MT" w:hAnsi="Calisto MT"/>
              </w:rPr>
              <w:t>Pass</w:t>
            </w:r>
          </w:p>
        </w:tc>
        <w:tc>
          <w:tcPr>
            <w:tcW w:w="806" w:type="dxa"/>
          </w:tcPr>
          <w:p w14:paraId="61671A75" w14:textId="77777777" w:rsidR="00DA26AF" w:rsidRPr="00895B6E" w:rsidRDefault="00DA26AF" w:rsidP="00B67F1F">
            <w:pPr>
              <w:rPr>
                <w:rFonts w:ascii="Calisto MT" w:hAnsi="Calisto MT"/>
              </w:rPr>
            </w:pPr>
          </w:p>
        </w:tc>
        <w:tc>
          <w:tcPr>
            <w:tcW w:w="2192" w:type="dxa"/>
          </w:tcPr>
          <w:p w14:paraId="37088AA2" w14:textId="77777777" w:rsidR="001045B1" w:rsidRDefault="001045B1" w:rsidP="001045B1">
            <w:pPr>
              <w:rPr>
                <w:rFonts w:ascii="Calisto MT" w:hAnsi="Calisto MT"/>
              </w:rPr>
            </w:pPr>
            <w:r>
              <w:rPr>
                <w:rFonts w:ascii="Calisto MT" w:hAnsi="Calisto MT"/>
              </w:rPr>
              <w:t>Memory Here:</w:t>
            </w:r>
          </w:p>
          <w:p w14:paraId="4B6EF78F" w14:textId="5DBB4AC8" w:rsidR="00DA26AF" w:rsidRPr="00895B6E" w:rsidRDefault="001045B1" w:rsidP="001045B1">
            <w:pPr>
              <w:rPr>
                <w:rFonts w:ascii="Calisto MT" w:hAnsi="Calisto MT"/>
              </w:rPr>
            </w:pPr>
            <w:r w:rsidRPr="003B1C10">
              <w:rPr>
                <w:rFonts w:ascii="Calisto MT" w:hAnsi="Calisto MT"/>
              </w:rPr>
              <w:t>FF05AA00</w:t>
            </w:r>
          </w:p>
        </w:tc>
      </w:tr>
      <w:tr w:rsidR="00DA26AF" w:rsidRPr="00895B6E" w14:paraId="5A4921CC" w14:textId="77777777" w:rsidTr="00B67F1F">
        <w:tc>
          <w:tcPr>
            <w:tcW w:w="3163" w:type="dxa"/>
            <w:gridSpan w:val="2"/>
          </w:tcPr>
          <w:p w14:paraId="7D8CA693" w14:textId="6CD1D615" w:rsidR="00DA26AF" w:rsidRDefault="00DA26AF" w:rsidP="006A2917">
            <w:pPr>
              <w:rPr>
                <w:rFonts w:ascii="Calisto MT" w:hAnsi="Calisto MT"/>
              </w:rPr>
            </w:pPr>
            <w:r>
              <w:rPr>
                <w:rFonts w:ascii="Calisto MT" w:hAnsi="Calisto MT"/>
              </w:rPr>
              <w:t xml:space="preserve">17. </w:t>
            </w:r>
            <w:r w:rsidR="00C04DC1">
              <w:rPr>
                <w:rFonts w:ascii="Calisto MT" w:hAnsi="Calisto MT"/>
              </w:rPr>
              <w:t>Observe</w:t>
            </w:r>
            <w:r>
              <w:rPr>
                <w:rFonts w:ascii="Calisto MT" w:hAnsi="Calisto MT"/>
              </w:rPr>
              <w:t xml:space="preserve"> output when running Trigger by passing </w:t>
            </w:r>
            <w:r w:rsidR="006A2917" w:rsidRPr="006A2917">
              <w:rPr>
                <w:rFonts w:ascii="Calisto MT" w:hAnsi="Calisto MT"/>
              </w:rPr>
              <w:t>FF45AA00</w:t>
            </w:r>
            <w:r w:rsidR="006A2917">
              <w:rPr>
                <w:rFonts w:ascii="Calisto MT" w:hAnsi="Calisto MT"/>
              </w:rPr>
              <w:t xml:space="preserve"> to the function in the address </w:t>
            </w:r>
            <w:r>
              <w:rPr>
                <w:rFonts w:ascii="Calisto MT" w:hAnsi="Calisto MT"/>
              </w:rPr>
              <w:t>variable.</w:t>
            </w:r>
          </w:p>
        </w:tc>
        <w:tc>
          <w:tcPr>
            <w:tcW w:w="2661" w:type="dxa"/>
          </w:tcPr>
          <w:p w14:paraId="7812F274" w14:textId="79971955" w:rsidR="001045B1" w:rsidRDefault="001045B1" w:rsidP="001045B1">
            <w:pPr>
              <w:rPr>
                <w:rFonts w:ascii="Calisto MT" w:hAnsi="Calisto MT"/>
              </w:rPr>
            </w:pPr>
            <w:r>
              <w:rPr>
                <w:rFonts w:ascii="Calisto MT" w:hAnsi="Calisto MT"/>
              </w:rPr>
              <w:t xml:space="preserve">Memory </w:t>
            </w:r>
            <w:r>
              <w:rPr>
                <w:rFonts w:ascii="Calisto MT" w:hAnsi="Calisto MT"/>
              </w:rPr>
              <w:t>Here</w:t>
            </w:r>
            <w:r>
              <w:rPr>
                <w:rFonts w:ascii="Calisto MT" w:hAnsi="Calisto MT"/>
              </w:rPr>
              <w:t>:</w:t>
            </w:r>
          </w:p>
          <w:p w14:paraId="17DF60B2" w14:textId="09EC49F3" w:rsidR="00DA26AF" w:rsidRPr="00895B6E" w:rsidRDefault="001045B1" w:rsidP="001045B1">
            <w:pPr>
              <w:rPr>
                <w:rFonts w:ascii="Calisto MT" w:hAnsi="Calisto MT"/>
              </w:rPr>
            </w:pPr>
            <w:r w:rsidRPr="003B1C10">
              <w:rPr>
                <w:rFonts w:ascii="Calisto MT" w:hAnsi="Calisto MT"/>
              </w:rPr>
              <w:t>FF45AA00</w:t>
            </w:r>
          </w:p>
        </w:tc>
        <w:tc>
          <w:tcPr>
            <w:tcW w:w="819" w:type="dxa"/>
          </w:tcPr>
          <w:p w14:paraId="6F8D59EA" w14:textId="6CE218B6" w:rsidR="00DA26AF" w:rsidRPr="00895B6E" w:rsidRDefault="001045B1" w:rsidP="00B67F1F">
            <w:pPr>
              <w:rPr>
                <w:rFonts w:ascii="Calisto MT" w:hAnsi="Calisto MT"/>
              </w:rPr>
            </w:pPr>
            <w:r>
              <w:rPr>
                <w:rFonts w:ascii="Calisto MT" w:hAnsi="Calisto MT"/>
              </w:rPr>
              <w:t>Pass</w:t>
            </w:r>
          </w:p>
        </w:tc>
        <w:tc>
          <w:tcPr>
            <w:tcW w:w="806" w:type="dxa"/>
          </w:tcPr>
          <w:p w14:paraId="1CBF4A44" w14:textId="77777777" w:rsidR="00DA26AF" w:rsidRPr="00895B6E" w:rsidRDefault="00DA26AF" w:rsidP="00B67F1F">
            <w:pPr>
              <w:rPr>
                <w:rFonts w:ascii="Calisto MT" w:hAnsi="Calisto MT"/>
              </w:rPr>
            </w:pPr>
          </w:p>
        </w:tc>
        <w:tc>
          <w:tcPr>
            <w:tcW w:w="2192" w:type="dxa"/>
          </w:tcPr>
          <w:p w14:paraId="1088B401" w14:textId="77777777" w:rsidR="001045B1" w:rsidRDefault="001045B1" w:rsidP="001045B1">
            <w:pPr>
              <w:rPr>
                <w:rFonts w:ascii="Calisto MT" w:hAnsi="Calisto MT"/>
              </w:rPr>
            </w:pPr>
            <w:r>
              <w:rPr>
                <w:rFonts w:ascii="Calisto MT" w:hAnsi="Calisto MT"/>
              </w:rPr>
              <w:t>Memory Here:</w:t>
            </w:r>
          </w:p>
          <w:p w14:paraId="7190C7AD" w14:textId="676E3286" w:rsidR="00DA26AF" w:rsidRPr="00895B6E" w:rsidRDefault="001045B1" w:rsidP="001045B1">
            <w:pPr>
              <w:rPr>
                <w:rFonts w:ascii="Calisto MT" w:hAnsi="Calisto MT"/>
              </w:rPr>
            </w:pPr>
            <w:r w:rsidRPr="003B1C10">
              <w:rPr>
                <w:rFonts w:ascii="Calisto MT" w:hAnsi="Calisto MT"/>
              </w:rPr>
              <w:t>FF45AA00</w:t>
            </w:r>
          </w:p>
        </w:tc>
      </w:tr>
      <w:tr w:rsidR="00DA26AF" w:rsidRPr="00895B6E" w14:paraId="3AFEA974" w14:textId="77777777" w:rsidTr="00B67F1F">
        <w:tc>
          <w:tcPr>
            <w:tcW w:w="3163" w:type="dxa"/>
            <w:gridSpan w:val="2"/>
          </w:tcPr>
          <w:p w14:paraId="42A262F4" w14:textId="1BA04DB7" w:rsidR="00DA26AF" w:rsidRDefault="00DA26AF" w:rsidP="006A2917">
            <w:pPr>
              <w:rPr>
                <w:rFonts w:ascii="Calisto MT" w:hAnsi="Calisto MT"/>
              </w:rPr>
            </w:pPr>
            <w:r>
              <w:rPr>
                <w:rFonts w:ascii="Calisto MT" w:hAnsi="Calisto MT"/>
              </w:rPr>
              <w:t xml:space="preserve">18. </w:t>
            </w:r>
            <w:r w:rsidR="00C04DC1">
              <w:rPr>
                <w:rFonts w:ascii="Calisto MT" w:hAnsi="Calisto MT"/>
              </w:rPr>
              <w:t>Observe</w:t>
            </w:r>
            <w:r>
              <w:rPr>
                <w:rFonts w:ascii="Calisto MT" w:hAnsi="Calisto MT"/>
              </w:rPr>
              <w:t xml:space="preserve"> output when running Trigger by passing </w:t>
            </w:r>
            <w:r w:rsidR="006A2917" w:rsidRPr="006A2917">
              <w:rPr>
                <w:rFonts w:ascii="Calisto MT" w:hAnsi="Calisto MT"/>
              </w:rPr>
              <w:t>BF45AA00</w:t>
            </w:r>
            <w:r w:rsidR="006A2917">
              <w:rPr>
                <w:rFonts w:ascii="Calisto MT" w:hAnsi="Calisto MT"/>
              </w:rPr>
              <w:t xml:space="preserve"> </w:t>
            </w:r>
            <w:r>
              <w:rPr>
                <w:rFonts w:ascii="Calisto MT" w:hAnsi="Calisto MT"/>
              </w:rPr>
              <w:t xml:space="preserve">to the function in the </w:t>
            </w:r>
            <w:r w:rsidR="006A2917">
              <w:rPr>
                <w:rFonts w:ascii="Calisto MT" w:hAnsi="Calisto MT"/>
              </w:rPr>
              <w:t>address</w:t>
            </w:r>
            <w:r>
              <w:rPr>
                <w:rFonts w:ascii="Calisto MT" w:hAnsi="Calisto MT"/>
              </w:rPr>
              <w:t xml:space="preserve"> variable.</w:t>
            </w:r>
          </w:p>
        </w:tc>
        <w:tc>
          <w:tcPr>
            <w:tcW w:w="2661" w:type="dxa"/>
          </w:tcPr>
          <w:p w14:paraId="3FBAA4B2" w14:textId="1C08A66E" w:rsidR="001045B1" w:rsidRDefault="001045B1" w:rsidP="001045B1">
            <w:pPr>
              <w:rPr>
                <w:rFonts w:ascii="Calisto MT" w:hAnsi="Calisto MT"/>
              </w:rPr>
            </w:pPr>
            <w:r>
              <w:rPr>
                <w:rFonts w:ascii="Calisto MT" w:hAnsi="Calisto MT"/>
              </w:rPr>
              <w:t xml:space="preserve">Memory </w:t>
            </w:r>
            <w:r>
              <w:rPr>
                <w:rFonts w:ascii="Calisto MT" w:hAnsi="Calisto MT"/>
              </w:rPr>
              <w:t>Here</w:t>
            </w:r>
            <w:r>
              <w:rPr>
                <w:rFonts w:ascii="Calisto MT" w:hAnsi="Calisto MT"/>
              </w:rPr>
              <w:t>:</w:t>
            </w:r>
          </w:p>
          <w:p w14:paraId="6ABB0E4B" w14:textId="764D0B71" w:rsidR="00DA26AF" w:rsidRPr="00895B6E" w:rsidRDefault="001045B1" w:rsidP="001045B1">
            <w:pPr>
              <w:rPr>
                <w:rFonts w:ascii="Calisto MT" w:hAnsi="Calisto MT"/>
              </w:rPr>
            </w:pPr>
            <w:r w:rsidRPr="003B1C10">
              <w:rPr>
                <w:rFonts w:ascii="Calisto MT" w:hAnsi="Calisto MT"/>
              </w:rPr>
              <w:t>BF45AA00</w:t>
            </w:r>
          </w:p>
        </w:tc>
        <w:tc>
          <w:tcPr>
            <w:tcW w:w="819" w:type="dxa"/>
          </w:tcPr>
          <w:p w14:paraId="2520436A" w14:textId="38DB018B" w:rsidR="00DA26AF" w:rsidRPr="00895B6E" w:rsidRDefault="001045B1" w:rsidP="00B67F1F">
            <w:pPr>
              <w:rPr>
                <w:rFonts w:ascii="Calisto MT" w:hAnsi="Calisto MT"/>
              </w:rPr>
            </w:pPr>
            <w:r>
              <w:rPr>
                <w:rFonts w:ascii="Calisto MT" w:hAnsi="Calisto MT"/>
              </w:rPr>
              <w:t>Pass</w:t>
            </w:r>
          </w:p>
        </w:tc>
        <w:tc>
          <w:tcPr>
            <w:tcW w:w="806" w:type="dxa"/>
          </w:tcPr>
          <w:p w14:paraId="61C71020" w14:textId="77777777" w:rsidR="00DA26AF" w:rsidRPr="00895B6E" w:rsidRDefault="00DA26AF" w:rsidP="00B67F1F">
            <w:pPr>
              <w:rPr>
                <w:rFonts w:ascii="Calisto MT" w:hAnsi="Calisto MT"/>
              </w:rPr>
            </w:pPr>
          </w:p>
        </w:tc>
        <w:tc>
          <w:tcPr>
            <w:tcW w:w="2192" w:type="dxa"/>
          </w:tcPr>
          <w:p w14:paraId="51B74382" w14:textId="77777777" w:rsidR="001045B1" w:rsidRDefault="001045B1" w:rsidP="001045B1">
            <w:pPr>
              <w:rPr>
                <w:rFonts w:ascii="Calisto MT" w:hAnsi="Calisto MT"/>
              </w:rPr>
            </w:pPr>
            <w:r>
              <w:rPr>
                <w:rFonts w:ascii="Calisto MT" w:hAnsi="Calisto MT"/>
              </w:rPr>
              <w:t>Memory Here:</w:t>
            </w:r>
          </w:p>
          <w:p w14:paraId="2CC27491" w14:textId="7EA5A22C" w:rsidR="00DA26AF" w:rsidRPr="00895B6E" w:rsidRDefault="001045B1" w:rsidP="001045B1">
            <w:pPr>
              <w:rPr>
                <w:rFonts w:ascii="Calisto MT" w:hAnsi="Calisto MT"/>
              </w:rPr>
            </w:pPr>
            <w:r w:rsidRPr="003B1C10">
              <w:rPr>
                <w:rFonts w:ascii="Calisto MT" w:hAnsi="Calisto MT"/>
              </w:rPr>
              <w:t>BF45AA00</w:t>
            </w:r>
          </w:p>
        </w:tc>
      </w:tr>
      <w:tr w:rsidR="00DA26AF" w:rsidRPr="00895B6E" w14:paraId="4DE76E17" w14:textId="77777777" w:rsidTr="00B67F1F">
        <w:tc>
          <w:tcPr>
            <w:tcW w:w="3163" w:type="dxa"/>
            <w:gridSpan w:val="2"/>
          </w:tcPr>
          <w:p w14:paraId="56B7AB9E" w14:textId="78997ACC" w:rsidR="00DA26AF" w:rsidRDefault="006A2917" w:rsidP="00B67F1F">
            <w:pPr>
              <w:rPr>
                <w:rFonts w:ascii="Calisto MT" w:hAnsi="Calisto MT"/>
              </w:rPr>
            </w:pPr>
            <w:r>
              <w:rPr>
                <w:rFonts w:ascii="Calisto MT" w:hAnsi="Calisto MT"/>
              </w:rPr>
              <w:t xml:space="preserve">19. </w:t>
            </w:r>
            <w:r>
              <w:rPr>
                <w:rFonts w:ascii="Calisto MT" w:hAnsi="Calisto MT"/>
              </w:rPr>
              <w:t xml:space="preserve">Observe output when running Trigger by passing </w:t>
            </w:r>
            <w:r w:rsidRPr="006A2917">
              <w:rPr>
                <w:rFonts w:ascii="Calisto MT" w:hAnsi="Calisto MT"/>
              </w:rPr>
              <w:t>AF45AA00</w:t>
            </w:r>
            <w:r>
              <w:rPr>
                <w:rFonts w:ascii="Calisto MT" w:hAnsi="Calisto MT"/>
              </w:rPr>
              <w:t xml:space="preserve"> </w:t>
            </w:r>
            <w:r>
              <w:rPr>
                <w:rFonts w:ascii="Calisto MT" w:hAnsi="Calisto MT"/>
              </w:rPr>
              <w:t>to the function in the address variable.</w:t>
            </w:r>
          </w:p>
        </w:tc>
        <w:tc>
          <w:tcPr>
            <w:tcW w:w="2661" w:type="dxa"/>
          </w:tcPr>
          <w:p w14:paraId="1D8E29BD" w14:textId="088E68ED" w:rsidR="001045B1" w:rsidRDefault="001045B1" w:rsidP="001045B1">
            <w:pPr>
              <w:rPr>
                <w:rFonts w:ascii="Calisto MT" w:hAnsi="Calisto MT"/>
              </w:rPr>
            </w:pPr>
            <w:r>
              <w:rPr>
                <w:rFonts w:ascii="Calisto MT" w:hAnsi="Calisto MT"/>
              </w:rPr>
              <w:t xml:space="preserve">Memory </w:t>
            </w:r>
            <w:r>
              <w:rPr>
                <w:rFonts w:ascii="Calisto MT" w:hAnsi="Calisto MT"/>
              </w:rPr>
              <w:t>Here</w:t>
            </w:r>
            <w:r>
              <w:rPr>
                <w:rFonts w:ascii="Calisto MT" w:hAnsi="Calisto MT"/>
              </w:rPr>
              <w:t>:</w:t>
            </w:r>
          </w:p>
          <w:p w14:paraId="5F3FBC7D" w14:textId="71E40270" w:rsidR="00DA26AF" w:rsidRPr="00895B6E" w:rsidRDefault="001045B1" w:rsidP="001045B1">
            <w:pPr>
              <w:rPr>
                <w:rFonts w:ascii="Calisto MT" w:hAnsi="Calisto MT"/>
              </w:rPr>
            </w:pPr>
            <w:r w:rsidRPr="003B1C10">
              <w:rPr>
                <w:rFonts w:ascii="Calisto MT" w:hAnsi="Calisto MT"/>
              </w:rPr>
              <w:t>AF45AA00</w:t>
            </w:r>
          </w:p>
        </w:tc>
        <w:tc>
          <w:tcPr>
            <w:tcW w:w="819" w:type="dxa"/>
          </w:tcPr>
          <w:p w14:paraId="2B2EFD6C" w14:textId="44D6FC0D" w:rsidR="00DA26AF" w:rsidRPr="00895B6E" w:rsidRDefault="001045B1" w:rsidP="00B67F1F">
            <w:pPr>
              <w:rPr>
                <w:rFonts w:ascii="Calisto MT" w:hAnsi="Calisto MT"/>
              </w:rPr>
            </w:pPr>
            <w:r>
              <w:rPr>
                <w:rFonts w:ascii="Calisto MT" w:hAnsi="Calisto MT"/>
              </w:rPr>
              <w:t>Pass</w:t>
            </w:r>
          </w:p>
        </w:tc>
        <w:tc>
          <w:tcPr>
            <w:tcW w:w="806" w:type="dxa"/>
          </w:tcPr>
          <w:p w14:paraId="44BCF54C" w14:textId="77777777" w:rsidR="00DA26AF" w:rsidRPr="00895B6E" w:rsidRDefault="00DA26AF" w:rsidP="00B67F1F">
            <w:pPr>
              <w:rPr>
                <w:rFonts w:ascii="Calisto MT" w:hAnsi="Calisto MT"/>
              </w:rPr>
            </w:pPr>
          </w:p>
        </w:tc>
        <w:tc>
          <w:tcPr>
            <w:tcW w:w="2192" w:type="dxa"/>
          </w:tcPr>
          <w:p w14:paraId="420E66CD" w14:textId="77777777" w:rsidR="001045B1" w:rsidRDefault="001045B1" w:rsidP="001045B1">
            <w:pPr>
              <w:rPr>
                <w:rFonts w:ascii="Calisto MT" w:hAnsi="Calisto MT"/>
              </w:rPr>
            </w:pPr>
            <w:r>
              <w:rPr>
                <w:rFonts w:ascii="Calisto MT" w:hAnsi="Calisto MT"/>
              </w:rPr>
              <w:t>Memory Here:</w:t>
            </w:r>
          </w:p>
          <w:p w14:paraId="201B2F04" w14:textId="3D8A9D3D" w:rsidR="00DA26AF" w:rsidRPr="00895B6E" w:rsidRDefault="001045B1" w:rsidP="001045B1">
            <w:pPr>
              <w:rPr>
                <w:rFonts w:ascii="Calisto MT" w:hAnsi="Calisto MT"/>
              </w:rPr>
            </w:pPr>
            <w:r w:rsidRPr="003B1C10">
              <w:rPr>
                <w:rFonts w:ascii="Calisto MT" w:hAnsi="Calisto MT"/>
              </w:rPr>
              <w:t>AF45AA00</w:t>
            </w:r>
          </w:p>
        </w:tc>
      </w:tr>
      <w:tr w:rsidR="00DA26AF" w:rsidRPr="00895B6E" w14:paraId="109B0D93" w14:textId="77777777" w:rsidTr="00B67F1F">
        <w:tc>
          <w:tcPr>
            <w:tcW w:w="3163" w:type="dxa"/>
            <w:gridSpan w:val="2"/>
          </w:tcPr>
          <w:p w14:paraId="427746B1" w14:textId="43350C61" w:rsidR="00DA26AF" w:rsidRDefault="00CE31E4" w:rsidP="00B67F1F">
            <w:pPr>
              <w:rPr>
                <w:rFonts w:ascii="Calisto MT" w:hAnsi="Calisto MT"/>
              </w:rPr>
            </w:pPr>
            <w:r>
              <w:rPr>
                <w:rFonts w:ascii="Calisto MT" w:hAnsi="Calisto MT"/>
              </w:rPr>
              <w:t>20. Observer output when running clear at the end of the program.</w:t>
            </w:r>
          </w:p>
        </w:tc>
        <w:tc>
          <w:tcPr>
            <w:tcW w:w="2661" w:type="dxa"/>
          </w:tcPr>
          <w:p w14:paraId="6528C3F2" w14:textId="77777777" w:rsidR="00DA26AF" w:rsidRDefault="00CE31E4" w:rsidP="00B67F1F">
            <w:pPr>
              <w:rPr>
                <w:rFonts w:ascii="Calisto MT" w:hAnsi="Calisto MT"/>
              </w:rPr>
            </w:pPr>
            <w:r>
              <w:rPr>
                <w:rFonts w:ascii="Calisto MT" w:hAnsi="Calisto MT"/>
              </w:rPr>
              <w:t>Memory Write:</w:t>
            </w:r>
          </w:p>
          <w:p w14:paraId="45F68770" w14:textId="77777777" w:rsidR="00CE31E4" w:rsidRDefault="00CE31E4" w:rsidP="00B67F1F">
            <w:pPr>
              <w:rPr>
                <w:rFonts w:ascii="Calisto MT" w:hAnsi="Calisto MT"/>
              </w:rPr>
            </w:pPr>
            <w:r w:rsidRPr="003B1C10">
              <w:rPr>
                <w:rFonts w:ascii="Calisto MT" w:hAnsi="Calisto MT"/>
              </w:rPr>
              <w:t>FF05AA00</w:t>
            </w:r>
          </w:p>
          <w:p w14:paraId="1DB6BB3E" w14:textId="77777777" w:rsidR="00CE31E4" w:rsidRDefault="00CE31E4" w:rsidP="00B67F1F">
            <w:pPr>
              <w:rPr>
                <w:rFonts w:ascii="Calisto MT" w:hAnsi="Calisto MT"/>
              </w:rPr>
            </w:pPr>
            <w:r>
              <w:rPr>
                <w:rFonts w:ascii="Calisto MT" w:hAnsi="Calisto MT"/>
              </w:rPr>
              <w:t>Memory Write:</w:t>
            </w:r>
          </w:p>
          <w:p w14:paraId="00C872BD" w14:textId="77777777" w:rsidR="00CE31E4" w:rsidRDefault="00CE31E4" w:rsidP="00B67F1F">
            <w:pPr>
              <w:rPr>
                <w:rFonts w:ascii="Calisto MT" w:hAnsi="Calisto MT"/>
              </w:rPr>
            </w:pPr>
            <w:r w:rsidRPr="003B1C10">
              <w:rPr>
                <w:rFonts w:ascii="Calisto MT" w:hAnsi="Calisto MT"/>
              </w:rPr>
              <w:t>FF45AA00</w:t>
            </w:r>
          </w:p>
          <w:p w14:paraId="24E67096" w14:textId="77777777" w:rsidR="00CE31E4" w:rsidRDefault="00CE31E4" w:rsidP="00B67F1F">
            <w:pPr>
              <w:rPr>
                <w:rFonts w:ascii="Calisto MT" w:hAnsi="Calisto MT"/>
              </w:rPr>
            </w:pPr>
            <w:r>
              <w:rPr>
                <w:rFonts w:ascii="Calisto MT" w:hAnsi="Calisto MT"/>
              </w:rPr>
              <w:t>Memory Write:</w:t>
            </w:r>
          </w:p>
          <w:p w14:paraId="6BA36433" w14:textId="77777777" w:rsidR="00CE31E4" w:rsidRDefault="00CE31E4" w:rsidP="00B67F1F">
            <w:pPr>
              <w:rPr>
                <w:rFonts w:ascii="Calisto MT" w:hAnsi="Calisto MT"/>
              </w:rPr>
            </w:pPr>
            <w:r w:rsidRPr="003B1C10">
              <w:rPr>
                <w:rFonts w:ascii="Calisto MT" w:hAnsi="Calisto MT"/>
              </w:rPr>
              <w:t>BF45AA00</w:t>
            </w:r>
          </w:p>
          <w:p w14:paraId="453337D5" w14:textId="7647FA3A" w:rsidR="00CE31E4" w:rsidRDefault="00CE31E4" w:rsidP="00B67F1F">
            <w:pPr>
              <w:rPr>
                <w:rFonts w:ascii="Calisto MT" w:hAnsi="Calisto MT"/>
              </w:rPr>
            </w:pPr>
            <w:r>
              <w:rPr>
                <w:rFonts w:ascii="Calisto MT" w:hAnsi="Calisto MT"/>
              </w:rPr>
              <w:t>Memory Write:</w:t>
            </w:r>
          </w:p>
          <w:p w14:paraId="74DFC213" w14:textId="5647BD11" w:rsidR="00CE31E4" w:rsidRPr="00895B6E" w:rsidRDefault="00CE31E4" w:rsidP="00B67F1F">
            <w:pPr>
              <w:rPr>
                <w:rFonts w:ascii="Calisto MT" w:hAnsi="Calisto MT"/>
              </w:rPr>
            </w:pPr>
            <w:r w:rsidRPr="003B1C10">
              <w:rPr>
                <w:rFonts w:ascii="Calisto MT" w:hAnsi="Calisto MT"/>
              </w:rPr>
              <w:t>AF45AA00</w:t>
            </w:r>
          </w:p>
        </w:tc>
        <w:tc>
          <w:tcPr>
            <w:tcW w:w="819" w:type="dxa"/>
          </w:tcPr>
          <w:p w14:paraId="47254192" w14:textId="48E55BF4" w:rsidR="00DA26AF" w:rsidRPr="00895B6E" w:rsidRDefault="00CE31E4" w:rsidP="00B67F1F">
            <w:pPr>
              <w:rPr>
                <w:rFonts w:ascii="Calisto MT" w:hAnsi="Calisto MT"/>
              </w:rPr>
            </w:pPr>
            <w:r>
              <w:rPr>
                <w:rFonts w:ascii="Calisto MT" w:hAnsi="Calisto MT"/>
              </w:rPr>
              <w:t>Pass</w:t>
            </w:r>
          </w:p>
        </w:tc>
        <w:tc>
          <w:tcPr>
            <w:tcW w:w="806" w:type="dxa"/>
          </w:tcPr>
          <w:p w14:paraId="7B5162D0" w14:textId="77777777" w:rsidR="00DA26AF" w:rsidRPr="00895B6E" w:rsidRDefault="00DA26AF" w:rsidP="00B67F1F">
            <w:pPr>
              <w:rPr>
                <w:rFonts w:ascii="Calisto MT" w:hAnsi="Calisto MT"/>
              </w:rPr>
            </w:pPr>
          </w:p>
        </w:tc>
        <w:tc>
          <w:tcPr>
            <w:tcW w:w="2192" w:type="dxa"/>
          </w:tcPr>
          <w:p w14:paraId="26A9BC22" w14:textId="77777777" w:rsidR="00CE31E4" w:rsidRDefault="00CE31E4" w:rsidP="00CE31E4">
            <w:pPr>
              <w:rPr>
                <w:rFonts w:ascii="Calisto MT" w:hAnsi="Calisto MT"/>
              </w:rPr>
            </w:pPr>
            <w:r>
              <w:rPr>
                <w:rFonts w:ascii="Calisto MT" w:hAnsi="Calisto MT"/>
              </w:rPr>
              <w:t>Memory Write:</w:t>
            </w:r>
          </w:p>
          <w:p w14:paraId="58A32457" w14:textId="77777777" w:rsidR="00CE31E4" w:rsidRDefault="00CE31E4" w:rsidP="00CE31E4">
            <w:pPr>
              <w:rPr>
                <w:rFonts w:ascii="Calisto MT" w:hAnsi="Calisto MT"/>
              </w:rPr>
            </w:pPr>
            <w:r w:rsidRPr="003B1C10">
              <w:rPr>
                <w:rFonts w:ascii="Calisto MT" w:hAnsi="Calisto MT"/>
              </w:rPr>
              <w:t>FF05AA00</w:t>
            </w:r>
          </w:p>
          <w:p w14:paraId="05B5FC18" w14:textId="77777777" w:rsidR="00CE31E4" w:rsidRDefault="00CE31E4" w:rsidP="00CE31E4">
            <w:pPr>
              <w:rPr>
                <w:rFonts w:ascii="Calisto MT" w:hAnsi="Calisto MT"/>
              </w:rPr>
            </w:pPr>
            <w:r>
              <w:rPr>
                <w:rFonts w:ascii="Calisto MT" w:hAnsi="Calisto MT"/>
              </w:rPr>
              <w:t>Memory Write:</w:t>
            </w:r>
          </w:p>
          <w:p w14:paraId="3194DA12" w14:textId="77777777" w:rsidR="00CE31E4" w:rsidRDefault="00CE31E4" w:rsidP="00CE31E4">
            <w:pPr>
              <w:rPr>
                <w:rFonts w:ascii="Calisto MT" w:hAnsi="Calisto MT"/>
              </w:rPr>
            </w:pPr>
            <w:r w:rsidRPr="003B1C10">
              <w:rPr>
                <w:rFonts w:ascii="Calisto MT" w:hAnsi="Calisto MT"/>
              </w:rPr>
              <w:t>FF45AA00</w:t>
            </w:r>
          </w:p>
          <w:p w14:paraId="367EA49B" w14:textId="77777777" w:rsidR="00CE31E4" w:rsidRDefault="00CE31E4" w:rsidP="00CE31E4">
            <w:pPr>
              <w:rPr>
                <w:rFonts w:ascii="Calisto MT" w:hAnsi="Calisto MT"/>
              </w:rPr>
            </w:pPr>
            <w:r>
              <w:rPr>
                <w:rFonts w:ascii="Calisto MT" w:hAnsi="Calisto MT"/>
              </w:rPr>
              <w:t>Memory Write:</w:t>
            </w:r>
          </w:p>
          <w:p w14:paraId="337D8D66" w14:textId="77777777" w:rsidR="00CE31E4" w:rsidRDefault="00CE31E4" w:rsidP="00CE31E4">
            <w:pPr>
              <w:rPr>
                <w:rFonts w:ascii="Calisto MT" w:hAnsi="Calisto MT"/>
              </w:rPr>
            </w:pPr>
            <w:r w:rsidRPr="003B1C10">
              <w:rPr>
                <w:rFonts w:ascii="Calisto MT" w:hAnsi="Calisto MT"/>
              </w:rPr>
              <w:t>BF45AA00</w:t>
            </w:r>
          </w:p>
          <w:p w14:paraId="72A659A5" w14:textId="77777777" w:rsidR="00CE31E4" w:rsidRDefault="00CE31E4" w:rsidP="00CE31E4">
            <w:pPr>
              <w:rPr>
                <w:rFonts w:ascii="Calisto MT" w:hAnsi="Calisto MT"/>
              </w:rPr>
            </w:pPr>
            <w:r>
              <w:rPr>
                <w:rFonts w:ascii="Calisto MT" w:hAnsi="Calisto MT"/>
              </w:rPr>
              <w:t>Memory Write:</w:t>
            </w:r>
          </w:p>
          <w:p w14:paraId="7C48D186" w14:textId="72C9F5BE" w:rsidR="00DA26AF" w:rsidRPr="00895B6E" w:rsidRDefault="00CE31E4" w:rsidP="00CE31E4">
            <w:pPr>
              <w:rPr>
                <w:rFonts w:ascii="Calisto MT" w:hAnsi="Calisto MT"/>
              </w:rPr>
            </w:pPr>
            <w:r w:rsidRPr="003B1C10">
              <w:rPr>
                <w:rFonts w:ascii="Calisto MT" w:hAnsi="Calisto MT"/>
              </w:rPr>
              <w:t>AF45AA00</w:t>
            </w:r>
          </w:p>
        </w:tc>
      </w:tr>
    </w:tbl>
    <w:p w14:paraId="3C69622E" w14:textId="77777777" w:rsidR="00E63BCE" w:rsidRDefault="00E63BCE" w:rsidP="00E63BCE">
      <w:bookmarkStart w:id="22" w:name="_GoBack"/>
      <w:bookmarkEnd w:id="22"/>
    </w:p>
    <w:p w14:paraId="31E85F85" w14:textId="77777777" w:rsidR="00E63BCE" w:rsidRPr="00E63BCE" w:rsidRDefault="00E63BCE" w:rsidP="00E63BCE"/>
    <w:p w14:paraId="5B3C7444" w14:textId="394544F2" w:rsidR="00BC5420" w:rsidRDefault="001D7061" w:rsidP="00BC5420">
      <w:pPr>
        <w:pStyle w:val="Heading2"/>
        <w:jc w:val="left"/>
      </w:pPr>
      <w:bookmarkStart w:id="23" w:name="_Toc279517348"/>
      <w:r>
        <w:lastRenderedPageBreak/>
        <w:t>6. Simulation Results</w:t>
      </w:r>
      <w:bookmarkEnd w:id="23"/>
    </w:p>
    <w:p w14:paraId="3172D580" w14:textId="3B9668F1" w:rsidR="00BC5420" w:rsidRDefault="00BC5420" w:rsidP="00BC5420">
      <w:pPr>
        <w:pStyle w:val="Heading3"/>
      </w:pPr>
      <w:bookmarkStart w:id="24" w:name="_Toc279517349"/>
      <w:r>
        <w:t>6.1. Trace Files</w:t>
      </w:r>
      <w:bookmarkEnd w:id="24"/>
    </w:p>
    <w:p w14:paraId="1444C683" w14:textId="2CD8F201" w:rsidR="00BC5420" w:rsidRDefault="00BC5420" w:rsidP="00BC5420">
      <w:r>
        <w:t>Stuff</w:t>
      </w:r>
    </w:p>
    <w:p w14:paraId="2D8044B7" w14:textId="49A5B765" w:rsidR="00BC5420" w:rsidRDefault="00BC5420" w:rsidP="00BC5420">
      <w:pPr>
        <w:pStyle w:val="Heading3"/>
      </w:pPr>
      <w:bookmarkStart w:id="25" w:name="_Toc279517350"/>
      <w:r>
        <w:t>6.2. Results</w:t>
      </w:r>
      <w:bookmarkEnd w:id="25"/>
    </w:p>
    <w:p w14:paraId="19C8DBD2" w14:textId="4DB247AF" w:rsidR="00BC5420" w:rsidRDefault="00BC5420" w:rsidP="00BC5420">
      <w:r>
        <w:t>Stuff</w:t>
      </w:r>
    </w:p>
    <w:p w14:paraId="757968B1" w14:textId="3C3009AB" w:rsidR="00BC5420" w:rsidRPr="00BC5420" w:rsidRDefault="00BC5420" w:rsidP="00BC5420">
      <w:pPr>
        <w:pStyle w:val="Heading3"/>
      </w:pPr>
      <w:bookmarkStart w:id="26" w:name="_Toc279517351"/>
      <w:r>
        <w:t>6.3. Usage Statistics</w:t>
      </w:r>
      <w:bookmarkEnd w:id="26"/>
    </w:p>
    <w:sdt>
      <w:sdtPr>
        <w:rPr>
          <w:rFonts w:asciiTheme="minorHAnsi" w:hAnsiTheme="minorHAnsi"/>
          <w:color w:val="auto"/>
          <w:sz w:val="24"/>
        </w:rPr>
        <w:id w:val="111145805"/>
        <w:bibliography/>
      </w:sdtPr>
      <w:sdtContent>
        <w:sdt>
          <w:sdtPr>
            <w:rPr>
              <w:rFonts w:asciiTheme="minorHAnsi" w:hAnsiTheme="minorHAnsi"/>
              <w:color w:val="auto"/>
              <w:sz w:val="24"/>
            </w:rPr>
            <w:id w:val="-1117906340"/>
            <w:docPartObj>
              <w:docPartGallery w:val="Bibliographies"/>
              <w:docPartUnique/>
            </w:docPartObj>
          </w:sdtPr>
          <w:sdtContent>
            <w:p w14:paraId="17BF757C" w14:textId="2D268379" w:rsidR="000B7479" w:rsidRDefault="000B7479" w:rsidP="000B7479">
              <w:pPr>
                <w:pStyle w:val="Appendix"/>
              </w:pPr>
            </w:p>
            <w:p w14:paraId="58DD815B" w14:textId="42D5B623" w:rsidR="00C014B2" w:rsidRPr="00810C29" w:rsidRDefault="00E734CC" w:rsidP="007D0890"/>
          </w:sdtContent>
        </w:sdt>
      </w:sdtContent>
    </w:sdt>
    <w:sectPr w:rsidR="00C014B2" w:rsidRPr="00810C29" w:rsidSect="0049483C">
      <w:headerReference w:type="default" r:id="rId14"/>
      <w:footerReference w:type="default" r:id="rId15"/>
      <w:headerReference w:type="first" r:id="rId16"/>
      <w:footerReference w:type="first" r:id="rId17"/>
      <w:pgSz w:w="12240" w:h="15840" w:code="1"/>
      <w:pgMar w:top="1440" w:right="1440" w:bottom="2160" w:left="1440" w:header="754" w:footer="129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9A22D" w14:textId="77777777" w:rsidR="00C66D5B" w:rsidRDefault="00C66D5B" w:rsidP="00A15157">
      <w:pPr>
        <w:spacing w:after="0" w:line="240" w:lineRule="auto"/>
      </w:pPr>
      <w:r>
        <w:separator/>
      </w:r>
    </w:p>
  </w:endnote>
  <w:endnote w:type="continuationSeparator" w:id="0">
    <w:p w14:paraId="187826D5" w14:textId="77777777" w:rsidR="00C66D5B" w:rsidRDefault="00C66D5B"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E734CC" w14:paraId="48995C8B" w14:textId="77777777" w:rsidTr="00570F73">
      <w:tc>
        <w:tcPr>
          <w:tcW w:w="4788" w:type="dxa"/>
        </w:tcPr>
        <w:sdt>
          <w:sdtPr>
            <w:alias w:val="Title"/>
            <w:tag w:val=""/>
            <w:id w:val="-1030181628"/>
            <w:dataBinding w:prefixMappings="xmlns:ns0='http://purl.org/dc/elements/1.1/' xmlns:ns1='http://schemas.openxmlformats.org/package/2006/metadata/core-properties' " w:xpath="/ns1:coreProperties[1]/ns0:title[1]" w:storeItemID="{6C3C8BC8-F283-45AE-878A-BAB7291924A1}"/>
            <w:text w:multiLine="1"/>
          </w:sdtPr>
          <w:sdtContent>
            <w:p w14:paraId="5A54B340" w14:textId="78E70AB0" w:rsidR="00E734CC" w:rsidRPr="00CC2374" w:rsidRDefault="00E734CC" w:rsidP="00570F73">
              <w:pPr>
                <w:pStyle w:val="Footer"/>
                <w:rPr>
                  <w:b/>
                  <w:color w:val="auto"/>
                  <w:sz w:val="24"/>
                </w:rPr>
              </w:pPr>
              <w:r>
                <w:t>L3 Cache Simulator Report</w:t>
              </w:r>
            </w:p>
          </w:sdtContent>
        </w:sdt>
      </w:tc>
      <w:tc>
        <w:tcPr>
          <w:tcW w:w="4788" w:type="dxa"/>
        </w:tcPr>
        <w:p w14:paraId="7E6D77C9" w14:textId="77777777" w:rsidR="00E734CC" w:rsidRDefault="00E734CC" w:rsidP="00570F73">
          <w:pPr>
            <w:pStyle w:val="Header-FooterRight"/>
          </w:pPr>
          <w:r>
            <w:fldChar w:fldCharType="begin"/>
          </w:r>
          <w:r>
            <w:instrText xml:space="preserve"> Page </w:instrText>
          </w:r>
          <w:r>
            <w:fldChar w:fldCharType="separate"/>
          </w:r>
          <w:r w:rsidR="00CE31E4">
            <w:rPr>
              <w:noProof/>
            </w:rPr>
            <w:t>iii</w:t>
          </w:r>
          <w:r>
            <w:fldChar w:fldCharType="end"/>
          </w:r>
        </w:p>
      </w:tc>
    </w:tr>
  </w:tbl>
  <w:p w14:paraId="3E802A85" w14:textId="77777777" w:rsidR="00E734CC" w:rsidRDefault="00E734CC" w:rsidP="006F61EB">
    <w:pPr>
      <w:pStyle w:val="NoSpaci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E734CC" w14:paraId="6BEB9C01"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Content>
            <w:p w14:paraId="4EF8209C" w14:textId="199FEF1C" w:rsidR="00E734CC" w:rsidRPr="00CC2374" w:rsidRDefault="00E734CC" w:rsidP="00570F73">
              <w:pPr>
                <w:pStyle w:val="Footer"/>
                <w:rPr>
                  <w:b/>
                  <w:color w:val="auto"/>
                  <w:sz w:val="24"/>
                </w:rPr>
              </w:pPr>
              <w:r>
                <w:t>L3 Cache Simulator Report</w:t>
              </w:r>
            </w:p>
          </w:sdtContent>
        </w:sdt>
      </w:tc>
      <w:tc>
        <w:tcPr>
          <w:tcW w:w="4788" w:type="dxa"/>
        </w:tcPr>
        <w:p w14:paraId="2007F26A" w14:textId="77777777" w:rsidR="00E734CC" w:rsidRDefault="00E734CC" w:rsidP="00570F73">
          <w:pPr>
            <w:pStyle w:val="Header-FooterRight"/>
          </w:pPr>
          <w:r>
            <w:fldChar w:fldCharType="begin"/>
          </w:r>
          <w:r>
            <w:instrText xml:space="preserve"> Page </w:instrText>
          </w:r>
          <w:r>
            <w:fldChar w:fldCharType="separate"/>
          </w:r>
          <w:r w:rsidR="00CE31E4">
            <w:rPr>
              <w:noProof/>
            </w:rPr>
            <w:t>16</w:t>
          </w:r>
          <w:r>
            <w:fldChar w:fldCharType="end"/>
          </w:r>
        </w:p>
      </w:tc>
    </w:tr>
  </w:tbl>
  <w:p w14:paraId="48CCC7DA" w14:textId="77777777" w:rsidR="00E734CC" w:rsidRDefault="00E734CC" w:rsidP="002701BD">
    <w:pPr>
      <w:pStyle w:val="NoSpaci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E734CC" w14:paraId="28BB28E8"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Content>
            <w:p w14:paraId="0898D568" w14:textId="4E66CE4A" w:rsidR="00E734CC" w:rsidRPr="00CC2374" w:rsidRDefault="00E734CC" w:rsidP="00CC2374">
              <w:pPr>
                <w:pStyle w:val="Footer"/>
                <w:rPr>
                  <w:b/>
                  <w:color w:val="auto"/>
                  <w:sz w:val="24"/>
                </w:rPr>
              </w:pPr>
              <w:r>
                <w:t>L3 Cache Simulator Report</w:t>
              </w:r>
            </w:p>
          </w:sdtContent>
        </w:sdt>
      </w:tc>
      <w:tc>
        <w:tcPr>
          <w:tcW w:w="4788" w:type="dxa"/>
        </w:tcPr>
        <w:p w14:paraId="6A3FB2CC" w14:textId="77777777" w:rsidR="00E734CC" w:rsidRDefault="00E734CC" w:rsidP="00CC2374">
          <w:pPr>
            <w:pStyle w:val="Header-FooterRight"/>
          </w:pPr>
          <w:r>
            <w:fldChar w:fldCharType="begin"/>
          </w:r>
          <w:r>
            <w:instrText xml:space="preserve"> Page </w:instrText>
          </w:r>
          <w:r>
            <w:fldChar w:fldCharType="separate"/>
          </w:r>
          <w:r w:rsidR="00CE31E4">
            <w:rPr>
              <w:noProof/>
            </w:rPr>
            <w:t>1</w:t>
          </w:r>
          <w:r>
            <w:fldChar w:fldCharType="end"/>
          </w:r>
        </w:p>
      </w:tc>
    </w:tr>
  </w:tbl>
  <w:p w14:paraId="2F1D1C3B" w14:textId="77777777" w:rsidR="00E734CC" w:rsidRDefault="00E734CC" w:rsidP="003411A7">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DCD75" w14:textId="77777777" w:rsidR="00C66D5B" w:rsidRDefault="00C66D5B" w:rsidP="00A15157">
      <w:pPr>
        <w:spacing w:after="0" w:line="240" w:lineRule="auto"/>
      </w:pPr>
      <w:r>
        <w:separator/>
      </w:r>
    </w:p>
  </w:footnote>
  <w:footnote w:type="continuationSeparator" w:id="0">
    <w:p w14:paraId="5ACF4F3C" w14:textId="77777777" w:rsidR="00C66D5B" w:rsidRDefault="00C66D5B" w:rsidP="00A15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E10C7" w14:textId="77777777" w:rsidR="00E734CC" w:rsidRDefault="00E734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0D396" w14:textId="60F282D9" w:rsidR="00E734CC" w:rsidRDefault="00E734CC" w:rsidP="007F35BA">
    <w:pPr>
      <w:pStyle w:val="Header-FooterRigh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2">
    <w:nsid w:val="169D3D60"/>
    <w:multiLevelType w:val="hybridMultilevel"/>
    <w:tmpl w:val="65C4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F203B"/>
    <w:multiLevelType w:val="hybridMultilevel"/>
    <w:tmpl w:val="70EA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F66C8"/>
    <w:multiLevelType w:val="hybridMultilevel"/>
    <w:tmpl w:val="B472F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50E1E"/>
    <w:multiLevelType w:val="hybridMultilevel"/>
    <w:tmpl w:val="332C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1F216D"/>
    <w:multiLevelType w:val="hybridMultilevel"/>
    <w:tmpl w:val="99A8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535C3"/>
    <w:multiLevelType w:val="hybridMultilevel"/>
    <w:tmpl w:val="58B4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7"/>
  </w:num>
  <w:num w:numId="5">
    <w:abstractNumId w:val="2"/>
  </w:num>
  <w:num w:numId="6">
    <w:abstractNumId w:val="3"/>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BB7"/>
    <w:rsid w:val="00017B97"/>
    <w:rsid w:val="00021F0E"/>
    <w:rsid w:val="00022AF6"/>
    <w:rsid w:val="00023201"/>
    <w:rsid w:val="0002404C"/>
    <w:rsid w:val="000277A1"/>
    <w:rsid w:val="00034887"/>
    <w:rsid w:val="00041F14"/>
    <w:rsid w:val="000453D2"/>
    <w:rsid w:val="00055249"/>
    <w:rsid w:val="0006311C"/>
    <w:rsid w:val="00066619"/>
    <w:rsid w:val="0008337A"/>
    <w:rsid w:val="000833D7"/>
    <w:rsid w:val="0008756E"/>
    <w:rsid w:val="00087D4C"/>
    <w:rsid w:val="000911B2"/>
    <w:rsid w:val="00093131"/>
    <w:rsid w:val="00097312"/>
    <w:rsid w:val="000A077B"/>
    <w:rsid w:val="000A078A"/>
    <w:rsid w:val="000A38D1"/>
    <w:rsid w:val="000A6B84"/>
    <w:rsid w:val="000B5980"/>
    <w:rsid w:val="000B728A"/>
    <w:rsid w:val="000B7479"/>
    <w:rsid w:val="000C6039"/>
    <w:rsid w:val="000D7645"/>
    <w:rsid w:val="000E00D3"/>
    <w:rsid w:val="000F0972"/>
    <w:rsid w:val="00104587"/>
    <w:rsid w:val="001045B1"/>
    <w:rsid w:val="001065A0"/>
    <w:rsid w:val="001115C9"/>
    <w:rsid w:val="00130A0D"/>
    <w:rsid w:val="001339D5"/>
    <w:rsid w:val="00135886"/>
    <w:rsid w:val="00137E39"/>
    <w:rsid w:val="00144C46"/>
    <w:rsid w:val="00165340"/>
    <w:rsid w:val="00170E14"/>
    <w:rsid w:val="00182602"/>
    <w:rsid w:val="001960BC"/>
    <w:rsid w:val="001A309C"/>
    <w:rsid w:val="001A77D9"/>
    <w:rsid w:val="001B255D"/>
    <w:rsid w:val="001C2018"/>
    <w:rsid w:val="001C34F3"/>
    <w:rsid w:val="001C525E"/>
    <w:rsid w:val="001D0BAD"/>
    <w:rsid w:val="001D7061"/>
    <w:rsid w:val="001D73F8"/>
    <w:rsid w:val="001D7D03"/>
    <w:rsid w:val="001E0956"/>
    <w:rsid w:val="001E11CD"/>
    <w:rsid w:val="00203286"/>
    <w:rsid w:val="00203BF2"/>
    <w:rsid w:val="00207033"/>
    <w:rsid w:val="0021727F"/>
    <w:rsid w:val="00220CA5"/>
    <w:rsid w:val="002276B5"/>
    <w:rsid w:val="00233BD3"/>
    <w:rsid w:val="00234050"/>
    <w:rsid w:val="00237EAA"/>
    <w:rsid w:val="00237F31"/>
    <w:rsid w:val="002455FB"/>
    <w:rsid w:val="002523A3"/>
    <w:rsid w:val="0025518C"/>
    <w:rsid w:val="002701BD"/>
    <w:rsid w:val="0027052F"/>
    <w:rsid w:val="00280DC4"/>
    <w:rsid w:val="00281094"/>
    <w:rsid w:val="00283804"/>
    <w:rsid w:val="00284D39"/>
    <w:rsid w:val="00295F26"/>
    <w:rsid w:val="002A76EF"/>
    <w:rsid w:val="002B0552"/>
    <w:rsid w:val="002C1815"/>
    <w:rsid w:val="002C2E82"/>
    <w:rsid w:val="002C4DC0"/>
    <w:rsid w:val="002D6E61"/>
    <w:rsid w:val="002E1970"/>
    <w:rsid w:val="002E4A9B"/>
    <w:rsid w:val="002E4E38"/>
    <w:rsid w:val="003058A0"/>
    <w:rsid w:val="00316C9D"/>
    <w:rsid w:val="003246E9"/>
    <w:rsid w:val="00330E7F"/>
    <w:rsid w:val="00331F4F"/>
    <w:rsid w:val="00334A10"/>
    <w:rsid w:val="003411A7"/>
    <w:rsid w:val="00344473"/>
    <w:rsid w:val="00366C39"/>
    <w:rsid w:val="0037033A"/>
    <w:rsid w:val="0038146A"/>
    <w:rsid w:val="0039206F"/>
    <w:rsid w:val="003956A9"/>
    <w:rsid w:val="003A0DEF"/>
    <w:rsid w:val="003A1442"/>
    <w:rsid w:val="003A18DE"/>
    <w:rsid w:val="003A382B"/>
    <w:rsid w:val="003A7F45"/>
    <w:rsid w:val="003B1C10"/>
    <w:rsid w:val="003B44EF"/>
    <w:rsid w:val="003B7543"/>
    <w:rsid w:val="003C0F50"/>
    <w:rsid w:val="003C18C7"/>
    <w:rsid w:val="003D36F7"/>
    <w:rsid w:val="003D73AB"/>
    <w:rsid w:val="003D74E4"/>
    <w:rsid w:val="003E5758"/>
    <w:rsid w:val="003F4EE4"/>
    <w:rsid w:val="00406EDB"/>
    <w:rsid w:val="004215CE"/>
    <w:rsid w:val="00423B29"/>
    <w:rsid w:val="00425473"/>
    <w:rsid w:val="00436B8B"/>
    <w:rsid w:val="00441FF5"/>
    <w:rsid w:val="00445B07"/>
    <w:rsid w:val="00446D8E"/>
    <w:rsid w:val="00451F15"/>
    <w:rsid w:val="0046091A"/>
    <w:rsid w:val="0046608D"/>
    <w:rsid w:val="00467FF0"/>
    <w:rsid w:val="004804B3"/>
    <w:rsid w:val="00486706"/>
    <w:rsid w:val="00486F25"/>
    <w:rsid w:val="0048705A"/>
    <w:rsid w:val="004878A4"/>
    <w:rsid w:val="0049483C"/>
    <w:rsid w:val="00496518"/>
    <w:rsid w:val="00496950"/>
    <w:rsid w:val="00496A37"/>
    <w:rsid w:val="004A621F"/>
    <w:rsid w:val="004A6766"/>
    <w:rsid w:val="004B6C96"/>
    <w:rsid w:val="004C5D28"/>
    <w:rsid w:val="004D59B2"/>
    <w:rsid w:val="004D6A55"/>
    <w:rsid w:val="004D7B8B"/>
    <w:rsid w:val="004D7BF2"/>
    <w:rsid w:val="004E445C"/>
    <w:rsid w:val="00503256"/>
    <w:rsid w:val="00506D98"/>
    <w:rsid w:val="00542ACA"/>
    <w:rsid w:val="00543E8C"/>
    <w:rsid w:val="00551096"/>
    <w:rsid w:val="005528ED"/>
    <w:rsid w:val="0055603F"/>
    <w:rsid w:val="00557832"/>
    <w:rsid w:val="00564692"/>
    <w:rsid w:val="00570F73"/>
    <w:rsid w:val="00582CB7"/>
    <w:rsid w:val="00586612"/>
    <w:rsid w:val="005900C9"/>
    <w:rsid w:val="005A5A3D"/>
    <w:rsid w:val="005A6ECA"/>
    <w:rsid w:val="005B0C93"/>
    <w:rsid w:val="005B7A56"/>
    <w:rsid w:val="005C1EE9"/>
    <w:rsid w:val="005C29DB"/>
    <w:rsid w:val="005D49A6"/>
    <w:rsid w:val="005D6DC6"/>
    <w:rsid w:val="005E18FF"/>
    <w:rsid w:val="005E5B3C"/>
    <w:rsid w:val="00623857"/>
    <w:rsid w:val="00626918"/>
    <w:rsid w:val="00630E04"/>
    <w:rsid w:val="00636202"/>
    <w:rsid w:val="00637DAA"/>
    <w:rsid w:val="0064713B"/>
    <w:rsid w:val="00652CD7"/>
    <w:rsid w:val="00654459"/>
    <w:rsid w:val="00665447"/>
    <w:rsid w:val="006765DA"/>
    <w:rsid w:val="0068181A"/>
    <w:rsid w:val="006A2917"/>
    <w:rsid w:val="006D23C8"/>
    <w:rsid w:val="006D56E3"/>
    <w:rsid w:val="006E1F01"/>
    <w:rsid w:val="006E28EA"/>
    <w:rsid w:val="006F0305"/>
    <w:rsid w:val="006F19EE"/>
    <w:rsid w:val="006F61EB"/>
    <w:rsid w:val="007204F4"/>
    <w:rsid w:val="00723CB6"/>
    <w:rsid w:val="0072548B"/>
    <w:rsid w:val="007269A0"/>
    <w:rsid w:val="00727288"/>
    <w:rsid w:val="007305F6"/>
    <w:rsid w:val="007428B3"/>
    <w:rsid w:val="00750C79"/>
    <w:rsid w:val="007515FE"/>
    <w:rsid w:val="00754BB1"/>
    <w:rsid w:val="007619BD"/>
    <w:rsid w:val="00767305"/>
    <w:rsid w:val="00771497"/>
    <w:rsid w:val="00781126"/>
    <w:rsid w:val="00782C8E"/>
    <w:rsid w:val="00783EF4"/>
    <w:rsid w:val="007930DE"/>
    <w:rsid w:val="00794F88"/>
    <w:rsid w:val="00796819"/>
    <w:rsid w:val="007B10DA"/>
    <w:rsid w:val="007C027A"/>
    <w:rsid w:val="007C09D1"/>
    <w:rsid w:val="007C15CB"/>
    <w:rsid w:val="007D0890"/>
    <w:rsid w:val="007D0D40"/>
    <w:rsid w:val="007E137F"/>
    <w:rsid w:val="007E5670"/>
    <w:rsid w:val="007F35BA"/>
    <w:rsid w:val="007F7807"/>
    <w:rsid w:val="0080665D"/>
    <w:rsid w:val="00810C29"/>
    <w:rsid w:val="00817782"/>
    <w:rsid w:val="00817FF3"/>
    <w:rsid w:val="0082604C"/>
    <w:rsid w:val="00826627"/>
    <w:rsid w:val="00833AAD"/>
    <w:rsid w:val="00835BB7"/>
    <w:rsid w:val="0085246A"/>
    <w:rsid w:val="008613FA"/>
    <w:rsid w:val="008664AD"/>
    <w:rsid w:val="00875613"/>
    <w:rsid w:val="008824AB"/>
    <w:rsid w:val="00884F67"/>
    <w:rsid w:val="00895B6E"/>
    <w:rsid w:val="008A4921"/>
    <w:rsid w:val="008A614E"/>
    <w:rsid w:val="008C20BD"/>
    <w:rsid w:val="008C3A98"/>
    <w:rsid w:val="008C7171"/>
    <w:rsid w:val="008D12EA"/>
    <w:rsid w:val="008D1559"/>
    <w:rsid w:val="008D5D3F"/>
    <w:rsid w:val="008E0FCD"/>
    <w:rsid w:val="008E1487"/>
    <w:rsid w:val="008E2B0F"/>
    <w:rsid w:val="008F46F1"/>
    <w:rsid w:val="00900CFF"/>
    <w:rsid w:val="0090389A"/>
    <w:rsid w:val="00903B86"/>
    <w:rsid w:val="00910640"/>
    <w:rsid w:val="00911F9B"/>
    <w:rsid w:val="00912EC1"/>
    <w:rsid w:val="00913259"/>
    <w:rsid w:val="00914F66"/>
    <w:rsid w:val="009248AA"/>
    <w:rsid w:val="00926E49"/>
    <w:rsid w:val="0092793B"/>
    <w:rsid w:val="009448A9"/>
    <w:rsid w:val="00957082"/>
    <w:rsid w:val="0095731C"/>
    <w:rsid w:val="0096034A"/>
    <w:rsid w:val="00986A98"/>
    <w:rsid w:val="0099636C"/>
    <w:rsid w:val="009B060F"/>
    <w:rsid w:val="009B14B3"/>
    <w:rsid w:val="009B2303"/>
    <w:rsid w:val="009B5BE2"/>
    <w:rsid w:val="009C3C6C"/>
    <w:rsid w:val="009C3EDA"/>
    <w:rsid w:val="009C7F42"/>
    <w:rsid w:val="009E5D75"/>
    <w:rsid w:val="009F0E0E"/>
    <w:rsid w:val="009F2BF7"/>
    <w:rsid w:val="00A052CF"/>
    <w:rsid w:val="00A111B4"/>
    <w:rsid w:val="00A15157"/>
    <w:rsid w:val="00A209ED"/>
    <w:rsid w:val="00A23503"/>
    <w:rsid w:val="00A2477B"/>
    <w:rsid w:val="00A26734"/>
    <w:rsid w:val="00A26A59"/>
    <w:rsid w:val="00A31168"/>
    <w:rsid w:val="00A41152"/>
    <w:rsid w:val="00A41D9E"/>
    <w:rsid w:val="00A43487"/>
    <w:rsid w:val="00A567BF"/>
    <w:rsid w:val="00A573A0"/>
    <w:rsid w:val="00A62140"/>
    <w:rsid w:val="00A66BF6"/>
    <w:rsid w:val="00A77CC1"/>
    <w:rsid w:val="00A91599"/>
    <w:rsid w:val="00AA03E7"/>
    <w:rsid w:val="00AA39D7"/>
    <w:rsid w:val="00AA51E2"/>
    <w:rsid w:val="00AA5D01"/>
    <w:rsid w:val="00AA700A"/>
    <w:rsid w:val="00AB0655"/>
    <w:rsid w:val="00AB18D6"/>
    <w:rsid w:val="00AC0F6A"/>
    <w:rsid w:val="00AD0D63"/>
    <w:rsid w:val="00AD5154"/>
    <w:rsid w:val="00AF37EE"/>
    <w:rsid w:val="00AF7231"/>
    <w:rsid w:val="00B1573C"/>
    <w:rsid w:val="00B26265"/>
    <w:rsid w:val="00B279DF"/>
    <w:rsid w:val="00B30E61"/>
    <w:rsid w:val="00B32F58"/>
    <w:rsid w:val="00B360B3"/>
    <w:rsid w:val="00B37E1D"/>
    <w:rsid w:val="00B43A16"/>
    <w:rsid w:val="00B66004"/>
    <w:rsid w:val="00B83417"/>
    <w:rsid w:val="00BA009E"/>
    <w:rsid w:val="00BA2DD2"/>
    <w:rsid w:val="00BB169F"/>
    <w:rsid w:val="00BB2CDF"/>
    <w:rsid w:val="00BB3474"/>
    <w:rsid w:val="00BC5420"/>
    <w:rsid w:val="00BE317D"/>
    <w:rsid w:val="00BF6BBB"/>
    <w:rsid w:val="00C00EDC"/>
    <w:rsid w:val="00C014B2"/>
    <w:rsid w:val="00C04DC1"/>
    <w:rsid w:val="00C05670"/>
    <w:rsid w:val="00C06E6A"/>
    <w:rsid w:val="00C06FC5"/>
    <w:rsid w:val="00C11599"/>
    <w:rsid w:val="00C11D1D"/>
    <w:rsid w:val="00C147CC"/>
    <w:rsid w:val="00C15353"/>
    <w:rsid w:val="00C20BD6"/>
    <w:rsid w:val="00C25575"/>
    <w:rsid w:val="00C26A6B"/>
    <w:rsid w:val="00C309DA"/>
    <w:rsid w:val="00C35A36"/>
    <w:rsid w:val="00C425A8"/>
    <w:rsid w:val="00C4432B"/>
    <w:rsid w:val="00C45E7E"/>
    <w:rsid w:val="00C5136A"/>
    <w:rsid w:val="00C5688D"/>
    <w:rsid w:val="00C6360D"/>
    <w:rsid w:val="00C66D5B"/>
    <w:rsid w:val="00C67059"/>
    <w:rsid w:val="00C72F1D"/>
    <w:rsid w:val="00C73B43"/>
    <w:rsid w:val="00C778D7"/>
    <w:rsid w:val="00C84CF1"/>
    <w:rsid w:val="00C8521A"/>
    <w:rsid w:val="00C9145A"/>
    <w:rsid w:val="00C94AB0"/>
    <w:rsid w:val="00CA3117"/>
    <w:rsid w:val="00CC05A0"/>
    <w:rsid w:val="00CC2374"/>
    <w:rsid w:val="00CC35D9"/>
    <w:rsid w:val="00CE07C1"/>
    <w:rsid w:val="00CE31E4"/>
    <w:rsid w:val="00CF0CC9"/>
    <w:rsid w:val="00CF114B"/>
    <w:rsid w:val="00CF141B"/>
    <w:rsid w:val="00CF7B67"/>
    <w:rsid w:val="00D074FC"/>
    <w:rsid w:val="00D23CC9"/>
    <w:rsid w:val="00D33AA8"/>
    <w:rsid w:val="00D46763"/>
    <w:rsid w:val="00D51FBE"/>
    <w:rsid w:val="00D57851"/>
    <w:rsid w:val="00D67306"/>
    <w:rsid w:val="00D81C28"/>
    <w:rsid w:val="00D81E94"/>
    <w:rsid w:val="00D83C6E"/>
    <w:rsid w:val="00D9707E"/>
    <w:rsid w:val="00D97A5F"/>
    <w:rsid w:val="00DA145C"/>
    <w:rsid w:val="00DA26AF"/>
    <w:rsid w:val="00DA34BC"/>
    <w:rsid w:val="00DB1DF9"/>
    <w:rsid w:val="00DB3308"/>
    <w:rsid w:val="00DC1810"/>
    <w:rsid w:val="00DC4010"/>
    <w:rsid w:val="00DC43B7"/>
    <w:rsid w:val="00DC4ECB"/>
    <w:rsid w:val="00DD305D"/>
    <w:rsid w:val="00DD742B"/>
    <w:rsid w:val="00DE7D1D"/>
    <w:rsid w:val="00DF7181"/>
    <w:rsid w:val="00DF7404"/>
    <w:rsid w:val="00E06E5B"/>
    <w:rsid w:val="00E1532B"/>
    <w:rsid w:val="00E22281"/>
    <w:rsid w:val="00E2502F"/>
    <w:rsid w:val="00E430EA"/>
    <w:rsid w:val="00E51F09"/>
    <w:rsid w:val="00E62458"/>
    <w:rsid w:val="00E63BCE"/>
    <w:rsid w:val="00E64EF9"/>
    <w:rsid w:val="00E734CC"/>
    <w:rsid w:val="00E74C69"/>
    <w:rsid w:val="00E8769D"/>
    <w:rsid w:val="00E93699"/>
    <w:rsid w:val="00E93BB0"/>
    <w:rsid w:val="00EA3050"/>
    <w:rsid w:val="00EA6197"/>
    <w:rsid w:val="00EB7490"/>
    <w:rsid w:val="00EC6CAD"/>
    <w:rsid w:val="00EC6E87"/>
    <w:rsid w:val="00EE4CCA"/>
    <w:rsid w:val="00EF2166"/>
    <w:rsid w:val="00EF7294"/>
    <w:rsid w:val="00F01EAC"/>
    <w:rsid w:val="00F06ED6"/>
    <w:rsid w:val="00F14936"/>
    <w:rsid w:val="00F30A09"/>
    <w:rsid w:val="00F42D59"/>
    <w:rsid w:val="00F44195"/>
    <w:rsid w:val="00F445ED"/>
    <w:rsid w:val="00F621E2"/>
    <w:rsid w:val="00F63BF3"/>
    <w:rsid w:val="00F669F6"/>
    <w:rsid w:val="00F73F39"/>
    <w:rsid w:val="00F83785"/>
    <w:rsid w:val="00F91D42"/>
    <w:rsid w:val="00F92AAD"/>
    <w:rsid w:val="00FA3E89"/>
    <w:rsid w:val="00FB0E54"/>
    <w:rsid w:val="00FC06EC"/>
    <w:rsid w:val="00FC11FB"/>
    <w:rsid w:val="00FC36F4"/>
    <w:rsid w:val="00FC4526"/>
    <w:rsid w:val="00FC68CD"/>
    <w:rsid w:val="00FE4A1E"/>
    <w:rsid w:val="00FE52C2"/>
    <w:rsid w:val="00FE77A9"/>
    <w:rsid w:val="00FF3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00CDCE4"/>
  <w15:docId w15:val="{725B170D-2A68-49A5-8B80-97C09AD6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A77CC1"/>
    <w:pPr>
      <w:tabs>
        <w:tab w:val="right" w:leader="dot" w:pos="9350"/>
      </w:tabs>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A77CC1"/>
    <w:pPr>
      <w:tabs>
        <w:tab w:val="right" w:leader="dot" w:pos="9350"/>
      </w:tabs>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styleId="ListParagraph">
    <w:name w:val="List Paragraph"/>
    <w:basedOn w:val="Normal"/>
    <w:uiPriority w:val="99"/>
    <w:unhideWhenUsed/>
    <w:qFormat/>
    <w:rsid w:val="006F0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767368">
      <w:bodyDiv w:val="1"/>
      <w:marLeft w:val="0"/>
      <w:marRight w:val="0"/>
      <w:marTop w:val="0"/>
      <w:marBottom w:val="0"/>
      <w:divBdr>
        <w:top w:val="none" w:sz="0" w:space="0" w:color="auto"/>
        <w:left w:val="none" w:sz="0" w:space="0" w:color="auto"/>
        <w:bottom w:val="none" w:sz="0" w:space="0" w:color="auto"/>
        <w:right w:val="none" w:sz="0" w:space="0" w:color="auto"/>
      </w:divBdr>
    </w:div>
    <w:div w:id="169353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3D121090D502478F8F6D3A57CE62B0"/>
        <w:category>
          <w:name w:val="General"/>
          <w:gallery w:val="placeholder"/>
        </w:category>
        <w:types>
          <w:type w:val="bbPlcHdr"/>
        </w:types>
        <w:behaviors>
          <w:behavior w:val="content"/>
        </w:behaviors>
        <w:guid w:val="{BCFE5B66-AC77-CD46-B0AA-239C6F5E9189}"/>
      </w:docPartPr>
      <w:docPartBody>
        <w:p w:rsidR="00BB5DC9" w:rsidRDefault="00BB5DC9">
          <w:pPr>
            <w:pStyle w:val="653D121090D502478F8F6D3A57CE62B0"/>
          </w:pPr>
          <w:r w:rsidRPr="00BA009E">
            <w:t>Lorem Ipsum Dolor</w:t>
          </w:r>
        </w:p>
      </w:docPartBody>
    </w:docPart>
    <w:docPart>
      <w:docPartPr>
        <w:name w:val="2726CDA45C1FB740B5DD6AE5C1E13E77"/>
        <w:category>
          <w:name w:val="General"/>
          <w:gallery w:val="placeholder"/>
        </w:category>
        <w:types>
          <w:type w:val="bbPlcHdr"/>
        </w:types>
        <w:behaviors>
          <w:behavior w:val="content"/>
        </w:behaviors>
        <w:guid w:val="{2EFA04C8-B9FE-5744-92FA-477D16C50A0C}"/>
      </w:docPartPr>
      <w:docPartBody>
        <w:p w:rsidR="00BB5DC9" w:rsidRDefault="00BB5DC9">
          <w:pPr>
            <w:pStyle w:val="2726CDA45C1FB740B5DD6AE5C1E13E77"/>
          </w:pPr>
          <w:r w:rsidRPr="00BA009E">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AB66B4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3E5251EA"/>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DC9"/>
    <w:rsid w:val="001D6B2B"/>
    <w:rsid w:val="00BB5DC9"/>
    <w:rsid w:val="00D418C4"/>
    <w:rsid w:val="00E76151"/>
    <w:rsid w:val="00FD5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3D121090D502478F8F6D3A57CE62B0">
    <w:name w:val="653D121090D502478F8F6D3A57CE62B0"/>
  </w:style>
  <w:style w:type="paragraph" w:customStyle="1" w:styleId="2726CDA45C1FB740B5DD6AE5C1E13E77">
    <w:name w:val="2726CDA45C1FB740B5DD6AE5C1E13E77"/>
  </w:style>
  <w:style w:type="paragraph" w:customStyle="1" w:styleId="72B5FEA5CC82E8409CF49062EF6C223B">
    <w:name w:val="72B5FEA5CC82E8409CF49062EF6C223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73716093ECFA64C8C927579312FE0A3">
    <w:name w:val="A73716093ECFA64C8C927579312FE0A3"/>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4E85848828AF5044ACA2BA5936977502">
    <w:name w:val="4E85848828AF5044ACA2BA5936977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682B16CF-967F-4395-ADB5-34EA81E02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22</Pages>
  <Words>3448</Words>
  <Characters>19658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L3 Cache Simulator Report</vt:lpstr>
    </vt:vector>
  </TitlesOfParts>
  <Manager/>
  <Company/>
  <LinksUpToDate>false</LinksUpToDate>
  <CharactersWithSpaces>23060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L3 Cache Simulator Report</dc:title>
  <dc:subject>ECE 485 / Microprocessor System Design</dc:subject>
  <dc:creator>Carmen</dc:creator>
  <cp:keywords/>
  <dc:description/>
  <cp:lastModifiedBy>Aquanius</cp:lastModifiedBy>
  <cp:revision>256</cp:revision>
  <cp:lastPrinted>2010-05-07T17:41:00Z</cp:lastPrinted>
  <dcterms:created xsi:type="dcterms:W3CDTF">2014-12-06T06:31:00Z</dcterms:created>
  <dcterms:modified xsi:type="dcterms:W3CDTF">2014-12-08T14:13:00Z</dcterms:modified>
  <cp:category/>
</cp:coreProperties>
</file>